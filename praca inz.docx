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202AF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1ECEAF01" wp14:editId="07777777">
            <wp:extent cx="1005840" cy="10058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C82D59" w:rsidRPr="005E07A9" w:rsidRDefault="00C82D59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</w:p>
    <w:p w14:paraId="3AE312E5" w14:textId="77777777" w:rsidR="00C82D59" w:rsidRDefault="00C82D59" w:rsidP="00C82D59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Politechnika Śląska</w:t>
      </w:r>
    </w:p>
    <w:p w14:paraId="1EAA6C6A" w14:textId="77777777" w:rsidR="00C82D59" w:rsidRDefault="00C82D59" w:rsidP="00C82D59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>
        <w:rPr>
          <w:rFonts w:ascii="Arial" w:hAnsi="Arial" w:cs="Arial"/>
          <w:b/>
          <w:bCs/>
          <w:smallCaps/>
          <w:sz w:val="36"/>
        </w:rPr>
        <w:t>Wydział Automatyki, Elektroniki i Informatyki</w:t>
      </w:r>
    </w:p>
    <w:p w14:paraId="6883E18F" w14:textId="77777777" w:rsidR="00C82D59" w:rsidRDefault="00705493" w:rsidP="00C82D5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mallCaps/>
          <w:sz w:val="36"/>
        </w:rPr>
        <w:t>Kierunek Informatyka</w:t>
      </w:r>
    </w:p>
    <w:p w14:paraId="5DAB6C7B" w14:textId="77777777" w:rsidR="00E202AF" w:rsidRDefault="00E202AF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14:paraId="02EB378F" w14:textId="77777777" w:rsidR="00C82D59" w:rsidRDefault="00C82D59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14:paraId="6A05A809" w14:textId="77777777" w:rsidR="00E202AF" w:rsidRDefault="00E202AF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14:paraId="1B4F78A4" w14:textId="77777777" w:rsidR="00EF509A" w:rsidRPr="00EF509A" w:rsidRDefault="00C82D59" w:rsidP="00C82D59">
      <w:pPr>
        <w:pStyle w:val="Heading5"/>
        <w:keepNext/>
        <w:numPr>
          <w:ilvl w:val="4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jc w:val="center"/>
        <w:textAlignment w:val="auto"/>
        <w:rPr>
          <w:rFonts w:cs="Arial"/>
        </w:rPr>
      </w:pPr>
      <w:r w:rsidRPr="00C82D59">
        <w:rPr>
          <w:rFonts w:cs="Arial"/>
          <w:sz w:val="36"/>
          <w:szCs w:val="36"/>
        </w:rPr>
        <w:t>Projekt inżynierski</w:t>
      </w:r>
      <w:r>
        <w:rPr>
          <w:rFonts w:cs="Arial"/>
          <w:sz w:val="16"/>
        </w:rPr>
        <w:t xml:space="preserve"> </w:t>
      </w:r>
    </w:p>
    <w:p w14:paraId="5A39BBE3" w14:textId="77777777" w:rsidR="00E202AF" w:rsidRDefault="00E202AF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14:paraId="41C8F396" w14:textId="77777777" w:rsidR="00C82D59" w:rsidRPr="005E07A9" w:rsidRDefault="00C82D59" w:rsidP="00E202AF">
      <w:pPr>
        <w:pStyle w:val="Header"/>
        <w:pBdr>
          <w:bottom w:val="none" w:sz="0" w:space="0" w:color="auto"/>
        </w:pBdr>
        <w:spacing w:line="360" w:lineRule="auto"/>
        <w:rPr>
          <w:rFonts w:ascii="Arial" w:hAnsi="Arial" w:cs="Arial"/>
        </w:rPr>
      </w:pPr>
    </w:p>
    <w:p w14:paraId="2B30A212" w14:textId="77777777" w:rsidR="00705493" w:rsidRPr="00705493" w:rsidRDefault="00705493" w:rsidP="00705493">
      <w:pPr>
        <w:pStyle w:val="Heading1"/>
        <w:numPr>
          <w:ilvl w:val="0"/>
          <w:numId w:val="0"/>
        </w:numPr>
        <w:shd w:val="clear" w:color="auto" w:fill="FFFFFF"/>
        <w:spacing w:before="0" w:after="0"/>
        <w:ind w:left="357"/>
        <w:jc w:val="center"/>
        <w:rPr>
          <w:rFonts w:ascii="Arial" w:hAnsi="Arial" w:cs="Arial"/>
          <w:b w:val="0"/>
          <w:color w:val="505050"/>
          <w:sz w:val="28"/>
          <w:szCs w:val="28"/>
        </w:rPr>
      </w:pPr>
      <w:bookmarkStart w:id="0" w:name="_Toc532559615"/>
      <w:r w:rsidRPr="00705493">
        <w:rPr>
          <w:rFonts w:ascii="Arial" w:hAnsi="Arial" w:cs="Arial"/>
          <w:b w:val="0"/>
          <w:bCs/>
          <w:color w:val="505050"/>
          <w:sz w:val="28"/>
          <w:szCs w:val="28"/>
        </w:rPr>
        <w:t>Rozpoznawanie gestów i ruchów przy pomocy Sieci Neuronowej</w:t>
      </w:r>
      <w:bookmarkEnd w:id="0"/>
    </w:p>
    <w:p w14:paraId="72A3D3EC" w14:textId="77777777" w:rsidR="00E202AF" w:rsidRPr="005E07A9" w:rsidRDefault="00E202AF" w:rsidP="00E202AF">
      <w:pPr>
        <w:rPr>
          <w:lang w:eastAsia="zh-CN"/>
        </w:rPr>
      </w:pPr>
    </w:p>
    <w:p w14:paraId="0D0B940D" w14:textId="77777777" w:rsidR="00E202AF" w:rsidRPr="005E07A9" w:rsidRDefault="00E202AF" w:rsidP="00E202AF">
      <w:pPr>
        <w:spacing w:line="360" w:lineRule="auto"/>
        <w:rPr>
          <w:rFonts w:ascii="Arial" w:hAnsi="Arial" w:cs="Arial"/>
          <w:sz w:val="28"/>
        </w:rPr>
      </w:pPr>
    </w:p>
    <w:p w14:paraId="0E27B00A" w14:textId="77777777" w:rsidR="00C82D59" w:rsidRPr="005E07A9" w:rsidRDefault="00C82D59" w:rsidP="00C82D59">
      <w:pPr>
        <w:spacing w:line="360" w:lineRule="auto"/>
        <w:rPr>
          <w:rFonts w:ascii="Arial" w:hAnsi="Arial" w:cs="Arial"/>
        </w:rPr>
      </w:pPr>
    </w:p>
    <w:p w14:paraId="60061E4C" w14:textId="77777777" w:rsidR="00C82D59" w:rsidRDefault="00C82D59" w:rsidP="00E202AF">
      <w:pPr>
        <w:spacing w:line="360" w:lineRule="auto"/>
        <w:rPr>
          <w:rFonts w:ascii="Arial" w:hAnsi="Arial" w:cs="Arial"/>
          <w:sz w:val="28"/>
          <w:szCs w:val="28"/>
        </w:rPr>
      </w:pPr>
    </w:p>
    <w:p w14:paraId="5A619A80" w14:textId="77777777" w:rsidR="00C82D59" w:rsidRDefault="00705493" w:rsidP="00C82D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Autor: Dominik Florencki</w:t>
      </w:r>
    </w:p>
    <w:p w14:paraId="30707D42" w14:textId="77777777" w:rsidR="00C82D59" w:rsidRDefault="00C82D59" w:rsidP="00C82D59">
      <w:pPr>
        <w:pStyle w:val="Heading7"/>
        <w:keepNext/>
        <w:numPr>
          <w:ilvl w:val="6"/>
          <w:numId w:val="7"/>
        </w:numPr>
        <w:suppressAutoHyphens/>
        <w:overflowPunct/>
        <w:autoSpaceDE/>
        <w:autoSpaceDN/>
        <w:adjustRightInd/>
        <w:spacing w:before="0" w:after="0" w:line="360" w:lineRule="auto"/>
        <w:textAlignment w:val="auto"/>
        <w:rPr>
          <w:rFonts w:cs="Arial"/>
          <w:sz w:val="28"/>
        </w:rPr>
      </w:pPr>
      <w:r w:rsidRPr="00C82D59">
        <w:rPr>
          <w:rFonts w:cs="Arial"/>
          <w:sz w:val="28"/>
          <w:szCs w:val="28"/>
        </w:rPr>
        <w:t>Kierujący pracą</w:t>
      </w:r>
      <w:r>
        <w:rPr>
          <w:rFonts w:cs="Arial"/>
        </w:rPr>
        <w:t>:</w:t>
      </w:r>
      <w:r>
        <w:rPr>
          <w:rFonts w:cs="Arial"/>
          <w:sz w:val="16"/>
        </w:rPr>
        <w:t xml:space="preserve"> tytuł oraz imię i nazwisko kierującego pracą (promotora), czcionka 14 </w:t>
      </w:r>
      <w:proofErr w:type="spellStart"/>
      <w:r>
        <w:rPr>
          <w:rFonts w:cs="Arial"/>
          <w:sz w:val="16"/>
        </w:rPr>
        <w:t>pt</w:t>
      </w:r>
      <w:proofErr w:type="spellEnd"/>
    </w:p>
    <w:p w14:paraId="43D4438C" w14:textId="77777777" w:rsidR="00E202AF" w:rsidRDefault="00C82D59" w:rsidP="00C82D59">
      <w:pPr>
        <w:pStyle w:val="BodyTextIndent"/>
        <w:ind w:left="0"/>
        <w:rPr>
          <w:rFonts w:ascii="Arial" w:hAnsi="Arial" w:cs="Arial"/>
          <w:sz w:val="16"/>
        </w:rPr>
      </w:pPr>
      <w:r>
        <w:rPr>
          <w:rFonts w:ascii="Arial" w:hAnsi="Arial" w:cs="Arial"/>
          <w:sz w:val="28"/>
        </w:rPr>
        <w:t xml:space="preserve">Konsultant: </w:t>
      </w:r>
      <w:r>
        <w:rPr>
          <w:rFonts w:ascii="Arial" w:hAnsi="Arial" w:cs="Arial"/>
          <w:sz w:val="16"/>
        </w:rPr>
        <w:t xml:space="preserve">tytuł oraz imię i nazwisko konsultanta (w przypadku braku konsultanta </w:t>
      </w:r>
      <w:r w:rsidR="00831E51">
        <w:rPr>
          <w:rFonts w:ascii="Arial" w:hAnsi="Arial" w:cs="Arial"/>
          <w:sz w:val="16"/>
        </w:rPr>
        <w:t>wykasować linię)</w:t>
      </w:r>
    </w:p>
    <w:p w14:paraId="44EAFD9C" w14:textId="77777777" w:rsidR="00831E51" w:rsidRDefault="00831E51" w:rsidP="00C82D59">
      <w:pPr>
        <w:pStyle w:val="BodyTextIndent"/>
        <w:ind w:left="0"/>
        <w:rPr>
          <w:rFonts w:ascii="Arial" w:hAnsi="Arial" w:cs="Arial"/>
          <w:sz w:val="16"/>
        </w:rPr>
      </w:pPr>
    </w:p>
    <w:p w14:paraId="6DC4C271" w14:textId="77777777" w:rsidR="00831E51" w:rsidRPr="00EF509A" w:rsidRDefault="00831E51" w:rsidP="00831E51">
      <w:pPr>
        <w:pStyle w:val="BodyTextIndent"/>
        <w:ind w:left="0"/>
        <w:jc w:val="center"/>
        <w:rPr>
          <w:rFonts w:ascii="Arial" w:hAnsi="Arial" w:cs="Arial"/>
          <w:sz w:val="28"/>
          <w:szCs w:val="28"/>
        </w:rPr>
      </w:pPr>
      <w:r w:rsidRPr="00EF509A">
        <w:rPr>
          <w:rFonts w:ascii="Arial" w:hAnsi="Arial" w:cs="Arial"/>
        </w:rPr>
        <w:t xml:space="preserve">Gliwice, </w:t>
      </w:r>
      <w:r w:rsidR="00EF509A">
        <w:rPr>
          <w:rFonts w:ascii="Arial" w:hAnsi="Arial" w:cs="Arial"/>
        </w:rPr>
        <w:t>miesiąc rok</w:t>
      </w:r>
      <w:r w:rsidRPr="00EF509A">
        <w:rPr>
          <w:rFonts w:ascii="Arial" w:hAnsi="Arial" w:cs="Arial"/>
        </w:rPr>
        <w:t xml:space="preserve"> </w:t>
      </w:r>
      <w:r w:rsidRPr="00EF509A">
        <w:rPr>
          <w:rFonts w:ascii="Arial" w:hAnsi="Arial" w:cs="Arial"/>
          <w:sz w:val="16"/>
        </w:rPr>
        <w:t>(</w:t>
      </w:r>
      <w:proofErr w:type="spellStart"/>
      <w:r w:rsidRPr="00EF509A">
        <w:rPr>
          <w:rFonts w:ascii="Arial" w:hAnsi="Arial" w:cs="Arial"/>
          <w:sz w:val="16"/>
        </w:rPr>
        <w:t>np</w:t>
      </w:r>
      <w:proofErr w:type="spellEnd"/>
      <w:r w:rsidRPr="00EF509A">
        <w:rPr>
          <w:rFonts w:ascii="Arial" w:hAnsi="Arial" w:cs="Arial"/>
          <w:sz w:val="16"/>
        </w:rPr>
        <w:t>/. Gliwice</w:t>
      </w:r>
      <w:r w:rsidR="00EF509A">
        <w:rPr>
          <w:rFonts w:ascii="Arial" w:hAnsi="Arial" w:cs="Arial"/>
          <w:sz w:val="16"/>
        </w:rPr>
        <w:t>, Styczeń 2019</w:t>
      </w:r>
      <w:r w:rsidRPr="00EF509A">
        <w:rPr>
          <w:rFonts w:ascii="Arial" w:hAnsi="Arial" w:cs="Arial"/>
          <w:sz w:val="16"/>
        </w:rPr>
        <w:t xml:space="preserve">) </w:t>
      </w:r>
      <w:proofErr w:type="spellStart"/>
      <w:r w:rsidRPr="00EF509A">
        <w:rPr>
          <w:rFonts w:ascii="Arial" w:hAnsi="Arial" w:cs="Arial"/>
          <w:sz w:val="16"/>
        </w:rPr>
        <w:t>font</w:t>
      </w:r>
      <w:proofErr w:type="spellEnd"/>
      <w:r w:rsidRPr="00EF509A">
        <w:rPr>
          <w:rFonts w:ascii="Arial" w:hAnsi="Arial" w:cs="Arial"/>
          <w:sz w:val="16"/>
        </w:rPr>
        <w:t xml:space="preserve"> 12 </w:t>
      </w:r>
      <w:proofErr w:type="spellStart"/>
      <w:r w:rsidRPr="00EF509A">
        <w:rPr>
          <w:rFonts w:ascii="Arial" w:hAnsi="Arial" w:cs="Arial"/>
          <w:sz w:val="16"/>
        </w:rPr>
        <w:t>pt</w:t>
      </w:r>
      <w:proofErr w:type="spellEnd"/>
      <w:r w:rsidRPr="00EF509A">
        <w:rPr>
          <w:rFonts w:ascii="Arial" w:hAnsi="Arial" w:cs="Arial"/>
          <w:sz w:val="16"/>
        </w:rPr>
        <w:t>,</w:t>
      </w:r>
    </w:p>
    <w:p w14:paraId="360D1413" w14:textId="77777777" w:rsidR="00663561" w:rsidRPr="005E07A9" w:rsidRDefault="001D381A" w:rsidP="00FB07F8">
      <w:pPr>
        <w:overflowPunct/>
        <w:autoSpaceDE/>
        <w:autoSpaceDN/>
        <w:adjustRightInd/>
        <w:textAlignment w:val="auto"/>
        <w:rPr>
          <w:sz w:val="20"/>
        </w:rPr>
      </w:pPr>
      <w:r w:rsidRPr="00EF509A">
        <w:br w:type="page"/>
      </w:r>
      <w:r w:rsidR="00CE4BC9" w:rsidRPr="00EF509A">
        <w:lastRenderedPageBreak/>
        <w:br w:type="page"/>
      </w:r>
      <w:r w:rsidR="00663561" w:rsidRPr="005E07A9">
        <w:rPr>
          <w:sz w:val="20"/>
        </w:rPr>
        <w:lastRenderedPageBreak/>
        <w:t>Załącznik Nr 2 do Zarz. Nr 97/08/09</w:t>
      </w:r>
    </w:p>
    <w:p w14:paraId="4B94D5A5" w14:textId="77777777" w:rsidR="00663561" w:rsidRPr="005E07A9" w:rsidRDefault="00663561" w:rsidP="00663561">
      <w:pPr>
        <w:overflowPunct/>
        <w:textAlignment w:val="auto"/>
      </w:pPr>
    </w:p>
    <w:p w14:paraId="3DEEC669" w14:textId="77777777" w:rsidR="00663561" w:rsidRPr="005E07A9" w:rsidRDefault="00663561" w:rsidP="00663561">
      <w:pPr>
        <w:overflowPunct/>
        <w:textAlignment w:val="auto"/>
      </w:pPr>
    </w:p>
    <w:p w14:paraId="3656B9AB" w14:textId="77777777" w:rsidR="00663561" w:rsidRPr="005E07A9" w:rsidRDefault="00663561" w:rsidP="00663561">
      <w:pPr>
        <w:overflowPunct/>
        <w:textAlignment w:val="auto"/>
      </w:pPr>
    </w:p>
    <w:p w14:paraId="45FB0818" w14:textId="77777777" w:rsidR="00663561" w:rsidRPr="005E07A9" w:rsidRDefault="00663561" w:rsidP="00663561">
      <w:pPr>
        <w:overflowPunct/>
        <w:textAlignment w:val="auto"/>
      </w:pPr>
    </w:p>
    <w:p w14:paraId="049F31CB" w14:textId="77777777" w:rsidR="00663561" w:rsidRPr="005E07A9" w:rsidRDefault="00663561" w:rsidP="00663561">
      <w:pPr>
        <w:overflowPunct/>
        <w:textAlignment w:val="auto"/>
      </w:pPr>
    </w:p>
    <w:p w14:paraId="4EB9136E" w14:textId="77777777"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</w:p>
    <w:p w14:paraId="53128261" w14:textId="77777777" w:rsidR="00663561" w:rsidRPr="005E07A9" w:rsidRDefault="00663561" w:rsidP="00663561">
      <w:pPr>
        <w:overflowPunct/>
        <w:textAlignment w:val="auto"/>
      </w:pPr>
    </w:p>
    <w:p w14:paraId="62486C05" w14:textId="77777777" w:rsidR="00663561" w:rsidRPr="005E07A9" w:rsidRDefault="00663561" w:rsidP="00663561">
      <w:pPr>
        <w:overflowPunct/>
        <w:textAlignment w:val="auto"/>
      </w:pPr>
    </w:p>
    <w:p w14:paraId="4101652C" w14:textId="77777777" w:rsidR="00663561" w:rsidRPr="005E07A9" w:rsidRDefault="00663561" w:rsidP="00663561">
      <w:pPr>
        <w:overflowPunct/>
        <w:textAlignment w:val="auto"/>
      </w:pPr>
    </w:p>
    <w:p w14:paraId="4B99056E" w14:textId="77777777" w:rsidR="00663561" w:rsidRPr="005E07A9" w:rsidRDefault="00663561" w:rsidP="00663561">
      <w:pPr>
        <w:overflowPunct/>
        <w:textAlignment w:val="auto"/>
      </w:pPr>
    </w:p>
    <w:p w14:paraId="141D36F4" w14:textId="77777777" w:rsidR="00663561" w:rsidRPr="005E07A9" w:rsidRDefault="00663561" w:rsidP="00FB07F8">
      <w:pPr>
        <w:overflowPunct/>
        <w:spacing w:line="312" w:lineRule="auto"/>
        <w:textAlignment w:val="auto"/>
      </w:pPr>
      <w:r w:rsidRPr="005E07A9">
        <w:t>Wyrażam zgodę/nie wyrażam* zgody na udostępnienie mojej pracy dyplomowej/rozprawy</w:t>
      </w:r>
      <w:r w:rsidR="00386B5E" w:rsidRPr="005E07A9">
        <w:t xml:space="preserve"> </w:t>
      </w:r>
      <w:r w:rsidRPr="005E07A9">
        <w:t>doktorskiej*</w:t>
      </w:r>
    </w:p>
    <w:p w14:paraId="1299C43A" w14:textId="77777777" w:rsidR="00663561" w:rsidRPr="005E07A9" w:rsidRDefault="00663561" w:rsidP="00663561">
      <w:pPr>
        <w:overflowPunct/>
        <w:textAlignment w:val="auto"/>
      </w:pPr>
    </w:p>
    <w:p w14:paraId="4DDBEF00" w14:textId="77777777" w:rsidR="00663561" w:rsidRPr="005E07A9" w:rsidRDefault="00663561" w:rsidP="00663561">
      <w:pPr>
        <w:overflowPunct/>
        <w:textAlignment w:val="auto"/>
      </w:pPr>
    </w:p>
    <w:p w14:paraId="3461D779" w14:textId="77777777" w:rsidR="00663561" w:rsidRPr="005E07A9" w:rsidRDefault="00663561" w:rsidP="00663561">
      <w:pPr>
        <w:overflowPunct/>
        <w:textAlignment w:val="auto"/>
      </w:pPr>
    </w:p>
    <w:p w14:paraId="12B2AA58" w14:textId="77777777" w:rsidR="00663561" w:rsidRPr="005E07A9" w:rsidRDefault="00663561" w:rsidP="00663561">
      <w:pPr>
        <w:overflowPunct/>
        <w:textAlignment w:val="auto"/>
      </w:pPr>
      <w:r w:rsidRPr="005E07A9">
        <w:rPr>
          <w:sz w:val="20"/>
        </w:rPr>
        <w:t>………</w:t>
      </w:r>
      <w:proofErr w:type="gramStart"/>
      <w:r w:rsidRPr="005E07A9">
        <w:rPr>
          <w:sz w:val="20"/>
        </w:rPr>
        <w:t>…….</w:t>
      </w:r>
      <w:proofErr w:type="gramEnd"/>
      <w:r w:rsidRPr="005E07A9">
        <w:rPr>
          <w:sz w:val="20"/>
        </w:rPr>
        <w:t>……….</w:t>
      </w:r>
      <w:r w:rsidRPr="005E07A9">
        <w:t xml:space="preserve">, dnia </w:t>
      </w:r>
      <w:r w:rsidRPr="005E07A9">
        <w:rPr>
          <w:sz w:val="20"/>
        </w:rPr>
        <w:t>…………………………</w:t>
      </w:r>
    </w:p>
    <w:p w14:paraId="3CF2D8B6" w14:textId="77777777" w:rsidR="00663561" w:rsidRPr="005E07A9" w:rsidRDefault="00663561" w:rsidP="00663561">
      <w:pPr>
        <w:overflowPunct/>
        <w:textAlignment w:val="auto"/>
      </w:pPr>
    </w:p>
    <w:p w14:paraId="0FB78278" w14:textId="77777777" w:rsidR="00663561" w:rsidRPr="005E07A9" w:rsidRDefault="00663561" w:rsidP="00663561">
      <w:pPr>
        <w:overflowPunct/>
        <w:textAlignment w:val="auto"/>
      </w:pPr>
    </w:p>
    <w:p w14:paraId="1FC39945" w14:textId="77777777" w:rsidR="00663561" w:rsidRPr="005E07A9" w:rsidRDefault="00663561" w:rsidP="00663561">
      <w:pPr>
        <w:overflowPunct/>
        <w:textAlignment w:val="auto"/>
      </w:pPr>
    </w:p>
    <w:p w14:paraId="0562CB0E" w14:textId="77777777" w:rsidR="00663561" w:rsidRPr="005E07A9" w:rsidRDefault="00663561" w:rsidP="00663561">
      <w:pPr>
        <w:overflowPunct/>
        <w:textAlignment w:val="auto"/>
      </w:pPr>
    </w:p>
    <w:p w14:paraId="34CE0A41" w14:textId="77777777" w:rsidR="00663561" w:rsidRPr="005E07A9" w:rsidRDefault="00663561" w:rsidP="00663561">
      <w:pPr>
        <w:overflowPunct/>
        <w:textAlignment w:val="auto"/>
      </w:pPr>
    </w:p>
    <w:p w14:paraId="62EBF3C5" w14:textId="77777777" w:rsidR="00663561" w:rsidRPr="005E07A9" w:rsidRDefault="00663561" w:rsidP="00663561">
      <w:pPr>
        <w:overflowPunct/>
        <w:textAlignment w:val="auto"/>
      </w:pPr>
    </w:p>
    <w:p w14:paraId="52E8EB45" w14:textId="77777777"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……………………………………..……………….……</w:t>
      </w:r>
    </w:p>
    <w:p w14:paraId="17ACF82A" w14:textId="77777777" w:rsidR="00663561" w:rsidRPr="005E07A9" w:rsidRDefault="00663561" w:rsidP="00663561">
      <w:pPr>
        <w:overflowPunct/>
        <w:ind w:right="1797"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(podpis)</w:t>
      </w:r>
    </w:p>
    <w:p w14:paraId="6D98A12B" w14:textId="77777777" w:rsidR="00663561" w:rsidRPr="005E07A9" w:rsidRDefault="00663561" w:rsidP="00663561">
      <w:pPr>
        <w:overflowPunct/>
        <w:textAlignment w:val="auto"/>
      </w:pPr>
    </w:p>
    <w:p w14:paraId="2946DB82" w14:textId="77777777" w:rsidR="00663561" w:rsidRPr="005E07A9" w:rsidRDefault="00663561" w:rsidP="00663561">
      <w:pPr>
        <w:overflowPunct/>
        <w:textAlignment w:val="auto"/>
      </w:pPr>
    </w:p>
    <w:p w14:paraId="5997CC1D" w14:textId="77777777" w:rsidR="00663561" w:rsidRPr="005E07A9" w:rsidRDefault="00663561" w:rsidP="00663561">
      <w:pPr>
        <w:overflowPunct/>
        <w:textAlignment w:val="auto"/>
      </w:pPr>
    </w:p>
    <w:p w14:paraId="110FFD37" w14:textId="77777777" w:rsidR="00663561" w:rsidRPr="005E07A9" w:rsidRDefault="00663561" w:rsidP="00663561">
      <w:pPr>
        <w:overflowPunct/>
        <w:textAlignment w:val="auto"/>
      </w:pPr>
    </w:p>
    <w:p w14:paraId="050BDA5A" w14:textId="77777777"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……………………………………………………………</w:t>
      </w:r>
    </w:p>
    <w:p w14:paraId="761F9F1B" w14:textId="77777777" w:rsidR="00663561" w:rsidRPr="005E07A9" w:rsidRDefault="00663561" w:rsidP="00663561">
      <w:pPr>
        <w:overflowPunct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(poświadczenie wiarygodności podpisu przez Dziekanat)</w:t>
      </w:r>
    </w:p>
    <w:p w14:paraId="6B699379" w14:textId="77777777" w:rsidR="00663561" w:rsidRPr="005E07A9" w:rsidRDefault="00663561" w:rsidP="00663561">
      <w:pPr>
        <w:overflowPunct/>
        <w:autoSpaceDE/>
        <w:autoSpaceDN/>
        <w:adjustRightInd/>
        <w:textAlignment w:val="auto"/>
        <w:rPr>
          <w:i/>
        </w:rPr>
      </w:pPr>
    </w:p>
    <w:p w14:paraId="3FE9F23F" w14:textId="77777777"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14:paraId="1F72F646" w14:textId="77777777"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14:paraId="08CE6F91" w14:textId="77777777"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14:paraId="50A9C931" w14:textId="77777777" w:rsidR="001D381A" w:rsidRPr="005E07A9" w:rsidRDefault="00663561" w:rsidP="00663561">
      <w:pPr>
        <w:overflowPunct/>
        <w:autoSpaceDE/>
        <w:autoSpaceDN/>
        <w:adjustRightInd/>
        <w:textAlignment w:val="auto"/>
        <w:rPr>
          <w:i/>
          <w:sz w:val="20"/>
        </w:rPr>
      </w:pPr>
      <w:r w:rsidRPr="005E07A9">
        <w:rPr>
          <w:i/>
          <w:sz w:val="20"/>
        </w:rPr>
        <w:t>* właściwe podkreślić</w:t>
      </w:r>
    </w:p>
    <w:p w14:paraId="61CDCEAD" w14:textId="77777777" w:rsidR="001A791D" w:rsidRDefault="00F77B2A">
      <w:pPr>
        <w:overflowPunct/>
        <w:autoSpaceDE/>
        <w:autoSpaceDN/>
        <w:adjustRightInd/>
        <w:textAlignment w:val="auto"/>
      </w:pPr>
      <w:r w:rsidRPr="005E07A9">
        <w:br w:type="page"/>
      </w:r>
      <w:r w:rsidR="001A791D">
        <w:lastRenderedPageBreak/>
        <w:br w:type="page"/>
      </w:r>
    </w:p>
    <w:p w14:paraId="6BB9E253" w14:textId="77777777" w:rsidR="001A791D" w:rsidRDefault="001A791D" w:rsidP="001A791D">
      <w:pPr>
        <w:overflowPunct/>
        <w:textAlignment w:val="auto"/>
      </w:pPr>
    </w:p>
    <w:p w14:paraId="23DE523C" w14:textId="77777777" w:rsidR="001A791D" w:rsidRPr="005E07A9" w:rsidRDefault="001A791D" w:rsidP="001A791D">
      <w:pPr>
        <w:overflowPunct/>
        <w:textAlignment w:val="auto"/>
      </w:pPr>
    </w:p>
    <w:p w14:paraId="52E56223" w14:textId="77777777" w:rsidR="001A791D" w:rsidRPr="005E07A9" w:rsidRDefault="001A791D" w:rsidP="001A791D">
      <w:pPr>
        <w:overflowPunct/>
        <w:textAlignment w:val="auto"/>
      </w:pPr>
    </w:p>
    <w:p w14:paraId="07547A01" w14:textId="77777777" w:rsidR="001A791D" w:rsidRPr="005E07A9" w:rsidRDefault="001A791D" w:rsidP="001A791D">
      <w:pPr>
        <w:overflowPunct/>
        <w:textAlignment w:val="auto"/>
      </w:pPr>
    </w:p>
    <w:p w14:paraId="5043CB0F" w14:textId="77777777" w:rsidR="001A791D" w:rsidRPr="005E07A9" w:rsidRDefault="001A791D" w:rsidP="001A791D">
      <w:pPr>
        <w:overflowPunct/>
        <w:textAlignment w:val="auto"/>
      </w:pPr>
    </w:p>
    <w:p w14:paraId="07459315" w14:textId="77777777" w:rsidR="001A791D" w:rsidRPr="005E07A9" w:rsidRDefault="001A791D" w:rsidP="001A791D">
      <w:pPr>
        <w:overflowPunct/>
        <w:textAlignment w:val="auto"/>
      </w:pPr>
    </w:p>
    <w:p w14:paraId="2DEC2407" w14:textId="77777777"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  <w:r>
        <w:rPr>
          <w:b/>
          <w:sz w:val="40"/>
          <w:szCs w:val="40"/>
        </w:rPr>
        <w:t xml:space="preserve"> promotora</w:t>
      </w:r>
    </w:p>
    <w:p w14:paraId="6537F28F" w14:textId="77777777" w:rsidR="001A791D" w:rsidRPr="005E07A9" w:rsidRDefault="001A791D" w:rsidP="001A791D">
      <w:pPr>
        <w:overflowPunct/>
        <w:textAlignment w:val="auto"/>
      </w:pPr>
    </w:p>
    <w:p w14:paraId="6DFB9E20" w14:textId="77777777" w:rsidR="001A791D" w:rsidRPr="005E07A9" w:rsidRDefault="001A791D" w:rsidP="001A791D">
      <w:pPr>
        <w:overflowPunct/>
        <w:textAlignment w:val="auto"/>
      </w:pPr>
    </w:p>
    <w:p w14:paraId="70DF9E56" w14:textId="77777777" w:rsidR="001A791D" w:rsidRPr="005E07A9" w:rsidRDefault="001A791D" w:rsidP="001A791D">
      <w:pPr>
        <w:overflowPunct/>
        <w:textAlignment w:val="auto"/>
      </w:pPr>
    </w:p>
    <w:p w14:paraId="44E871BC" w14:textId="77777777" w:rsidR="001A791D" w:rsidRPr="005E07A9" w:rsidRDefault="001A791D" w:rsidP="001A791D">
      <w:pPr>
        <w:overflowPunct/>
        <w:textAlignment w:val="auto"/>
      </w:pPr>
    </w:p>
    <w:p w14:paraId="6AC093EA" w14:textId="77777777" w:rsidR="001A791D" w:rsidRPr="005E07A9" w:rsidRDefault="001A791D" w:rsidP="001A791D">
      <w:pPr>
        <w:overflowPunct/>
        <w:spacing w:line="360" w:lineRule="auto"/>
        <w:ind w:firstLine="426"/>
        <w:textAlignment w:val="auto"/>
      </w:pPr>
      <w:r>
        <w:t>Oświadczam, że praca „</w:t>
      </w:r>
      <w:sdt>
        <w:sdtPr>
          <w:alias w:val="Tytuł"/>
          <w:tag w:val=""/>
          <w:id w:val="-1816480259"/>
          <w:placeholder>
            <w:docPart w:val="D7A460E8E1734C44B6F55FA345F289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C4136">
            <w:t>Tytuł pracy dyplomowej inżynierskiej</w:t>
          </w:r>
        </w:sdtContent>
      </w:sdt>
      <w:r>
        <w:t xml:space="preserve">” spełnia wymagania formalne pracy dyplomowej </w:t>
      </w:r>
      <w:r w:rsidR="00EF509A">
        <w:t>inżynierskiej</w:t>
      </w:r>
      <w:r>
        <w:t>.</w:t>
      </w:r>
    </w:p>
    <w:p w14:paraId="144A5D23" w14:textId="77777777" w:rsidR="001A791D" w:rsidRPr="005E07A9" w:rsidRDefault="001A791D" w:rsidP="001A791D">
      <w:pPr>
        <w:overflowPunct/>
        <w:textAlignment w:val="auto"/>
      </w:pPr>
    </w:p>
    <w:p w14:paraId="738610EB" w14:textId="77777777" w:rsidR="001A791D" w:rsidRDefault="001A791D" w:rsidP="001A791D">
      <w:pPr>
        <w:overflowPunct/>
        <w:textAlignment w:val="auto"/>
      </w:pPr>
    </w:p>
    <w:p w14:paraId="637805D2" w14:textId="77777777" w:rsidR="001A791D" w:rsidRDefault="001A791D" w:rsidP="001A791D">
      <w:pPr>
        <w:overflowPunct/>
        <w:textAlignment w:val="auto"/>
      </w:pPr>
    </w:p>
    <w:p w14:paraId="463F29E8" w14:textId="77777777" w:rsidR="001A791D" w:rsidRDefault="001A791D" w:rsidP="001A791D">
      <w:pPr>
        <w:overflowPunct/>
        <w:textAlignment w:val="auto"/>
      </w:pPr>
    </w:p>
    <w:p w14:paraId="3B7B4B86" w14:textId="77777777" w:rsidR="001A791D" w:rsidRDefault="001A791D" w:rsidP="001A791D">
      <w:pPr>
        <w:overflowPunct/>
        <w:textAlignment w:val="auto"/>
      </w:pPr>
    </w:p>
    <w:p w14:paraId="3A0FF5F2" w14:textId="77777777" w:rsidR="001A791D" w:rsidRDefault="001A791D" w:rsidP="001A791D">
      <w:pPr>
        <w:overflowPunct/>
        <w:textAlignment w:val="auto"/>
      </w:pPr>
    </w:p>
    <w:p w14:paraId="5630AD66" w14:textId="77777777" w:rsidR="001A791D" w:rsidRDefault="001A791D" w:rsidP="001A791D">
      <w:pPr>
        <w:overflowPunct/>
        <w:textAlignment w:val="auto"/>
      </w:pPr>
    </w:p>
    <w:p w14:paraId="61829076" w14:textId="77777777" w:rsidR="001A791D" w:rsidRDefault="001A791D" w:rsidP="001A791D">
      <w:pPr>
        <w:overflowPunct/>
        <w:textAlignment w:val="auto"/>
      </w:pPr>
    </w:p>
    <w:p w14:paraId="2BA226A1" w14:textId="77777777" w:rsidR="001A791D" w:rsidRDefault="001A791D" w:rsidP="001A791D">
      <w:pPr>
        <w:overflowPunct/>
        <w:textAlignment w:val="auto"/>
      </w:pPr>
    </w:p>
    <w:p w14:paraId="17AD93B2" w14:textId="77777777" w:rsidR="001A791D" w:rsidRDefault="001A791D" w:rsidP="001A791D">
      <w:pPr>
        <w:overflowPunct/>
        <w:textAlignment w:val="auto"/>
      </w:pPr>
    </w:p>
    <w:p w14:paraId="0DE4B5B7" w14:textId="77777777" w:rsidR="001A791D" w:rsidRDefault="001A791D" w:rsidP="001A791D">
      <w:pPr>
        <w:overflowPunct/>
        <w:textAlignment w:val="auto"/>
      </w:pPr>
    </w:p>
    <w:p w14:paraId="66204FF1" w14:textId="77777777" w:rsidR="001A791D" w:rsidRDefault="001A791D" w:rsidP="001A791D">
      <w:pPr>
        <w:overflowPunct/>
        <w:textAlignment w:val="auto"/>
      </w:pPr>
    </w:p>
    <w:p w14:paraId="2DBF0D7D" w14:textId="77777777" w:rsidR="001A791D" w:rsidRDefault="001A791D" w:rsidP="001A791D">
      <w:pPr>
        <w:overflowPunct/>
        <w:textAlignment w:val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171"/>
      </w:tblGrid>
      <w:tr w:rsidR="001A791D" w14:paraId="590786C3" w14:textId="77777777" w:rsidTr="001A791D">
        <w:tc>
          <w:tcPr>
            <w:tcW w:w="4531" w:type="dxa"/>
          </w:tcPr>
          <w:p w14:paraId="77AECCAD" w14:textId="77777777" w:rsidR="001A791D" w:rsidRPr="005E07A9" w:rsidRDefault="001A791D" w:rsidP="001A791D">
            <w:pPr>
              <w:overflowPunct/>
              <w:textAlignment w:val="auto"/>
            </w:pPr>
            <w:r>
              <w:rPr>
                <w:sz w:val="20"/>
              </w:rPr>
              <w:t>Gliwice</w:t>
            </w:r>
            <w:r w:rsidRPr="005E07A9">
              <w:t xml:space="preserve">, dnia </w:t>
            </w:r>
            <w:r w:rsidRPr="005E07A9">
              <w:rPr>
                <w:sz w:val="20"/>
              </w:rPr>
              <w:t>………………………</w:t>
            </w:r>
          </w:p>
          <w:p w14:paraId="6B62F1B3" w14:textId="77777777" w:rsidR="001A791D" w:rsidRDefault="001A791D" w:rsidP="001A791D">
            <w:pPr>
              <w:overflowPunct/>
              <w:textAlignment w:val="auto"/>
            </w:pPr>
          </w:p>
        </w:tc>
        <w:tc>
          <w:tcPr>
            <w:tcW w:w="3171" w:type="dxa"/>
          </w:tcPr>
          <w:p w14:paraId="4FF1A8AB" w14:textId="77777777" w:rsidR="001A791D" w:rsidRPr="005E07A9" w:rsidRDefault="001A791D" w:rsidP="001A791D">
            <w:pPr>
              <w:overflowPunct/>
              <w:jc w:val="center"/>
              <w:textAlignment w:val="auto"/>
              <w:rPr>
                <w:sz w:val="20"/>
              </w:rPr>
            </w:pPr>
            <w:r w:rsidRPr="005E07A9">
              <w:rPr>
                <w:sz w:val="20"/>
              </w:rPr>
              <w:t>………………..……………….……</w:t>
            </w:r>
          </w:p>
          <w:p w14:paraId="7D75E1F1" w14:textId="77777777" w:rsidR="001A791D" w:rsidRPr="005E07A9" w:rsidRDefault="001A791D" w:rsidP="001A791D">
            <w:pPr>
              <w:overflowPunct/>
              <w:jc w:val="center"/>
              <w:textAlignment w:val="auto"/>
              <w:rPr>
                <w:i/>
                <w:sz w:val="20"/>
              </w:rPr>
            </w:pPr>
            <w:r w:rsidRPr="005E07A9">
              <w:rPr>
                <w:i/>
                <w:sz w:val="20"/>
              </w:rPr>
              <w:t>(podpis)</w:t>
            </w:r>
          </w:p>
          <w:p w14:paraId="02F2C34E" w14:textId="77777777" w:rsidR="001A791D" w:rsidRDefault="001A791D" w:rsidP="001A791D">
            <w:pPr>
              <w:overflowPunct/>
              <w:textAlignment w:val="auto"/>
            </w:pPr>
          </w:p>
        </w:tc>
      </w:tr>
    </w:tbl>
    <w:p w14:paraId="680A4E5D" w14:textId="77777777" w:rsidR="001A791D" w:rsidRPr="005E07A9" w:rsidRDefault="001A791D" w:rsidP="001A791D">
      <w:pPr>
        <w:overflowPunct/>
        <w:textAlignment w:val="auto"/>
      </w:pPr>
    </w:p>
    <w:p w14:paraId="19219836" w14:textId="77777777" w:rsidR="001A791D" w:rsidRPr="005E07A9" w:rsidRDefault="001A791D" w:rsidP="001A791D">
      <w:pPr>
        <w:overflowPunct/>
        <w:textAlignment w:val="auto"/>
      </w:pPr>
    </w:p>
    <w:p w14:paraId="296FEF7D" w14:textId="77777777" w:rsidR="001A791D" w:rsidRPr="005E07A9" w:rsidRDefault="001A791D" w:rsidP="001A791D">
      <w:pPr>
        <w:overflowPunct/>
        <w:textAlignment w:val="auto"/>
      </w:pPr>
    </w:p>
    <w:p w14:paraId="7194DBDC" w14:textId="77777777" w:rsidR="001A791D" w:rsidRPr="005E07A9" w:rsidRDefault="001A791D" w:rsidP="001A791D">
      <w:pPr>
        <w:overflowPunct/>
        <w:textAlignment w:val="auto"/>
      </w:pPr>
    </w:p>
    <w:p w14:paraId="769D0D3C" w14:textId="77777777" w:rsidR="001A791D" w:rsidRPr="005E07A9" w:rsidRDefault="001A791D" w:rsidP="001A791D">
      <w:pPr>
        <w:overflowPunct/>
        <w:textAlignment w:val="auto"/>
      </w:pPr>
    </w:p>
    <w:p w14:paraId="54CD245A" w14:textId="77777777" w:rsidR="001A791D" w:rsidRPr="005E07A9" w:rsidRDefault="001A791D" w:rsidP="001A791D">
      <w:pPr>
        <w:overflowPunct/>
        <w:textAlignment w:val="auto"/>
      </w:pPr>
    </w:p>
    <w:p w14:paraId="1231BE67" w14:textId="77777777" w:rsidR="001A791D" w:rsidRPr="005E07A9" w:rsidRDefault="001A791D" w:rsidP="001A791D">
      <w:pPr>
        <w:overflowPunct/>
        <w:textAlignment w:val="auto"/>
      </w:pPr>
    </w:p>
    <w:p w14:paraId="36FEB5B0" w14:textId="77777777" w:rsidR="001A791D" w:rsidRPr="005E07A9" w:rsidRDefault="001A791D" w:rsidP="001A791D">
      <w:pPr>
        <w:overflowPunct/>
        <w:textAlignment w:val="auto"/>
      </w:pPr>
    </w:p>
    <w:p w14:paraId="30D7AA69" w14:textId="77777777" w:rsidR="001A791D" w:rsidRPr="005E07A9" w:rsidRDefault="001A791D" w:rsidP="001A791D">
      <w:pPr>
        <w:overflowPunct/>
        <w:textAlignment w:val="auto"/>
      </w:pPr>
    </w:p>
    <w:p w14:paraId="7196D064" w14:textId="77777777" w:rsidR="001A791D" w:rsidRPr="005E07A9" w:rsidRDefault="001A791D" w:rsidP="001A791D">
      <w:pPr>
        <w:overflowPunct/>
        <w:textAlignment w:val="auto"/>
      </w:pPr>
    </w:p>
    <w:p w14:paraId="34FF1C98" w14:textId="77777777" w:rsidR="001A791D" w:rsidRPr="005E07A9" w:rsidRDefault="001A791D" w:rsidP="001A791D">
      <w:pPr>
        <w:overflowPunct/>
        <w:textAlignment w:val="auto"/>
      </w:pPr>
    </w:p>
    <w:p w14:paraId="6D072C0D" w14:textId="77777777" w:rsidR="001A791D" w:rsidRPr="005E07A9" w:rsidRDefault="001A791D" w:rsidP="001A791D">
      <w:pPr>
        <w:overflowPunct/>
        <w:autoSpaceDE/>
        <w:autoSpaceDN/>
        <w:adjustRightInd/>
        <w:textAlignment w:val="auto"/>
        <w:rPr>
          <w:i/>
        </w:rPr>
      </w:pPr>
    </w:p>
    <w:p w14:paraId="48A21919" w14:textId="77777777"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14:paraId="6BD18F9B" w14:textId="77777777"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14:paraId="238601FE" w14:textId="77777777"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14:paraId="0F3CABC7" w14:textId="77777777" w:rsidR="00E76F8C" w:rsidRDefault="001A791D">
      <w:pPr>
        <w:overflowPunct/>
        <w:autoSpaceDE/>
        <w:autoSpaceDN/>
        <w:adjustRightInd/>
        <w:textAlignment w:val="auto"/>
        <w:sectPr w:rsidR="00E76F8C" w:rsidSect="00F028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notePr>
            <w:numRestart w:val="eachPage"/>
          </w:footnotePr>
          <w:pgSz w:w="11907" w:h="16840" w:code="9"/>
          <w:pgMar w:top="2155" w:right="1814" w:bottom="2778" w:left="1814" w:header="1814" w:footer="1814" w:gutter="0"/>
          <w:pgNumType w:fmt="lowerRoman" w:start="1"/>
          <w:cols w:space="708"/>
          <w:docGrid w:linePitch="326"/>
        </w:sectPr>
      </w:pPr>
      <w:r>
        <w:br w:type="page"/>
      </w:r>
    </w:p>
    <w:p w14:paraId="5B08B5D1" w14:textId="77777777" w:rsidR="001A791D" w:rsidRDefault="001A791D">
      <w:pPr>
        <w:overflowPunct/>
        <w:autoSpaceDE/>
        <w:autoSpaceDN/>
        <w:adjustRightInd/>
        <w:textAlignment w:val="auto"/>
      </w:pPr>
    </w:p>
    <w:p w14:paraId="16DEB4AB" w14:textId="77777777" w:rsidR="00663561" w:rsidRPr="005E07A9" w:rsidRDefault="00663561">
      <w:pPr>
        <w:overflowPunct/>
        <w:autoSpaceDE/>
        <w:autoSpaceDN/>
        <w:adjustRightInd/>
        <w:textAlignment w:val="auto"/>
        <w:rPr>
          <w:rFonts w:ascii="Cambria" w:hAnsi="Cambria"/>
          <w:b/>
          <w:bCs/>
          <w:color w:val="365F91"/>
          <w:sz w:val="28"/>
          <w:szCs w:val="28"/>
        </w:rPr>
      </w:pPr>
    </w:p>
    <w:p w14:paraId="3EEC72CF" w14:textId="77777777" w:rsidR="001D381A" w:rsidRPr="001F24F6" w:rsidRDefault="001D381A" w:rsidP="001F24F6">
      <w:pPr>
        <w:pStyle w:val="TOCHeading"/>
        <w:spacing w:before="1080" w:after="840"/>
        <w:rPr>
          <w:color w:val="000000" w:themeColor="text1"/>
          <w:sz w:val="48"/>
          <w:szCs w:val="48"/>
        </w:rPr>
      </w:pPr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14:paraId="0AD9C6F4" w14:textId="77777777" w:rsidR="001F24F6" w:rsidRPr="001F24F6" w:rsidRDefault="001F24F6" w:rsidP="001F24F6"/>
    <w:p w14:paraId="4AEB0841" w14:textId="6E52676C" w:rsidR="005B3A02" w:rsidRDefault="001D381A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32559615" w:history="1"/>
    </w:p>
    <w:p w14:paraId="35A87F74" w14:textId="7A6FB108" w:rsidR="005B3A02" w:rsidRDefault="00A16A02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16" w:history="1">
        <w:r w:rsidR="005B3A02" w:rsidRPr="0059642C">
          <w:rPr>
            <w:rStyle w:val="Hyperlink"/>
          </w:rPr>
          <w:t>1.</w:t>
        </w:r>
        <w:r w:rsidR="005B3A02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5B3A02" w:rsidRPr="0059642C">
          <w:rPr>
            <w:rStyle w:val="Hyperlink"/>
          </w:rPr>
          <w:t>Wstęp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_Toc532559616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2</w:t>
        </w:r>
        <w:r w:rsidR="005B3A02">
          <w:rPr>
            <w:rStyle w:val="Hyperlink"/>
          </w:rPr>
          <w:fldChar w:fldCharType="end"/>
        </w:r>
      </w:hyperlink>
    </w:p>
    <w:p w14:paraId="1C2E56D1" w14:textId="06B8F3DC" w:rsidR="005B3A02" w:rsidRDefault="00A16A02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17" w:history="1">
        <w:r w:rsidR="005B3A02" w:rsidRPr="0059642C">
          <w:rPr>
            <w:rStyle w:val="Hyperlink"/>
          </w:rPr>
          <w:t>2.</w:t>
        </w:r>
        <w:r w:rsidR="005B3A02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5B3A02" w:rsidRPr="0059642C">
          <w:rPr>
            <w:rStyle w:val="Hyperlink"/>
          </w:rPr>
          <w:t>Analiza tematu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_Toc532559617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3</w:t>
        </w:r>
        <w:r w:rsidR="005B3A02">
          <w:rPr>
            <w:rStyle w:val="Hyperlink"/>
          </w:rPr>
          <w:fldChar w:fldCharType="end"/>
        </w:r>
      </w:hyperlink>
    </w:p>
    <w:p w14:paraId="38C542F4" w14:textId="62FD95DA" w:rsidR="005B3A02" w:rsidRDefault="00A16A02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18" w:history="1">
        <w:r w:rsidR="005B3A02" w:rsidRPr="0059642C">
          <w:rPr>
            <w:rStyle w:val="Hyperlink"/>
          </w:rPr>
          <w:t>3.</w:t>
        </w:r>
        <w:r w:rsidR="005B3A02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5B3A02" w:rsidRPr="0059642C">
          <w:rPr>
            <w:rStyle w:val="Hyperlink"/>
          </w:rPr>
          <w:t>Wymagania i narzędzia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_Toc532559618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7</w:t>
        </w:r>
        <w:r w:rsidR="005B3A02">
          <w:rPr>
            <w:rStyle w:val="Hyperlink"/>
          </w:rPr>
          <w:fldChar w:fldCharType="end"/>
        </w:r>
      </w:hyperlink>
    </w:p>
    <w:p w14:paraId="02A658DF" w14:textId="5B16BA60" w:rsidR="005B3A02" w:rsidRDefault="00A16A02">
      <w:pPr>
        <w:pStyle w:val="TOC2"/>
        <w:tabs>
          <w:tab w:val="left" w:pos="880"/>
          <w:tab w:val="right" w:leader="dot" w:pos="76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559619" w:history="1">
        <w:r w:rsidR="005B3A02" w:rsidRPr="0059642C">
          <w:rPr>
            <w:rStyle w:val="Hyperlink"/>
            <w:noProof/>
          </w:rPr>
          <w:t>3.1.</w:t>
        </w:r>
        <w:r w:rsidR="005B3A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B3A02" w:rsidRPr="0059642C">
          <w:rPr>
            <w:rStyle w:val="Hyperlink"/>
            <w:noProof/>
          </w:rPr>
          <w:t>Model sieci neuronowej.</w:t>
        </w:r>
        <w:r w:rsidR="005B3A02">
          <w:rPr>
            <w:noProof/>
            <w:webHidden/>
          </w:rPr>
          <w:tab/>
        </w:r>
        <w:r w:rsidR="005B3A02">
          <w:rPr>
            <w:rStyle w:val="Hyperlink"/>
            <w:noProof/>
          </w:rPr>
          <w:fldChar w:fldCharType="begin"/>
        </w:r>
        <w:r w:rsidR="005B3A02">
          <w:rPr>
            <w:noProof/>
            <w:webHidden/>
          </w:rPr>
          <w:instrText xml:space="preserve"> PAGEREF _Toc532559619 \h </w:instrText>
        </w:r>
        <w:r w:rsidR="005B3A02">
          <w:rPr>
            <w:rStyle w:val="Hyperlink"/>
            <w:noProof/>
          </w:rPr>
        </w:r>
        <w:r w:rsidR="005B3A02">
          <w:rPr>
            <w:rStyle w:val="Hyperlink"/>
            <w:noProof/>
          </w:rPr>
          <w:fldChar w:fldCharType="separate"/>
        </w:r>
        <w:r w:rsidR="00AC74B1">
          <w:rPr>
            <w:noProof/>
            <w:webHidden/>
          </w:rPr>
          <w:t>7</w:t>
        </w:r>
        <w:r w:rsidR="005B3A02">
          <w:rPr>
            <w:rStyle w:val="Hyperlink"/>
            <w:noProof/>
          </w:rPr>
          <w:fldChar w:fldCharType="end"/>
        </w:r>
      </w:hyperlink>
    </w:p>
    <w:p w14:paraId="42AC0867" w14:textId="105B9CF3" w:rsidR="005B3A02" w:rsidRDefault="00A16A02">
      <w:pPr>
        <w:pStyle w:val="TOC2"/>
        <w:tabs>
          <w:tab w:val="left" w:pos="880"/>
          <w:tab w:val="right" w:leader="dot" w:pos="76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559620" w:history="1">
        <w:r w:rsidR="005B3A02" w:rsidRPr="0059642C">
          <w:rPr>
            <w:rStyle w:val="Hyperlink"/>
            <w:noProof/>
          </w:rPr>
          <w:t>3.2.</w:t>
        </w:r>
        <w:r w:rsidR="005B3A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B3A02" w:rsidRPr="0059642C">
          <w:rPr>
            <w:rStyle w:val="Hyperlink"/>
            <w:noProof/>
          </w:rPr>
          <w:t>Aplikacja do ewaluacji modelu.</w:t>
        </w:r>
        <w:r w:rsidR="005B3A02">
          <w:rPr>
            <w:noProof/>
            <w:webHidden/>
          </w:rPr>
          <w:tab/>
        </w:r>
        <w:r w:rsidR="005B3A02">
          <w:rPr>
            <w:rStyle w:val="Hyperlink"/>
            <w:noProof/>
          </w:rPr>
          <w:fldChar w:fldCharType="begin"/>
        </w:r>
        <w:r w:rsidR="005B3A02">
          <w:rPr>
            <w:noProof/>
            <w:webHidden/>
          </w:rPr>
          <w:instrText xml:space="preserve"> PAGEREF _Toc532559620 \h </w:instrText>
        </w:r>
        <w:r w:rsidR="005B3A02">
          <w:rPr>
            <w:rStyle w:val="Hyperlink"/>
            <w:noProof/>
          </w:rPr>
        </w:r>
        <w:r w:rsidR="005B3A02">
          <w:rPr>
            <w:rStyle w:val="Hyperlink"/>
            <w:noProof/>
          </w:rPr>
          <w:fldChar w:fldCharType="separate"/>
        </w:r>
        <w:r w:rsidR="00AC74B1">
          <w:rPr>
            <w:noProof/>
            <w:webHidden/>
          </w:rPr>
          <w:t>8</w:t>
        </w:r>
        <w:r w:rsidR="005B3A02">
          <w:rPr>
            <w:rStyle w:val="Hyperlink"/>
            <w:noProof/>
          </w:rPr>
          <w:fldChar w:fldCharType="end"/>
        </w:r>
      </w:hyperlink>
    </w:p>
    <w:p w14:paraId="5CCB2365" w14:textId="2617EF63" w:rsidR="005B3A02" w:rsidRDefault="00A16A02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1" w:history="1">
        <w:r w:rsidR="005B3A02" w:rsidRPr="0059642C">
          <w:rPr>
            <w:rStyle w:val="Hyperlink"/>
          </w:rPr>
          <w:t>4.</w:t>
        </w:r>
        <w:r w:rsidR="005B3A02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5B3A02" w:rsidRPr="0059642C">
          <w:rPr>
            <w:rStyle w:val="Hyperlink"/>
          </w:rPr>
          <w:t>Specyfikacja zewnętrzna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_Toc532559621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10</w:t>
        </w:r>
        <w:r w:rsidR="005B3A02">
          <w:rPr>
            <w:rStyle w:val="Hyperlink"/>
          </w:rPr>
          <w:fldChar w:fldCharType="end"/>
        </w:r>
      </w:hyperlink>
    </w:p>
    <w:p w14:paraId="7819D193" w14:textId="74B9F2C8" w:rsidR="005B3A02" w:rsidRDefault="00A16A02">
      <w:pPr>
        <w:pStyle w:val="TOC2"/>
        <w:tabs>
          <w:tab w:val="left" w:pos="880"/>
          <w:tab w:val="right" w:leader="dot" w:pos="76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32559622" w:history="1">
        <w:r w:rsidR="005B3A02" w:rsidRPr="0059642C">
          <w:rPr>
            <w:rStyle w:val="Hyperlink"/>
            <w:noProof/>
          </w:rPr>
          <w:t>4.1.</w:t>
        </w:r>
        <w:r w:rsidR="005B3A02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B3A02" w:rsidRPr="0059642C">
          <w:rPr>
            <w:rStyle w:val="Hyperlink"/>
            <w:noProof/>
          </w:rPr>
          <w:t>Model sieci neuronowej.</w:t>
        </w:r>
        <w:r w:rsidR="005B3A02">
          <w:rPr>
            <w:noProof/>
            <w:webHidden/>
          </w:rPr>
          <w:tab/>
        </w:r>
        <w:r w:rsidR="005B3A02">
          <w:rPr>
            <w:rStyle w:val="Hyperlink"/>
            <w:noProof/>
          </w:rPr>
          <w:fldChar w:fldCharType="begin"/>
        </w:r>
        <w:r w:rsidR="005B3A02">
          <w:rPr>
            <w:noProof/>
            <w:webHidden/>
          </w:rPr>
          <w:instrText xml:space="preserve"> PAGEREF _Toc532559622 \h </w:instrText>
        </w:r>
        <w:r w:rsidR="005B3A02">
          <w:rPr>
            <w:rStyle w:val="Hyperlink"/>
            <w:noProof/>
          </w:rPr>
        </w:r>
        <w:r w:rsidR="005B3A02">
          <w:rPr>
            <w:rStyle w:val="Hyperlink"/>
            <w:noProof/>
          </w:rPr>
          <w:fldChar w:fldCharType="separate"/>
        </w:r>
        <w:r w:rsidR="00AC74B1">
          <w:rPr>
            <w:noProof/>
            <w:webHidden/>
          </w:rPr>
          <w:t>10</w:t>
        </w:r>
        <w:r w:rsidR="005B3A02">
          <w:rPr>
            <w:rStyle w:val="Hyperlink"/>
            <w:noProof/>
          </w:rPr>
          <w:fldChar w:fldCharType="end"/>
        </w:r>
      </w:hyperlink>
    </w:p>
    <w:p w14:paraId="1189E639" w14:textId="557F6C76" w:rsidR="005B3A02" w:rsidRDefault="00A16A02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3" w:history="1">
        <w:r w:rsidR="005B3A02" w:rsidRPr="0059642C">
          <w:rPr>
            <w:rStyle w:val="Hyperlink"/>
          </w:rPr>
          <w:t>5.</w:t>
        </w:r>
        <w:r w:rsidR="005B3A02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5B3A02" w:rsidRPr="0059642C">
          <w:rPr>
            <w:rStyle w:val="Hyperlink"/>
          </w:rPr>
          <w:t>Specyfikacja wewnętrzna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_Toc532559623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i</w:t>
        </w:r>
        <w:r w:rsidR="005B3A02">
          <w:rPr>
            <w:rStyle w:val="Hyperlink"/>
          </w:rPr>
          <w:fldChar w:fldCharType="end"/>
        </w:r>
      </w:hyperlink>
    </w:p>
    <w:p w14:paraId="7251C8E2" w14:textId="47F1A600" w:rsidR="005B3A02" w:rsidRDefault="00A16A02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4" w:history="1">
        <w:r w:rsidR="005B3A02" w:rsidRPr="0059642C">
          <w:rPr>
            <w:rStyle w:val="Hyperlink"/>
          </w:rPr>
          <w:t>6.</w:t>
        </w:r>
        <w:r w:rsidR="005B3A02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5B3A02" w:rsidRPr="0059642C">
          <w:rPr>
            <w:rStyle w:val="Hyperlink"/>
          </w:rPr>
          <w:t>Weryfikacja i walidacja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_Toc532559624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xii</w:t>
        </w:r>
        <w:r w:rsidR="005B3A02">
          <w:rPr>
            <w:rStyle w:val="Hyperlink"/>
          </w:rPr>
          <w:fldChar w:fldCharType="end"/>
        </w:r>
      </w:hyperlink>
    </w:p>
    <w:p w14:paraId="46947E70" w14:textId="14AD9C69" w:rsidR="005B3A02" w:rsidRDefault="00A16A02">
      <w:pPr>
        <w:pStyle w:val="TOC1"/>
        <w:tabs>
          <w:tab w:val="left" w:pos="480"/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5" w:history="1">
        <w:r w:rsidR="005B3A02" w:rsidRPr="0059642C">
          <w:rPr>
            <w:rStyle w:val="Hyperlink"/>
          </w:rPr>
          <w:t>7.</w:t>
        </w:r>
        <w:r w:rsidR="005B3A02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5B3A02" w:rsidRPr="0059642C">
          <w:rPr>
            <w:rStyle w:val="Hyperlink"/>
          </w:rPr>
          <w:t>Podsumowanie i wnioski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_Toc532559625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xvii</w:t>
        </w:r>
        <w:r w:rsidR="005B3A02">
          <w:rPr>
            <w:rStyle w:val="Hyperlink"/>
          </w:rPr>
          <w:fldChar w:fldCharType="end"/>
        </w:r>
      </w:hyperlink>
    </w:p>
    <w:p w14:paraId="49C35DBD" w14:textId="7B4E7ED5" w:rsidR="005B3A02" w:rsidRDefault="00A16A02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6" w:history="1">
        <w:r w:rsidR="005B3A02" w:rsidRPr="0059642C">
          <w:rPr>
            <w:rStyle w:val="Hyperlink"/>
          </w:rPr>
          <w:t>Bibliografia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_Toc532559626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i</w:t>
        </w:r>
        <w:r w:rsidR="005B3A02">
          <w:rPr>
            <w:rStyle w:val="Hyperlink"/>
          </w:rPr>
          <w:fldChar w:fldCharType="end"/>
        </w:r>
      </w:hyperlink>
    </w:p>
    <w:p w14:paraId="66EFE756" w14:textId="6B454F91" w:rsidR="005B3A02" w:rsidRDefault="00A16A02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7" w:history="1">
        <w:r w:rsidR="005B3A02" w:rsidRPr="0059642C">
          <w:rPr>
            <w:rStyle w:val="Hyperlink"/>
          </w:rPr>
          <w:t>Spis skrótów i symboli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_Toc532559627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iii</w:t>
        </w:r>
        <w:r w:rsidR="005B3A02">
          <w:rPr>
            <w:rStyle w:val="Hyperlink"/>
          </w:rPr>
          <w:fldChar w:fldCharType="end"/>
        </w:r>
      </w:hyperlink>
    </w:p>
    <w:p w14:paraId="1C8AB99E" w14:textId="7023F0BA" w:rsidR="005B3A02" w:rsidRDefault="00A16A02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8" w:history="1">
        <w:r w:rsidR="005B3A02" w:rsidRPr="0059642C">
          <w:rPr>
            <w:rStyle w:val="Hyperlink"/>
          </w:rPr>
          <w:t>Zawartość dołączonej płyty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_Toc532559628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iv</w:t>
        </w:r>
        <w:r w:rsidR="005B3A02">
          <w:rPr>
            <w:rStyle w:val="Hyperlink"/>
          </w:rPr>
          <w:fldChar w:fldCharType="end"/>
        </w:r>
      </w:hyperlink>
    </w:p>
    <w:p w14:paraId="10FFA10B" w14:textId="2CCD248A" w:rsidR="005B3A02" w:rsidRDefault="00A16A02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29" w:history="1">
        <w:r w:rsidR="005B3A02" w:rsidRPr="0059642C">
          <w:rPr>
            <w:rStyle w:val="Hyperlink"/>
          </w:rPr>
          <w:t>Spis rysunków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_Toc532559629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v</w:t>
        </w:r>
        <w:r w:rsidR="005B3A02">
          <w:rPr>
            <w:rStyle w:val="Hyperlink"/>
          </w:rPr>
          <w:fldChar w:fldCharType="end"/>
        </w:r>
      </w:hyperlink>
    </w:p>
    <w:p w14:paraId="39D1D0C7" w14:textId="6BD61F39" w:rsidR="005B3A02" w:rsidRDefault="00A16A02">
      <w:pPr>
        <w:pStyle w:val="TOC1"/>
        <w:tabs>
          <w:tab w:val="right" w:leader="dot" w:pos="7644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32559630" w:history="1">
        <w:r w:rsidR="005B3A02" w:rsidRPr="0059642C">
          <w:rPr>
            <w:rStyle w:val="Hyperlink"/>
          </w:rPr>
          <w:t>Spis tabel</w:t>
        </w:r>
        <w:r w:rsidR="005B3A02">
          <w:rPr>
            <w:webHidden/>
          </w:rPr>
          <w:tab/>
        </w:r>
        <w:r w:rsidR="005B3A02">
          <w:rPr>
            <w:rStyle w:val="Hyperlink"/>
          </w:rPr>
          <w:fldChar w:fldCharType="begin"/>
        </w:r>
        <w:r w:rsidR="005B3A02">
          <w:rPr>
            <w:webHidden/>
          </w:rPr>
          <w:instrText xml:space="preserve"> PAGEREF _Toc532559630 \h </w:instrText>
        </w:r>
        <w:r w:rsidR="005B3A02">
          <w:rPr>
            <w:rStyle w:val="Hyperlink"/>
          </w:rPr>
        </w:r>
        <w:r w:rsidR="005B3A02">
          <w:rPr>
            <w:rStyle w:val="Hyperlink"/>
          </w:rPr>
          <w:fldChar w:fldCharType="separate"/>
        </w:r>
        <w:r w:rsidR="00AC74B1">
          <w:rPr>
            <w:webHidden/>
          </w:rPr>
          <w:t>vi</w:t>
        </w:r>
        <w:r w:rsidR="005B3A02">
          <w:rPr>
            <w:rStyle w:val="Hyperlink"/>
          </w:rPr>
          <w:fldChar w:fldCharType="end"/>
        </w:r>
      </w:hyperlink>
    </w:p>
    <w:p w14:paraId="4B1F511A" w14:textId="7965A154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65F9C3DC" w14:textId="77777777" w:rsidR="001D381A" w:rsidRPr="005E07A9" w:rsidRDefault="001D381A" w:rsidP="001D381A">
      <w:r w:rsidRPr="005E07A9">
        <w:rPr>
          <w:b/>
          <w:bCs/>
        </w:rPr>
        <w:br w:type="page"/>
      </w:r>
    </w:p>
    <w:p w14:paraId="5023141B" w14:textId="77777777"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even" r:id="rId14"/>
          <w:headerReference w:type="default" r:id="rId15"/>
          <w:footerReference w:type="even" r:id="rId16"/>
          <w:footerReference w:type="default" r:id="rId17"/>
          <w:footnotePr>
            <w:numRestart w:val="eachPage"/>
          </w:footnotePr>
          <w:type w:val="oddPage"/>
          <w:pgSz w:w="11907" w:h="16840" w:code="9"/>
          <w:pgMar w:top="2155" w:right="2552" w:bottom="2778" w:left="1701" w:header="1814" w:footer="1814" w:gutter="0"/>
          <w:pgNumType w:fmt="lowerRoman" w:start="1"/>
          <w:cols w:space="708"/>
          <w:docGrid w:linePitch="326"/>
        </w:sectPr>
      </w:pPr>
    </w:p>
    <w:p w14:paraId="1F3B1409" w14:textId="25E39E8C" w:rsidR="00D65389" w:rsidRDefault="008A6306" w:rsidP="00890552">
      <w:pPr>
        <w:pStyle w:val="Heading1"/>
      </w:pPr>
      <w:bookmarkStart w:id="1" w:name="_Toc376900764"/>
      <w:bookmarkStart w:id="2" w:name="_Toc532559616"/>
      <w:r w:rsidRPr="00134CD9">
        <w:lastRenderedPageBreak/>
        <w:t>Wstęp</w:t>
      </w:r>
      <w:bookmarkEnd w:id="1"/>
      <w:bookmarkEnd w:id="2"/>
      <w:r w:rsidR="00E45A30" w:rsidRPr="00134CD9">
        <w:t xml:space="preserve"> </w:t>
      </w:r>
    </w:p>
    <w:p w14:paraId="135EB6A1" w14:textId="7F4F850F" w:rsidR="0073128A" w:rsidRDefault="00EA68FF" w:rsidP="00970A5D">
      <w:pPr>
        <w:pStyle w:val="Tekstpods"/>
        <w:ind w:firstLine="0"/>
        <w:rPr>
          <w:b/>
          <w:kern w:val="28"/>
          <w:sz w:val="29"/>
        </w:rPr>
      </w:pPr>
      <w:r>
        <w:t xml:space="preserve">W ostatnich latach, tematy uczenia maszynowego, sieci neuronowych oraz uczenia głębokiego zyskują coraz większą popularność, głównie ze względu na coraz bardziej złożone problemy rozpoznawania i przetwarzania obrazów i </w:t>
      </w:r>
      <w:r w:rsidR="005A6C23">
        <w:t>dźwięków</w:t>
      </w:r>
      <w:r>
        <w:t>. Jednym z trudniejsz</w:t>
      </w:r>
      <w:r w:rsidR="0014302B">
        <w:t>ych zagadnień jest rozpoznawanie gestów, ruchów ręki</w:t>
      </w:r>
      <w:r>
        <w:t xml:space="preserve"> człowiek</w:t>
      </w:r>
      <w:r w:rsidR="0014302B">
        <w:t>a z obrazu cyfrowego. Do</w:t>
      </w:r>
      <w:r>
        <w:t xml:space="preserve"> rozpoznawania</w:t>
      </w:r>
      <w:r w:rsidR="0014302B">
        <w:t xml:space="preserve"> pojedynczych gestów, </w:t>
      </w:r>
      <w:r>
        <w:t>należy połączy</w:t>
      </w:r>
      <w:r w:rsidR="00DB676E">
        <w:t>ć</w:t>
      </w:r>
      <w:r>
        <w:t xml:space="preserve"> </w:t>
      </w:r>
      <w:r w:rsidR="0014302B">
        <w:t>analizę poszczególnych klatek</w:t>
      </w:r>
      <w:r w:rsidR="00DB676E">
        <w:t xml:space="preserve"> filmu </w:t>
      </w:r>
      <w:r w:rsidR="006F3F66">
        <w:t>z</w:t>
      </w:r>
      <w:r w:rsidR="00DB676E">
        <w:t xml:space="preserve"> sekwencyjnością, kolejnością</w:t>
      </w:r>
      <w:r w:rsidR="0014302B">
        <w:t xml:space="preserve"> ich wyświetlania w czasie</w:t>
      </w:r>
      <w:r w:rsidR="00DB676E">
        <w:t>.</w:t>
      </w:r>
      <w:r w:rsidR="0014302B">
        <w:br/>
        <w:t>Z dostępnych modeli</w:t>
      </w:r>
      <w:r w:rsidR="006F3F66">
        <w:t xml:space="preserve"> głęb</w:t>
      </w:r>
      <w:r w:rsidR="0014302B">
        <w:t xml:space="preserve">okich sieci neuronowych, </w:t>
      </w:r>
      <w:r w:rsidR="006F3F66">
        <w:t>duży potencjał</w:t>
      </w:r>
      <w:r w:rsidR="0014302B">
        <w:t xml:space="preserve"> mają</w:t>
      </w:r>
      <w:r w:rsidR="006F3F66">
        <w:t xml:space="preserve"> sieci</w:t>
      </w:r>
      <w:r w:rsidR="0014302B">
        <w:t xml:space="preserve"> typu</w:t>
      </w:r>
      <w:r w:rsidR="006F3F66">
        <w:t xml:space="preserve"> 3D CNN + LSTM. Dla</w:t>
      </w:r>
      <w:r w:rsidR="0014302B">
        <w:t>tego celem niniejszej pracy była</w:t>
      </w:r>
      <w:r w:rsidR="006F3F66">
        <w:t xml:space="preserve"> analiza</w:t>
      </w:r>
      <w:r w:rsidR="00890552">
        <w:t xml:space="preserve"> dwóch </w:t>
      </w:r>
      <w:proofErr w:type="spellStart"/>
      <w:r w:rsidR="00890552">
        <w:t>architektur</w:t>
      </w:r>
      <w:proofErr w:type="spellEnd"/>
      <w:r w:rsidR="006F3F66">
        <w:t xml:space="preserve"> wpływu liczby warstw sieci na dokładność modelu oraz budowa aplikacji, pozwalającej użyć stworzonego modelu do rozpoznawania gestów w czasie rzeczywistym w łatwy i przystępny sposób</w:t>
      </w:r>
      <w:r w:rsidR="0014302B">
        <w:t xml:space="preserve"> dla użytkownika</w:t>
      </w:r>
      <w:r w:rsidR="006F3F66">
        <w:t>.</w:t>
      </w:r>
      <w:r w:rsidR="00173B1C">
        <w:t xml:space="preserve"> W związku z tym </w:t>
      </w:r>
      <w:r w:rsidR="0014302B">
        <w:t>przeprowadzono seria eksperymentów, pozwalających</w:t>
      </w:r>
      <w:r w:rsidR="00173B1C">
        <w:t xml:space="preserve"> na wielowarstwową analizę </w:t>
      </w:r>
      <w:r w:rsidR="0014302B">
        <w:t>parametru</w:t>
      </w:r>
      <w:r w:rsidR="00431125">
        <w:t>,</w:t>
      </w:r>
      <w:r w:rsidR="0014302B">
        <w:t xml:space="preserve"> budowę</w:t>
      </w:r>
      <w:r w:rsidR="00173B1C">
        <w:t xml:space="preserve"> modelu oraz aplikacji w celu jego zastosowania.</w:t>
      </w:r>
    </w:p>
    <w:p w14:paraId="664355AD" w14:textId="77777777" w:rsidR="00AF5495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14:paraId="1A965116" w14:textId="77777777" w:rsidR="0004418F" w:rsidRDefault="0004418F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04418F" w:rsidSect="00326F59">
          <w:headerReference w:type="even" r:id="rId18"/>
          <w:headerReference w:type="default" r:id="rId19"/>
          <w:footerReference w:type="even" r:id="rId20"/>
          <w:footerReference w:type="default" r:id="rId21"/>
          <w:footnotePr>
            <w:numRestart w:val="eachPage"/>
          </w:footnotePr>
          <w:pgSz w:w="11907" w:h="16840" w:code="9"/>
          <w:pgMar w:top="2155" w:right="2552" w:bottom="2778" w:left="1701" w:header="1814" w:footer="1814" w:gutter="0"/>
          <w:cols w:space="708"/>
          <w:docGrid w:linePitch="326"/>
        </w:sectPr>
      </w:pPr>
    </w:p>
    <w:p w14:paraId="7DF4E37C" w14:textId="364061CF" w:rsidR="00970A5D" w:rsidRDefault="008A6306" w:rsidP="00890552">
      <w:pPr>
        <w:pStyle w:val="Heading1"/>
      </w:pPr>
      <w:bookmarkStart w:id="3" w:name="_Toc532559617"/>
      <w:r w:rsidRPr="005E07A9">
        <w:lastRenderedPageBreak/>
        <w:t>Analiza tematu</w:t>
      </w:r>
      <w:bookmarkEnd w:id="3"/>
    </w:p>
    <w:p w14:paraId="047827A9" w14:textId="77777777" w:rsidR="009E1C14" w:rsidRDefault="007E0E02" w:rsidP="00890552">
      <w:pPr>
        <w:overflowPunct/>
        <w:autoSpaceDE/>
        <w:autoSpaceDN/>
        <w:adjustRightInd/>
        <w:ind w:firstLine="357"/>
        <w:textAlignment w:val="auto"/>
      </w:pPr>
      <w:r>
        <w:t xml:space="preserve">Gesty jako język niewerbalny człowieka, odgrywa bardzo ważną rolę w życiu codziennym. </w:t>
      </w:r>
      <w:r w:rsidR="00317AC5">
        <w:t xml:space="preserve">System rozpoznawania gestów prowadzi do większego zrozumienia </w:t>
      </w:r>
      <w:proofErr w:type="spellStart"/>
      <w:r w:rsidR="009E1C14">
        <w:t>zachowań</w:t>
      </w:r>
      <w:proofErr w:type="spellEnd"/>
      <w:r w:rsidR="009E1C14">
        <w:t xml:space="preserve"> ludzkich</w:t>
      </w:r>
      <w:r w:rsidR="0041326B">
        <w:t xml:space="preserve"> </w:t>
      </w:r>
      <w:r w:rsidR="009E1C14">
        <w:t xml:space="preserve">oraz w znaczny sposób </w:t>
      </w:r>
      <w:r w:rsidR="00050154">
        <w:t>może</w:t>
      </w:r>
      <w:r w:rsidR="009E1C14">
        <w:t xml:space="preserve"> przyczynić się do budowy coraz to lepszych, bardziej naturalnych maszyn-robotów, na wzór i podobieństwo człowieka. </w:t>
      </w:r>
    </w:p>
    <w:p w14:paraId="1DA6542E" w14:textId="77777777" w:rsidR="009E1C14" w:rsidRDefault="009E1C14" w:rsidP="009E1C14">
      <w:pPr>
        <w:overflowPunct/>
        <w:autoSpaceDE/>
        <w:autoSpaceDN/>
        <w:adjustRightInd/>
        <w:ind w:left="360"/>
        <w:textAlignment w:val="auto"/>
      </w:pPr>
    </w:p>
    <w:p w14:paraId="1085BD26" w14:textId="77777777" w:rsidR="00EE2023" w:rsidRDefault="00050154" w:rsidP="00890552">
      <w:pPr>
        <w:overflowPunct/>
        <w:autoSpaceDE/>
        <w:autoSpaceDN/>
        <w:adjustRightInd/>
        <w:ind w:firstLine="360"/>
        <w:textAlignment w:val="auto"/>
      </w:pPr>
      <w:r>
        <w:t xml:space="preserve">Zagadnienie te jest jednym z podstawowych wyzwań jakie stoją przed wizją komputerową. </w:t>
      </w:r>
      <w:r w:rsidR="002D4087">
        <w:t>Sztuczne sieci ne</w:t>
      </w:r>
      <w:r w:rsidR="00EE2023">
        <w:t>uronowe w swej historii były już</w:t>
      </w:r>
      <w:r w:rsidR="002D4087">
        <w:t xml:space="preserve"> stosowane w algorytmach </w:t>
      </w:r>
      <w:r w:rsidR="00EE2023">
        <w:t>klasyfikacji obrazów</w:t>
      </w:r>
      <w:r w:rsidR="002D4087">
        <w:t xml:space="preserve">, jednak </w:t>
      </w:r>
      <w:r w:rsidR="00EE2023">
        <w:t xml:space="preserve">znaczny postęp nastąpił przez zbadanie </w:t>
      </w:r>
      <w:proofErr w:type="spellStart"/>
      <w:r w:rsidR="00EE2023">
        <w:t>konwolucyjnych</w:t>
      </w:r>
      <w:proofErr w:type="spellEnd"/>
      <w:r w:rsidR="00EE2023">
        <w:t xml:space="preserve"> sieci neuronowych. [3] </w:t>
      </w:r>
    </w:p>
    <w:p w14:paraId="2F43461C" w14:textId="77777777" w:rsidR="0014302B" w:rsidRDefault="00D53FCD" w:rsidP="00890552">
      <w:pPr>
        <w:overflowPunct/>
        <w:autoSpaceDE/>
        <w:autoSpaceDN/>
        <w:adjustRightInd/>
        <w:ind w:firstLine="360"/>
        <w:textAlignment w:val="auto"/>
      </w:pPr>
      <w:r>
        <w:t>Sieci d</w:t>
      </w:r>
      <w:r w:rsidR="005F4D71">
        <w:t>ziałają podobnie jak filtry, pozwalając wyodrębnić cechy</w:t>
      </w:r>
      <w:r>
        <w:t xml:space="preserve"> szczególne</w:t>
      </w:r>
      <w:r w:rsidR="007A3A6C">
        <w:t xml:space="preserve">. Cechy są wyszukiwane wśród danych o bliskim sąsiedztwie, które następnie są uogólniane. Otrzymane tak dane, są </w:t>
      </w:r>
      <w:r w:rsidR="007A3A6C" w:rsidRPr="00D53FCD">
        <w:t xml:space="preserve">pożądanym zbiorem głównych charakterystyk, które dają ogrom informacji i </w:t>
      </w:r>
      <w:r w:rsidR="007A3A6C">
        <w:t xml:space="preserve">możliwości w klasyfikacji. </w:t>
      </w:r>
      <w:r w:rsidR="00085B95">
        <w:t>Przez to sieć ta jest często stosowana do rozpoznawania obrazów, czyli danych dwuwymiarowych</w:t>
      </w:r>
      <w:r>
        <w:t xml:space="preserve"> (sieci </w:t>
      </w:r>
      <w:proofErr w:type="spellStart"/>
      <w:r>
        <w:t>konwolucyjne</w:t>
      </w:r>
      <w:proofErr w:type="spellEnd"/>
      <w:r>
        <w:t xml:space="preserve"> 2D)</w:t>
      </w:r>
      <w:r w:rsidR="00085B95">
        <w:t xml:space="preserve">. </w:t>
      </w:r>
      <w:r w:rsidR="00517728">
        <w:t xml:space="preserve">Autorzy artykułu [6] posługując się ideą sieci </w:t>
      </w:r>
      <w:proofErr w:type="spellStart"/>
      <w:r w:rsidR="00517728">
        <w:t>konwolucyjnej</w:t>
      </w:r>
      <w:proofErr w:type="spellEnd"/>
      <w:r w:rsidR="00517728">
        <w:t xml:space="preserve"> 2D, stworzyli model uczący się poprzez obrazy ręcznie pisanych cyfr, ich rozpoznawania oraz porównali precyzje zastosowanego modelu do</w:t>
      </w:r>
      <w:r w:rsidR="00C00510">
        <w:t xml:space="preserve"> podobnych implementacji. Dla zbioru MNIST osiągnęli dokładność rzędu 99.72%.</w:t>
      </w:r>
      <w:r w:rsidR="00517728">
        <w:t xml:space="preserve"> </w:t>
      </w:r>
    </w:p>
    <w:p w14:paraId="549A43CD" w14:textId="77777777" w:rsidR="00085B95" w:rsidRDefault="00085B95" w:rsidP="00890552">
      <w:pPr>
        <w:overflowPunct/>
        <w:autoSpaceDE/>
        <w:autoSpaceDN/>
        <w:adjustRightInd/>
        <w:ind w:firstLine="360"/>
        <w:textAlignment w:val="auto"/>
      </w:pPr>
      <w:r>
        <w:t xml:space="preserve">W przypadku zwiększenia liczby wymiarów do trzech, można użyć sieci </w:t>
      </w:r>
      <w:proofErr w:type="spellStart"/>
      <w:r>
        <w:t>konwolucyjnych</w:t>
      </w:r>
      <w:proofErr w:type="spellEnd"/>
      <w:r>
        <w:t xml:space="preserve"> 3D, ale też często łączy się sieci </w:t>
      </w:r>
      <w:proofErr w:type="spellStart"/>
      <w:r>
        <w:t>konwolucyjne</w:t>
      </w:r>
      <w:proofErr w:type="spellEnd"/>
      <w:r>
        <w:t xml:space="preserve"> 2D z sieciami rekurencyjnymi.</w:t>
      </w:r>
    </w:p>
    <w:p w14:paraId="5A90A87A" w14:textId="5F7F6406" w:rsidR="00EE2023" w:rsidRDefault="00085B95" w:rsidP="00890552">
      <w:pPr>
        <w:overflowPunct/>
        <w:autoSpaceDE/>
        <w:autoSpaceDN/>
        <w:adjustRightInd/>
        <w:ind w:firstLine="360"/>
        <w:textAlignment w:val="auto"/>
      </w:pPr>
      <w:r>
        <w:t xml:space="preserve">Sieci rekurencyjne są powszechnie stosowane w celu symulacji pamięci stanu poprzedniego. Jak każda sieć, składa się ona z </w:t>
      </w:r>
      <w:r w:rsidR="00CC0217">
        <w:t>neuronu</w:t>
      </w:r>
      <w:r>
        <w:t xml:space="preserve">, który na dodatek posiada sprzężenie zwrotne. Pozwala to na </w:t>
      </w:r>
      <w:r w:rsidR="00611296">
        <w:t>ponow</w:t>
      </w:r>
      <w:r>
        <w:t xml:space="preserve">ne odwołanie się do danych, które </w:t>
      </w:r>
      <w:r w:rsidR="00611296">
        <w:t>zostały wy</w:t>
      </w:r>
      <w:r>
        <w:t xml:space="preserve">liczone chwilę wcześniej. </w:t>
      </w:r>
      <w:r w:rsidR="00CC0217">
        <w:t>Dzięki zastosowaniu takiego mechanizmu, następuje</w:t>
      </w:r>
      <w:r>
        <w:t xml:space="preserve"> </w:t>
      </w:r>
      <w:r w:rsidR="00611296">
        <w:t>symulacj</w:t>
      </w:r>
      <w:r w:rsidR="00D53FCD">
        <w:t>a</w:t>
      </w:r>
      <w:r w:rsidR="00CC0217">
        <w:t xml:space="preserve"> pamięci krótkotrwałej lub długotrwałej.</w:t>
      </w:r>
      <w:r w:rsidR="00D53FCD">
        <w:t xml:space="preserve"> W przypadku pamięci</w:t>
      </w:r>
      <w:r w:rsidR="00CC0217">
        <w:t xml:space="preserve"> </w:t>
      </w:r>
      <w:r w:rsidR="00D53FCD">
        <w:t>krótkotrwałej</w:t>
      </w:r>
      <w:r w:rsidR="00CC0217">
        <w:t>, najczęściej spotykaną implementacją jest sieć LSTM (</w:t>
      </w:r>
      <w:proofErr w:type="spellStart"/>
      <w:r w:rsidR="00CC0217">
        <w:t>Long-Short</w:t>
      </w:r>
      <w:proofErr w:type="spellEnd"/>
      <w:r w:rsidR="00CC0217">
        <w:t xml:space="preserve"> Term Memory) i GRU (</w:t>
      </w:r>
      <w:proofErr w:type="spellStart"/>
      <w:r w:rsidR="00CC0217">
        <w:t>gated</w:t>
      </w:r>
      <w:proofErr w:type="spellEnd"/>
      <w:r w:rsidR="00CC0217">
        <w:t xml:space="preserve"> </w:t>
      </w:r>
      <w:proofErr w:type="spellStart"/>
      <w:r w:rsidR="00CC0217">
        <w:t>recurrent</w:t>
      </w:r>
      <w:proofErr w:type="spellEnd"/>
      <w:r w:rsidR="00CC0217">
        <w:t xml:space="preserve"> unit</w:t>
      </w:r>
      <w:r w:rsidR="00611296">
        <w:t>)</w:t>
      </w:r>
      <w:r w:rsidR="00CC0217" w:rsidRPr="00611296">
        <w:t xml:space="preserve">, gdzie </w:t>
      </w:r>
      <w:r w:rsidR="00CC0217">
        <w:t xml:space="preserve">występuje możliwość zapomnienia stanów poprzednich. </w:t>
      </w:r>
      <w:r w:rsidR="00611296">
        <w:t xml:space="preserve">Natomiast sieci długotrwałe pamiętają </w:t>
      </w:r>
      <w:r w:rsidR="00890552">
        <w:t xml:space="preserve">wszystkie </w:t>
      </w:r>
      <w:r w:rsidR="00611296">
        <w:t>stan</w:t>
      </w:r>
      <w:r w:rsidR="00890552">
        <w:t>y poprzednie</w:t>
      </w:r>
      <w:r w:rsidR="00611296">
        <w:t xml:space="preserve">. </w:t>
      </w:r>
      <w:r w:rsidR="00CC0217">
        <w:t xml:space="preserve">Kolejnym ważnym przełomem w dziedzinie uczenia maszynowego, było stworzenie </w:t>
      </w:r>
      <w:r w:rsidR="00CC0217">
        <w:lastRenderedPageBreak/>
        <w:t xml:space="preserve">wielowarstwowego modelu uczenia sieci neuronowych. Już w latach 90 zostały zaproponowane odpowiednie algorytmy, lecz były one mało skuteczne. </w:t>
      </w:r>
      <w:r w:rsidR="00EE2023">
        <w:t xml:space="preserve">Dopiero w 2006 r. </w:t>
      </w:r>
      <w:proofErr w:type="spellStart"/>
      <w:r w:rsidR="00EE2023">
        <w:t>Hinton</w:t>
      </w:r>
      <w:proofErr w:type="spellEnd"/>
      <w:r w:rsidR="00EE2023">
        <w:t xml:space="preserve"> pokazał inne podejście do tworzenia i uczenia sieci</w:t>
      </w:r>
      <w:r w:rsidR="00CC0217">
        <w:t xml:space="preserve"> bardzie</w:t>
      </w:r>
      <w:r w:rsidR="00D53FCD">
        <w:t>j</w:t>
      </w:r>
      <w:r w:rsidR="00CC0217">
        <w:t xml:space="preserve"> złożonych</w:t>
      </w:r>
      <w:r w:rsidR="00EE2023">
        <w:t>. Metoda ta zakłada</w:t>
      </w:r>
      <w:r w:rsidR="00CC0217">
        <w:t xml:space="preserve"> stworzenie hierarchicznego modelu warstw kolejnych sieci oraz</w:t>
      </w:r>
      <w:r w:rsidR="00EE2023">
        <w:t xml:space="preserve"> uczenie </w:t>
      </w:r>
      <w:r w:rsidR="00CC0217">
        <w:t>go warstwa</w:t>
      </w:r>
      <w:r w:rsidR="005F4D71">
        <w:t xml:space="preserve"> po warstw</w:t>
      </w:r>
      <w:r w:rsidR="00611296">
        <w:t xml:space="preserve">ie, nadzorując cały ten proces [4]. </w:t>
      </w:r>
      <w:r w:rsidR="005F4D71">
        <w:t>Z</w:t>
      </w:r>
      <w:r w:rsidR="0002586D">
        <w:t>większyło to jakość odwzorowania</w:t>
      </w:r>
      <w:r w:rsidR="005F4D71">
        <w:t xml:space="preserve"> sieci z wieloma warstwami względem jednowarstwowych. Przyczyniło się to do znacznego wzrostu dokładn</w:t>
      </w:r>
      <w:r w:rsidR="00D53FCD">
        <w:t>ości algorytmów i rozwoju nowej</w:t>
      </w:r>
      <w:r w:rsidR="005F4D71">
        <w:t xml:space="preserve"> metodyki uczenia sieci głębokich (ang. </w:t>
      </w:r>
      <w:proofErr w:type="spellStart"/>
      <w:r w:rsidR="005F4D71">
        <w:t>Deep</w:t>
      </w:r>
      <w:proofErr w:type="spellEnd"/>
      <w:r w:rsidR="005F4D71">
        <w:t xml:space="preserve"> networks)</w:t>
      </w:r>
      <w:r w:rsidR="00D53FCD">
        <w:t>,</w:t>
      </w:r>
      <w:r w:rsidR="005F4D71">
        <w:t xml:space="preserve"> uczenia głębokiego (ang. </w:t>
      </w:r>
      <w:proofErr w:type="spellStart"/>
      <w:r w:rsidR="005F4D71">
        <w:t>Deep</w:t>
      </w:r>
      <w:proofErr w:type="spellEnd"/>
      <w:r w:rsidR="005F4D71">
        <w:t xml:space="preserve"> learning).</w:t>
      </w:r>
      <w:r w:rsidR="0002586D">
        <w:t xml:space="preserve"> </w:t>
      </w:r>
      <w:r w:rsidR="00173F53">
        <w:t xml:space="preserve">Na rysunku nr.3 zobrazowano, liczbę </w:t>
      </w:r>
      <w:proofErr w:type="spellStart"/>
      <w:r w:rsidR="00173F53">
        <w:t>wyszukiwań</w:t>
      </w:r>
      <w:proofErr w:type="spellEnd"/>
      <w:r w:rsidR="00173F53">
        <w:t xml:space="preserve"> słów „</w:t>
      </w:r>
      <w:proofErr w:type="spellStart"/>
      <w:r w:rsidR="00173F53">
        <w:t>deep</w:t>
      </w:r>
      <w:proofErr w:type="spellEnd"/>
      <w:r w:rsidR="00173F53">
        <w:t xml:space="preserve"> learning” na całym świecie na przestrzeni lat 2004-2018 używając najpopularniejszej wyszukiwarki internetowej Google.</w:t>
      </w:r>
    </w:p>
    <w:p w14:paraId="3041E394" w14:textId="77777777" w:rsidR="0002586D" w:rsidRDefault="0002586D" w:rsidP="00CC0217">
      <w:pPr>
        <w:overflowPunct/>
        <w:autoSpaceDE/>
        <w:autoSpaceDN/>
        <w:adjustRightInd/>
        <w:ind w:left="360"/>
        <w:textAlignment w:val="auto"/>
      </w:pPr>
    </w:p>
    <w:p w14:paraId="722B00AE" w14:textId="77777777" w:rsidR="0002586D" w:rsidRDefault="0002586D" w:rsidP="00CC0217">
      <w:pPr>
        <w:overflowPunct/>
        <w:autoSpaceDE/>
        <w:autoSpaceDN/>
        <w:adjustRightInd/>
        <w:ind w:left="360"/>
        <w:textAlignment w:val="auto"/>
      </w:pPr>
      <w:r>
        <w:rPr>
          <w:noProof/>
        </w:rPr>
        <w:drawing>
          <wp:inline distT="0" distB="0" distL="0" distR="0" wp14:anchorId="7951478E" wp14:editId="73D43B4B">
            <wp:extent cx="4788535" cy="1343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0F98" w14:textId="77777777" w:rsidR="0002586D" w:rsidRPr="00173F53" w:rsidRDefault="00173F53" w:rsidP="00CC0217">
      <w:pPr>
        <w:overflowPunct/>
        <w:autoSpaceDE/>
        <w:autoSpaceDN/>
        <w:adjustRightInd/>
        <w:ind w:left="360"/>
        <w:textAlignment w:val="auto"/>
      </w:pPr>
      <w:r w:rsidRPr="00173F53">
        <w:t xml:space="preserve">Rys. 3. Wykres liczby </w:t>
      </w:r>
      <w:proofErr w:type="spellStart"/>
      <w:r w:rsidRPr="00173F53">
        <w:t>wyszukań</w:t>
      </w:r>
      <w:proofErr w:type="spellEnd"/>
      <w:r w:rsidRPr="00173F53">
        <w:t xml:space="preserve"> słowa “</w:t>
      </w:r>
      <w:proofErr w:type="spellStart"/>
      <w:r w:rsidRPr="00173F53">
        <w:t>deep</w:t>
      </w:r>
      <w:proofErr w:type="spellEnd"/>
      <w:r w:rsidRPr="00173F53">
        <w:t xml:space="preserve"> learning” na prz</w:t>
      </w:r>
      <w:r>
        <w:t>estrzeni lat 2004-2018</w:t>
      </w:r>
      <w:r w:rsidRPr="00173F53">
        <w:t xml:space="preserve"> </w:t>
      </w:r>
      <w:r>
        <w:t>na całym świecie [5]</w:t>
      </w:r>
    </w:p>
    <w:p w14:paraId="42C6D796" w14:textId="77777777" w:rsidR="0002586D" w:rsidRPr="00173F53" w:rsidRDefault="0002586D" w:rsidP="003C4136">
      <w:pPr>
        <w:overflowPunct/>
        <w:autoSpaceDE/>
        <w:autoSpaceDN/>
        <w:adjustRightInd/>
        <w:textAlignment w:val="auto"/>
      </w:pPr>
    </w:p>
    <w:p w14:paraId="55765BD1" w14:textId="77777777" w:rsidR="003C4136" w:rsidRDefault="00C04458" w:rsidP="00890552">
      <w:pPr>
        <w:overflowPunct/>
        <w:autoSpaceDE/>
        <w:autoSpaceDN/>
        <w:adjustRightInd/>
        <w:ind w:firstLine="360"/>
        <w:textAlignment w:val="auto"/>
      </w:pPr>
      <w:r>
        <w:t xml:space="preserve">Analiza gestów wykonywanych przez człowieka jest analizą pewnego rodzaju filmu. Film jest natomiast serią zdjęć, obrazów 2D o pewnej wysokości i szerokości w przestrzeni czasowej. Wszystko to składa się na realny obiekt trójwymiarowy. Obrazy 2D są analizowane przez wiele modeli, </w:t>
      </w:r>
      <w:r w:rsidR="00ED1147">
        <w:t xml:space="preserve">zgodnie z </w:t>
      </w:r>
      <w:proofErr w:type="spellStart"/>
      <w:r w:rsidR="00ED1147" w:rsidRPr="00ED1147">
        <w:t>ImageNet</w:t>
      </w:r>
      <w:proofErr w:type="spellEnd"/>
      <w:r w:rsidR="00ED1147" w:rsidRPr="00ED1147">
        <w:t xml:space="preserve"> </w:t>
      </w:r>
      <w:proofErr w:type="spellStart"/>
      <w:r w:rsidR="00ED1147" w:rsidRPr="00ED1147">
        <w:t>Large-Scale</w:t>
      </w:r>
      <w:proofErr w:type="spellEnd"/>
      <w:r w:rsidR="00ED1147" w:rsidRPr="00ED1147">
        <w:t xml:space="preserve"> Visual </w:t>
      </w:r>
      <w:proofErr w:type="spellStart"/>
      <w:r w:rsidR="00ED1147" w:rsidRPr="00ED1147">
        <w:t>Recognition</w:t>
      </w:r>
      <w:proofErr w:type="spellEnd"/>
      <w:r w:rsidR="00ED1147" w:rsidRPr="00ED1147">
        <w:t xml:space="preserve"> Challenge</w:t>
      </w:r>
      <w:r w:rsidR="00ED1147">
        <w:t>, od roku 2012 na topowych miejscach znajdują się sieci o architekturze CNN [7]. Zgodnie z artykułem [8], d</w:t>
      </w:r>
      <w:r w:rsidR="002D22DC">
        <w:t xml:space="preserve">odawanie większej ilości warstw do modelu, przyczynia się do </w:t>
      </w:r>
      <w:r w:rsidR="003C4136">
        <w:t>zmiany</w:t>
      </w:r>
      <w:r w:rsidR="002D22DC">
        <w:t xml:space="preserve"> jego dokładności. Dzięki zastosowaniu takiego zabiegu, dla danych CIFAR-100 osiągnięto dokładność 85.</w:t>
      </w:r>
      <w:r w:rsidR="003C4136">
        <w:t xml:space="preserve">59% [8]. Każda warstwa sieci </w:t>
      </w:r>
      <w:proofErr w:type="spellStart"/>
      <w:r w:rsidR="003C4136">
        <w:t>konwolucyjnej</w:t>
      </w:r>
      <w:proofErr w:type="spellEnd"/>
      <w:r w:rsidR="003C4136">
        <w:t xml:space="preserve"> składa się z dwóch typów warstw pośrednich. Warstwy </w:t>
      </w:r>
      <w:proofErr w:type="spellStart"/>
      <w:r w:rsidR="003C4136">
        <w:t>konwolucyjnej</w:t>
      </w:r>
      <w:proofErr w:type="spellEnd"/>
      <w:r w:rsidR="003C4136">
        <w:t xml:space="preserve">, odpowiedzialnej za </w:t>
      </w:r>
      <w:r w:rsidR="0014302B">
        <w:t>analizę cech w obrazie oraz w</w:t>
      </w:r>
      <w:r w:rsidR="003C4136">
        <w:t>arstwy łączącej (</w:t>
      </w:r>
      <w:proofErr w:type="spellStart"/>
      <w:r w:rsidR="003C4136">
        <w:t>pooling</w:t>
      </w:r>
      <w:proofErr w:type="spellEnd"/>
      <w:r w:rsidR="003C4136">
        <w:t xml:space="preserve"> </w:t>
      </w:r>
      <w:proofErr w:type="spellStart"/>
      <w:r w:rsidR="003C4136">
        <w:t>layer</w:t>
      </w:r>
      <w:proofErr w:type="spellEnd"/>
      <w:r w:rsidR="003C4136">
        <w:t xml:space="preserve">) do zredukowania rozmiaru, cech, jak i złożoności obliczeniowej. W celu zebrania danych obliczonych przez sieć tablica wielowymiarowa wyników jest spłaszczana i łączona poprzez warstwę gęstą (ang. </w:t>
      </w:r>
      <w:proofErr w:type="spellStart"/>
      <w:r w:rsidR="003C4136">
        <w:t>dense</w:t>
      </w:r>
      <w:proofErr w:type="spellEnd"/>
      <w:r w:rsidR="003C4136">
        <w:t xml:space="preserve"> </w:t>
      </w:r>
      <w:proofErr w:type="spellStart"/>
      <w:r w:rsidR="003C4136">
        <w:t>layer</w:t>
      </w:r>
      <w:proofErr w:type="spellEnd"/>
      <w:r w:rsidR="003C4136">
        <w:t xml:space="preserve"> lub </w:t>
      </w:r>
      <w:proofErr w:type="spellStart"/>
      <w:r w:rsidR="003C4136">
        <w:t>fully</w:t>
      </w:r>
      <w:proofErr w:type="spellEnd"/>
      <w:r w:rsidR="003C4136">
        <w:t xml:space="preserve"> </w:t>
      </w:r>
      <w:proofErr w:type="spellStart"/>
      <w:r w:rsidR="003C4136">
        <w:t>connected</w:t>
      </w:r>
      <w:proofErr w:type="spellEnd"/>
      <w:r w:rsidR="003C4136">
        <w:t xml:space="preserve"> </w:t>
      </w:r>
      <w:proofErr w:type="spellStart"/>
      <w:r w:rsidR="003C4136">
        <w:t>layer</w:t>
      </w:r>
      <w:proofErr w:type="spellEnd"/>
      <w:r w:rsidR="003C4136">
        <w:t xml:space="preserve">). Tak otrzymane dane są najczęściej jednowymiarowe i można </w:t>
      </w:r>
      <w:r w:rsidR="00EC1872">
        <w:t>z</w:t>
      </w:r>
      <w:r w:rsidR="003C4136">
        <w:t>redukować</w:t>
      </w:r>
      <w:r w:rsidR="00EC1872">
        <w:t xml:space="preserve"> je do pożądanej liczby wyników</w:t>
      </w:r>
      <w:r w:rsidR="003C4136">
        <w:t xml:space="preserve">. Liczba poszczególnych warstw, jak i ich parametryzacja jest indywidulana dla każdego modelu i wpływa w znacznym stopniu na jego </w:t>
      </w:r>
      <w:r w:rsidR="003C4136">
        <w:lastRenderedPageBreak/>
        <w:t xml:space="preserve">dokładność. Dla danych </w:t>
      </w:r>
      <w:proofErr w:type="spellStart"/>
      <w:r w:rsidR="003C4136">
        <w:t>ImageNet</w:t>
      </w:r>
      <w:proofErr w:type="spellEnd"/>
      <w:r w:rsidR="003C4136">
        <w:t xml:space="preserve"> [9], została przeprowadzona analiza jakości modelu z różną liczbą warstw, kolejno 18, 34, 50, 101, 152. Wpłynęło to na potrzebną moc obliczeniową od 1.8*10^9 </w:t>
      </w:r>
      <w:proofErr w:type="spellStart"/>
      <w:r w:rsidR="003C4136">
        <w:t>FLOPs</w:t>
      </w:r>
      <w:proofErr w:type="spellEnd"/>
      <w:r w:rsidR="003C4136">
        <w:t xml:space="preserve"> (dla 18 warstw) do 11.3*10^9 </w:t>
      </w:r>
      <w:proofErr w:type="spellStart"/>
      <w:r w:rsidR="003C4136">
        <w:t>FLOPs</w:t>
      </w:r>
      <w:proofErr w:type="spellEnd"/>
      <w:r w:rsidR="003C4136">
        <w:t xml:space="preserve"> (dla 152 warstw), czyli </w:t>
      </w:r>
      <w:r w:rsidR="00EC1872">
        <w:t>potrzebna moc zwiększyła się 6.27-krotnie</w:t>
      </w:r>
      <w:r w:rsidR="003C4136">
        <w:t>. Również dokładność modelu wzrosła, najlepsze wyniki uzyskała sieć o największej liczbie warstw [9]. Nie tylko jednak liczba warstw wpływa na jakość modelu, ale również jego implementacja. Porównanie oryginalnego modelu, jego nowej implementacji oraz zastosowanie nowego pomysłu, daje różne wyniki, pod względem dokładności jak i złożoności obliczeniowej, dla tych samych danych [8]. Sieci CNN są bardzo dobrym rozwiązaniem w celu analizy cech obrazów, szczególnie dwuwymiarowych.</w:t>
      </w:r>
    </w:p>
    <w:p w14:paraId="6E1831B3" w14:textId="77777777" w:rsidR="003C4136" w:rsidRDefault="003C4136" w:rsidP="003C4136">
      <w:pPr>
        <w:overflowPunct/>
        <w:autoSpaceDE/>
        <w:autoSpaceDN/>
        <w:adjustRightInd/>
        <w:ind w:left="360"/>
        <w:textAlignment w:val="auto"/>
      </w:pPr>
    </w:p>
    <w:p w14:paraId="1DA6CB08" w14:textId="77777777" w:rsidR="003C4136" w:rsidRDefault="003C4136" w:rsidP="00890552">
      <w:pPr>
        <w:overflowPunct/>
        <w:autoSpaceDE/>
        <w:autoSpaceDN/>
        <w:adjustRightInd/>
        <w:ind w:firstLine="360"/>
        <w:textAlignment w:val="auto"/>
      </w:pPr>
      <w:r>
        <w:t xml:space="preserve">Sieci rekurencyjne z pamięcią krótkotrwałą typu LSTM i GRU, służą często do wykrywania sekwencyjnych cech, ale również w celu klasyfikacji. W literaturze dostępne są dane dotyczące przeprowadzonych serie eksperymentów porównujące oba modele, bazujące na tych samych danych [11]. Autorzy wykazali zbliżoną jakość modeli </w:t>
      </w:r>
      <w:r w:rsidR="00EC1872">
        <w:t>ze względu na trafność</w:t>
      </w:r>
      <w:r>
        <w:t xml:space="preserve"> klasyfikacji. Widoczna jest natomiast różnica czasu realizacji uczenia się.</w:t>
      </w:r>
    </w:p>
    <w:p w14:paraId="54E11D2A" w14:textId="77777777" w:rsidR="00EC1872" w:rsidRDefault="00EC1872" w:rsidP="00EC1872">
      <w:pPr>
        <w:overflowPunct/>
        <w:autoSpaceDE/>
        <w:autoSpaceDN/>
        <w:adjustRightInd/>
        <w:ind w:firstLine="360"/>
        <w:textAlignment w:val="auto"/>
      </w:pPr>
    </w:p>
    <w:p w14:paraId="166D21C6" w14:textId="77777777" w:rsidR="003C4136" w:rsidRPr="00173F53" w:rsidRDefault="00EC1872" w:rsidP="00D26514">
      <w:pPr>
        <w:overflowPunct/>
        <w:autoSpaceDE/>
        <w:autoSpaceDN/>
        <w:adjustRightInd/>
        <w:ind w:firstLine="360"/>
        <w:textAlignment w:val="auto"/>
      </w:pPr>
      <w:r>
        <w:t xml:space="preserve">Wielu badaczy stworzyło odmienne wersje architektury LSTM, zmieniając jej głębokość oraz poszczególne parametry (funkcje aktywacyjne, wielkość warstw ukrytych, itp.). </w:t>
      </w:r>
      <w:r w:rsidR="00D26514">
        <w:t xml:space="preserve">Na podstawie użytych danych </w:t>
      </w:r>
      <w:proofErr w:type="spellStart"/>
      <w:r w:rsidR="00D26514">
        <w:t>Hutter</w:t>
      </w:r>
      <w:proofErr w:type="spellEnd"/>
      <w:r w:rsidR="00D26514">
        <w:t xml:space="preserve"> </w:t>
      </w:r>
      <w:proofErr w:type="spellStart"/>
      <w:r w:rsidR="00D26514">
        <w:t>Prize</w:t>
      </w:r>
      <w:proofErr w:type="spellEnd"/>
      <w:r w:rsidR="00D26514">
        <w:t xml:space="preserve"> seria eksperymentów </w:t>
      </w:r>
      <w:proofErr w:type="gramStart"/>
      <w:r w:rsidR="00D26514">
        <w:t>wykazała</w:t>
      </w:r>
      <w:proofErr w:type="gramEnd"/>
      <w:r w:rsidR="00D26514">
        <w:t xml:space="preserve"> iż analizowane modele wykazały błąd testowy od 1.25 do 1.67 [12].</w:t>
      </w:r>
      <w:r w:rsidR="003C4136">
        <w:t xml:space="preserve"> </w:t>
      </w:r>
      <w:r w:rsidR="00D26514">
        <w:t xml:space="preserve"> </w:t>
      </w:r>
    </w:p>
    <w:p w14:paraId="31126E5D" w14:textId="77777777" w:rsidR="00050154" w:rsidRPr="00173F53" w:rsidRDefault="00050154" w:rsidP="009E1C14">
      <w:pPr>
        <w:overflowPunct/>
        <w:autoSpaceDE/>
        <w:autoSpaceDN/>
        <w:adjustRightInd/>
        <w:ind w:left="360"/>
        <w:textAlignment w:val="auto"/>
      </w:pPr>
    </w:p>
    <w:p w14:paraId="68CCAE72" w14:textId="77777777" w:rsidR="00DE5BDB" w:rsidRDefault="00F702CE" w:rsidP="00890552">
      <w:pPr>
        <w:overflowPunct/>
        <w:autoSpaceDE/>
        <w:autoSpaceDN/>
        <w:adjustRightInd/>
        <w:ind w:firstLine="360"/>
        <w:textAlignment w:val="auto"/>
      </w:pPr>
      <w:r>
        <w:t>W celu analizy filmów, czyli obrazów w czasie, często używa się architektury 3DCNN oraz 2DCNN+RNN. D</w:t>
      </w:r>
      <w:r w:rsidR="00DE5BDB">
        <w:t>wa wymiary odpowiadają</w:t>
      </w:r>
      <w:r>
        <w:t xml:space="preserve"> za wysokość i szerokość obrazu, a trzeci wymiar to czas. </w:t>
      </w:r>
      <w:r w:rsidR="00F16741">
        <w:t xml:space="preserve">Dla danych </w:t>
      </w:r>
      <w:r w:rsidR="00CD0E7B">
        <w:t xml:space="preserve">filmowych, nagranych z czterech kamer, stworzono model postaci szkieletowej. </w:t>
      </w:r>
      <w:r>
        <w:t xml:space="preserve">Użycie modelu 3DCNN daje bardzo </w:t>
      </w:r>
      <w:r w:rsidR="005959DF">
        <w:t xml:space="preserve">dobre wyniki, które zostały przedstawione w artykule [13]. Zostało </w:t>
      </w:r>
      <w:r w:rsidR="003E2E5D">
        <w:t>zastosowane</w:t>
      </w:r>
      <w:r w:rsidR="005959DF">
        <w:t xml:space="preserve"> wstępne przetwarzanie obrazu, </w:t>
      </w:r>
      <w:r w:rsidR="003E2E5D">
        <w:t>ob</w:t>
      </w:r>
      <w:r w:rsidR="005959DF">
        <w:t>c</w:t>
      </w:r>
      <w:r w:rsidR="003E2E5D">
        <w:t>in</w:t>
      </w:r>
      <w:r w:rsidR="005959DF">
        <w:t xml:space="preserve">anie, w celu zredukowania danych oraz normalizacja kontrastowa dla każdego </w:t>
      </w:r>
      <w:r w:rsidR="00DE5BDB">
        <w:t xml:space="preserve">kanału </w:t>
      </w:r>
      <w:r w:rsidR="005959DF">
        <w:t xml:space="preserve">koloru, żeby zredukować różnice w kolorach. Najlepsze wyniki </w:t>
      </w:r>
      <w:r w:rsidR="00DE5BDB">
        <w:t>uzyskał</w:t>
      </w:r>
      <w:r w:rsidR="005959DF">
        <w:t xml:space="preserve"> model, składający się z 5 warstw </w:t>
      </w:r>
      <w:proofErr w:type="spellStart"/>
      <w:r w:rsidR="005959DF">
        <w:t>konwolucyjnych</w:t>
      </w:r>
      <w:proofErr w:type="spellEnd"/>
      <w:r w:rsidR="005959DF">
        <w:t xml:space="preserve"> oraz trzech warstw łączących [13]. </w:t>
      </w:r>
      <w:r w:rsidR="00DE5BDB">
        <w:t>Model 3D CNN został również użyty w analizie</w:t>
      </w:r>
      <w:r w:rsidR="00D5777B">
        <w:t xml:space="preserve"> ruchu w sporcie, ekspresji twarzy oraz gestów dłońmi</w:t>
      </w:r>
      <w:r w:rsidR="00DE5BDB">
        <w:t xml:space="preserve"> </w:t>
      </w:r>
      <w:r w:rsidR="00D5777B">
        <w:t>[16]</w:t>
      </w:r>
      <w:r w:rsidR="00DE5BDB">
        <w:t>. W pracy</w:t>
      </w:r>
      <w:r w:rsidR="00D5777B">
        <w:t xml:space="preserve"> wykazano pierwsze osiągnięcie dokładności</w:t>
      </w:r>
      <w:r w:rsidR="00DE5BDB">
        <w:t xml:space="preserve"> tego typu</w:t>
      </w:r>
      <w:r w:rsidR="00D5777B">
        <w:t xml:space="preserve"> modelu na ponad 90%</w:t>
      </w:r>
      <w:r w:rsidR="00BD053F">
        <w:t>.</w:t>
      </w:r>
      <w:r w:rsidR="005959DF">
        <w:t xml:space="preserve"> </w:t>
      </w:r>
    </w:p>
    <w:p w14:paraId="4C8F8834" w14:textId="77777777" w:rsidR="00CD0E7B" w:rsidRDefault="00DE5BDB" w:rsidP="00D26514">
      <w:pPr>
        <w:overflowPunct/>
        <w:autoSpaceDE/>
        <w:autoSpaceDN/>
        <w:adjustRightInd/>
        <w:textAlignment w:val="auto"/>
      </w:pPr>
      <w:r>
        <w:t xml:space="preserve">Jak wykazano w publikacji [15] dane filmowe z jednej kamery mogą być też przetwarzane przez połączenie sieci </w:t>
      </w:r>
      <w:proofErr w:type="spellStart"/>
      <w:r>
        <w:t>konwolucyjnych</w:t>
      </w:r>
      <w:proofErr w:type="spellEnd"/>
      <w:r>
        <w:t xml:space="preserve"> oraz sieci rekurencyjnych.</w:t>
      </w:r>
      <w:r w:rsidRPr="00DE5BDB">
        <w:t xml:space="preserve"> </w:t>
      </w:r>
      <w:r w:rsidR="003E2E5D">
        <w:t>W celu wychwycenia punktów charakterystycznych postaci szkieletowej, została użyta architektura składająca się z</w:t>
      </w:r>
      <w:r>
        <w:t xml:space="preserve"> dwóch</w:t>
      </w:r>
      <w:r w:rsidR="003E2E5D">
        <w:t xml:space="preserve"> </w:t>
      </w:r>
      <w:r>
        <w:t xml:space="preserve">warstw sieci CNN, </w:t>
      </w:r>
      <w:r w:rsidR="001639B1">
        <w:t>a następnie wyniki</w:t>
      </w:r>
      <w:r>
        <w:t xml:space="preserve"> przekaz</w:t>
      </w:r>
      <w:r w:rsidR="001639B1">
        <w:t>ano</w:t>
      </w:r>
      <w:r>
        <w:t xml:space="preserve"> są do sieci</w:t>
      </w:r>
      <w:r w:rsidR="001639B1">
        <w:t xml:space="preserve"> rekurencyjnej</w:t>
      </w:r>
      <w:r>
        <w:t xml:space="preserve"> LSTM</w:t>
      </w:r>
      <w:r w:rsidR="003E2E5D">
        <w:t xml:space="preserve">. Użycie </w:t>
      </w:r>
      <w:r w:rsidR="001639B1">
        <w:lastRenderedPageBreak/>
        <w:t xml:space="preserve">dwóch </w:t>
      </w:r>
      <w:proofErr w:type="spellStart"/>
      <w:r w:rsidR="001639B1">
        <w:t>architektur</w:t>
      </w:r>
      <w:proofErr w:type="spellEnd"/>
      <w:r w:rsidR="003E2E5D">
        <w:t xml:space="preserve"> pozwoliło osiągnąć wysokie rezultaty na tle innych modeli</w:t>
      </w:r>
      <w:r>
        <w:t xml:space="preserve"> </w:t>
      </w:r>
      <w:r w:rsidR="001639B1">
        <w:t>jedno-</w:t>
      </w:r>
      <w:proofErr w:type="spellStart"/>
      <w:r w:rsidR="001639B1">
        <w:t>architekturowych</w:t>
      </w:r>
      <w:proofErr w:type="spellEnd"/>
      <w:r w:rsidR="001639B1">
        <w:t xml:space="preserve"> </w:t>
      </w:r>
      <w:r w:rsidR="003E2E5D">
        <w:t>[15].</w:t>
      </w:r>
    </w:p>
    <w:p w14:paraId="5FD6FE8F" w14:textId="173DF0D5" w:rsidR="00F766B6" w:rsidRDefault="001639B1" w:rsidP="00890552">
      <w:pPr>
        <w:overflowPunct/>
        <w:autoSpaceDE/>
        <w:autoSpaceDN/>
        <w:adjustRightInd/>
        <w:ind w:firstLine="360"/>
        <w:textAlignment w:val="auto"/>
      </w:pPr>
      <w:r>
        <w:t>W publikacji [14], porównano dwa modele 3DCNN i</w:t>
      </w:r>
      <w:r w:rsidR="00CD0E7B">
        <w:t xml:space="preserve"> 2DCNN + LSTM, </w:t>
      </w:r>
      <w:r>
        <w:t xml:space="preserve">dla których </w:t>
      </w:r>
      <w:r w:rsidR="00CD0E7B">
        <w:t>została przeprowadzona seria eksperymentów. Dla tych samych danych, związanych z rozpoznawaniem emocji w głosie zast</w:t>
      </w:r>
      <w:r>
        <w:t>osowano różne wersje modeli różniące się architekturą, liczbą warstw oraz parametrami</w:t>
      </w:r>
      <w:r w:rsidR="00CD0E7B">
        <w:t xml:space="preserve">. Dane </w:t>
      </w:r>
      <w:r w:rsidR="00D5777B">
        <w:t>dźwiękowe</w:t>
      </w:r>
      <w:r w:rsidR="00CD0E7B">
        <w:t xml:space="preserve"> zostały przekonwertowane na </w:t>
      </w:r>
      <w:r w:rsidR="008E1D7E">
        <w:t>wykres widma amplitudowego sygnału (</w:t>
      </w:r>
      <w:r w:rsidR="00D5777B">
        <w:t>spektrogram</w:t>
      </w:r>
      <w:r w:rsidR="008E1D7E">
        <w:t>) w skali logarytmicznej. Zostały utworzone tablice dwuwymiarowe rozłożone w czasie. Takie informacje były przeka</w:t>
      </w:r>
      <w:r>
        <w:t>zywane do różnych wersji modeli</w:t>
      </w:r>
      <w:r w:rsidR="008E1D7E">
        <w:t xml:space="preserve">. </w:t>
      </w:r>
      <w:r w:rsidR="00D5777B">
        <w:t>Następnie</w:t>
      </w:r>
      <w:r w:rsidR="008E1D7E">
        <w:t xml:space="preserve"> zebrano wyniki i przedstawione porównanie wszystkich modeli. Najtrafniejszy okazała się architektura 3DCNN, z trzema warstwami </w:t>
      </w:r>
      <w:proofErr w:type="spellStart"/>
      <w:r w:rsidR="008E1D7E">
        <w:t>konwo</w:t>
      </w:r>
      <w:r>
        <w:t>lucyjnymi</w:t>
      </w:r>
      <w:proofErr w:type="spellEnd"/>
      <w:r>
        <w:t>.</w:t>
      </w:r>
      <w:r w:rsidR="00F766B6">
        <w:tab/>
      </w:r>
      <w:r w:rsidR="00F766B6">
        <w:tab/>
      </w:r>
    </w:p>
    <w:p w14:paraId="230B0177" w14:textId="7659BD8E" w:rsidR="00050154" w:rsidRPr="00173F53" w:rsidRDefault="001D6A39" w:rsidP="00890552">
      <w:pPr>
        <w:overflowPunct/>
        <w:autoSpaceDE/>
        <w:autoSpaceDN/>
        <w:adjustRightInd/>
        <w:ind w:firstLine="360"/>
        <w:textAlignment w:val="auto"/>
      </w:pPr>
      <w:r>
        <w:t>Używanie sieci głębokich często wiąże się ze znacznym zużyciem mocy obliczeniowej. Dlatego też w procesie ewaluacji modeli, często są używane procesory graficzne GPU wraz z CPU z dużą liczbą pamięci RAM. Dla analizy rozpoznawania obrazów oraz rozpoznawania liczb został użyty serwer z dwoma procesorami Intel Xeon E5-2678 V3 2.5 GHz z 8</w:t>
      </w:r>
      <w:r w:rsidR="00692CEC">
        <w:t xml:space="preserve"> NVIDIA Tesla </w:t>
      </w:r>
      <w:proofErr w:type="spellStart"/>
      <w:r w:rsidR="00692CEC">
        <w:t>TiTanXp</w:t>
      </w:r>
      <w:proofErr w:type="spellEnd"/>
      <w:r w:rsidR="00692CEC">
        <w:t xml:space="preserve"> GPU, 512 G</w:t>
      </w:r>
      <w:r>
        <w:t xml:space="preserve">B pamięci, 240 GB SSD [6]. W celu zastosowania modelu generującego szkielet człowieka na podstawie </w:t>
      </w:r>
      <w:r w:rsidR="00D5777B">
        <w:t>obrazu</w:t>
      </w:r>
      <w:r>
        <w:t xml:space="preserve"> z </w:t>
      </w:r>
      <w:r w:rsidR="00692CEC">
        <w:t>czterech</w:t>
      </w:r>
      <w:r>
        <w:t xml:space="preserve"> kamer, </w:t>
      </w:r>
      <w:r w:rsidR="002B09A5">
        <w:t>użyto</w:t>
      </w:r>
      <w:r>
        <w:t xml:space="preserve"> sprzętu </w:t>
      </w:r>
      <w:r w:rsidR="002B09A5">
        <w:t xml:space="preserve">Intel Xeon E5 CPU oraz </w:t>
      </w:r>
      <w:proofErr w:type="spellStart"/>
      <w:r w:rsidR="002B09A5">
        <w:t>Nvidia</w:t>
      </w:r>
      <w:proofErr w:type="spellEnd"/>
      <w:r w:rsidR="002B09A5">
        <w:t xml:space="preserve"> 1080 GPU, co pozwalało na przetwarzanie 5 klatek filmu w czasie 1ms – 13ms [13]. </w:t>
      </w:r>
    </w:p>
    <w:p w14:paraId="16287F21" w14:textId="77777777" w:rsidR="00050154" w:rsidRPr="00173F53" w:rsidRDefault="00050154" w:rsidP="009E1C14">
      <w:pPr>
        <w:overflowPunct/>
        <w:autoSpaceDE/>
        <w:autoSpaceDN/>
        <w:adjustRightInd/>
        <w:ind w:left="360"/>
        <w:textAlignment w:val="auto"/>
      </w:pPr>
    </w:p>
    <w:p w14:paraId="5BE93A62" w14:textId="77777777" w:rsidR="00050154" w:rsidRPr="00173F53" w:rsidRDefault="00050154" w:rsidP="009E1C14">
      <w:pPr>
        <w:overflowPunct/>
        <w:autoSpaceDE/>
        <w:autoSpaceDN/>
        <w:adjustRightInd/>
        <w:ind w:left="360"/>
        <w:textAlignment w:val="auto"/>
      </w:pPr>
    </w:p>
    <w:p w14:paraId="29D6B04F" w14:textId="77777777" w:rsidR="009E1C14" w:rsidRPr="00173F53" w:rsidRDefault="00050154" w:rsidP="009E1C14">
      <w:pPr>
        <w:overflowPunct/>
        <w:autoSpaceDE/>
        <w:autoSpaceDN/>
        <w:adjustRightInd/>
        <w:ind w:left="360"/>
        <w:textAlignment w:val="auto"/>
        <w:sectPr w:rsidR="009E1C14" w:rsidRPr="00173F53" w:rsidSect="00326F59">
          <w:headerReference w:type="even" r:id="rId23"/>
          <w:headerReference w:type="default" r:id="rId24"/>
          <w:footerReference w:type="even" r:id="rId25"/>
          <w:footerReference w:type="default" r:id="rId26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 w:rsidRPr="00173F53">
        <w:t xml:space="preserve"> </w:t>
      </w:r>
    </w:p>
    <w:p w14:paraId="0B4020A7" w14:textId="783BC0BA" w:rsidR="00F766B6" w:rsidRDefault="00F40612" w:rsidP="005E7C8E">
      <w:pPr>
        <w:pStyle w:val="Heading1"/>
      </w:pPr>
      <w:bookmarkStart w:id="4" w:name="_Toc532559618"/>
      <w:r>
        <w:lastRenderedPageBreak/>
        <w:t>Wymagania i narzędzia</w:t>
      </w:r>
      <w:bookmarkEnd w:id="4"/>
      <w:r w:rsidR="002E7BE5" w:rsidRPr="001F24F6">
        <w:t xml:space="preserve"> </w:t>
      </w:r>
    </w:p>
    <w:p w14:paraId="2E27C4A3" w14:textId="67195635" w:rsidR="005E7C8E" w:rsidRDefault="00F766B6" w:rsidP="005E7C8E">
      <w:pPr>
        <w:pStyle w:val="Tekstpods"/>
        <w:ind w:firstLine="357"/>
      </w:pPr>
      <w:r>
        <w:t>Praca została podzielona na dwa duże zadania. Pierwsze to zbudowanie modelu sieci neuronowej w oparciu o architekturę 3DCNN + LSTM, a drugie to zbudowanie aplikacji do ewaluacji tego modelu.</w:t>
      </w:r>
    </w:p>
    <w:p w14:paraId="0FBA6219" w14:textId="77777777" w:rsidR="00F766B6" w:rsidRDefault="00F766B6" w:rsidP="005E7C8E">
      <w:pPr>
        <w:pStyle w:val="Heading2"/>
      </w:pPr>
      <w:bookmarkStart w:id="5" w:name="_Toc532559619"/>
      <w:r>
        <w:t>Model sieci neuronowej.</w:t>
      </w:r>
      <w:bookmarkEnd w:id="5"/>
    </w:p>
    <w:p w14:paraId="45A40828" w14:textId="77777777" w:rsidR="00E00C59" w:rsidRDefault="00E00C59" w:rsidP="00E00C59">
      <w:pPr>
        <w:pStyle w:val="Tekstpods"/>
        <w:ind w:firstLine="0"/>
      </w:pPr>
      <w:r>
        <w:t>Wymaganie funkcjonalne:</w:t>
      </w:r>
    </w:p>
    <w:p w14:paraId="70FF16B0" w14:textId="77777777" w:rsidR="00E00C59" w:rsidRDefault="00E00C59" w:rsidP="00E00C59">
      <w:pPr>
        <w:pStyle w:val="Tekstpods"/>
        <w:numPr>
          <w:ilvl w:val="0"/>
          <w:numId w:val="45"/>
        </w:numPr>
      </w:pPr>
      <w:r>
        <w:t xml:space="preserve">Model powinien obsługiwać dane </w:t>
      </w:r>
      <w:proofErr w:type="spellStart"/>
      <w:r>
        <w:t>Jester</w:t>
      </w:r>
      <w:proofErr w:type="spellEnd"/>
      <w:r>
        <w:t xml:space="preserve"> [17]</w:t>
      </w:r>
    </w:p>
    <w:p w14:paraId="02C3CF88" w14:textId="77777777" w:rsidR="00E00C59" w:rsidRDefault="00E00C59" w:rsidP="00E00C59">
      <w:pPr>
        <w:pStyle w:val="Tekstpods"/>
        <w:numPr>
          <w:ilvl w:val="0"/>
          <w:numId w:val="45"/>
        </w:numPr>
      </w:pPr>
      <w:r>
        <w:t>Model powinien mieć możliwość wyświetlenia całej architektury i parametrów</w:t>
      </w:r>
    </w:p>
    <w:p w14:paraId="4A9281B2" w14:textId="77777777" w:rsidR="00E00C59" w:rsidRDefault="00E00C59" w:rsidP="00E00C59">
      <w:pPr>
        <w:pStyle w:val="Tekstpods"/>
        <w:numPr>
          <w:ilvl w:val="0"/>
          <w:numId w:val="45"/>
        </w:numPr>
      </w:pPr>
      <w:r>
        <w:t xml:space="preserve">Model powinien mieć możliwość zmiany liczby </w:t>
      </w:r>
      <w:r w:rsidR="001639B1">
        <w:t>warstw, zmieniając tylko jeden parametr</w:t>
      </w:r>
    </w:p>
    <w:p w14:paraId="259BFE39" w14:textId="77777777" w:rsidR="00DA0ACD" w:rsidRDefault="00E1042C" w:rsidP="00DA0ACD">
      <w:pPr>
        <w:pStyle w:val="Tekstpods"/>
        <w:numPr>
          <w:ilvl w:val="0"/>
          <w:numId w:val="45"/>
        </w:numPr>
      </w:pPr>
      <w:r>
        <w:t xml:space="preserve">Model powinien mieć możliwość wyświetlenia poszczególnych kształtów danych wielowymiarowych w poszczególnych </w:t>
      </w:r>
      <w:proofErr w:type="spellStart"/>
      <w:r>
        <w:t>architekturach</w:t>
      </w:r>
      <w:proofErr w:type="spellEnd"/>
      <w:r>
        <w:t>, 3D CNN, LSTM, FC</w:t>
      </w:r>
    </w:p>
    <w:p w14:paraId="6994E149" w14:textId="77777777" w:rsidR="00D328B5" w:rsidRDefault="00D328B5" w:rsidP="005E7C8E">
      <w:pPr>
        <w:pStyle w:val="Tekstpods"/>
        <w:ind w:firstLine="0"/>
      </w:pPr>
      <w:r>
        <w:t>Wymagania niefunkcjonalne:</w:t>
      </w:r>
    </w:p>
    <w:p w14:paraId="2F8C8AD2" w14:textId="77777777" w:rsidR="00D328B5" w:rsidRDefault="00D328B5" w:rsidP="00D328B5">
      <w:pPr>
        <w:pStyle w:val="Tekstpods"/>
        <w:numPr>
          <w:ilvl w:val="0"/>
          <w:numId w:val="44"/>
        </w:numPr>
      </w:pPr>
      <w:r>
        <w:t xml:space="preserve">model powinien zostać stworzony w oparciu o język </w:t>
      </w:r>
      <w:proofErr w:type="spellStart"/>
      <w:r>
        <w:t>python</w:t>
      </w:r>
      <w:proofErr w:type="spellEnd"/>
    </w:p>
    <w:p w14:paraId="7AE7476C" w14:textId="77777777" w:rsidR="00D328B5" w:rsidRDefault="00D328B5" w:rsidP="00D328B5">
      <w:pPr>
        <w:pStyle w:val="Tekstpods"/>
        <w:numPr>
          <w:ilvl w:val="0"/>
          <w:numId w:val="44"/>
        </w:numPr>
      </w:pPr>
      <w:r>
        <w:t xml:space="preserve">model powinien zostać stworzony w oparciu o bibliotekę </w:t>
      </w:r>
      <w:proofErr w:type="spellStart"/>
      <w:r>
        <w:t>pytorch</w:t>
      </w:r>
      <w:proofErr w:type="spellEnd"/>
    </w:p>
    <w:p w14:paraId="4C1AEF01" w14:textId="77777777" w:rsidR="00D328B5" w:rsidRDefault="00D328B5" w:rsidP="00D328B5">
      <w:pPr>
        <w:pStyle w:val="Tekstpods"/>
        <w:numPr>
          <w:ilvl w:val="0"/>
          <w:numId w:val="44"/>
        </w:numPr>
      </w:pPr>
      <w:r>
        <w:t>model powinien zostać stworzony w oparciu o architekturę 3D CNN, LSTM i FC</w:t>
      </w:r>
    </w:p>
    <w:p w14:paraId="0452CBFA" w14:textId="77777777" w:rsidR="00D328B5" w:rsidRDefault="00D328B5" w:rsidP="00D328B5">
      <w:pPr>
        <w:pStyle w:val="Tekstpods"/>
        <w:numPr>
          <w:ilvl w:val="0"/>
          <w:numId w:val="44"/>
        </w:numPr>
      </w:pPr>
      <w:r>
        <w:t>model powinien zajmować się zmianą wymiarów danych, między kolejnymi warstwami</w:t>
      </w:r>
    </w:p>
    <w:p w14:paraId="4F904CB7" w14:textId="77777777" w:rsidR="00E1042C" w:rsidRDefault="00E1042C" w:rsidP="00E1042C">
      <w:pPr>
        <w:pStyle w:val="Tekstpods"/>
        <w:ind w:firstLine="0"/>
      </w:pPr>
    </w:p>
    <w:p w14:paraId="512F001D" w14:textId="77777777" w:rsidR="00692CEC" w:rsidRDefault="00E1042C" w:rsidP="00E1042C">
      <w:pPr>
        <w:pStyle w:val="Tekstpods"/>
        <w:ind w:firstLine="0"/>
      </w:pPr>
      <w:r>
        <w:lastRenderedPageBreak/>
        <w:t xml:space="preserve">Wybrane narzędzia. </w:t>
      </w:r>
    </w:p>
    <w:p w14:paraId="06971CD3" w14:textId="0EC0E83A" w:rsidR="00E1042C" w:rsidRDefault="00E1042C" w:rsidP="005E7C8E">
      <w:pPr>
        <w:pStyle w:val="Tekstpods"/>
        <w:ind w:firstLine="360"/>
      </w:pPr>
      <w:r>
        <w:t xml:space="preserve">W celu realizacji modelu sieci neuronowej wybrana została biblioteka </w:t>
      </w:r>
      <w:proofErr w:type="spellStart"/>
      <w:r>
        <w:t>PyTorch</w:t>
      </w:r>
      <w:proofErr w:type="spellEnd"/>
      <w:r>
        <w:t xml:space="preserve">, </w:t>
      </w:r>
      <w:r w:rsidR="001639B1">
        <w:t>z uwagi na</w:t>
      </w:r>
      <w:r>
        <w:t xml:space="preserve"> łatwość użytkowania oraz szybkość działania. W artykule [18] została przeprowadzona analiza czasowa dla </w:t>
      </w:r>
      <w:r w:rsidR="00854534">
        <w:t>architektury</w:t>
      </w:r>
      <w:r>
        <w:t xml:space="preserve"> LSTM, gdzie biblioteka </w:t>
      </w:r>
      <w:proofErr w:type="spellStart"/>
      <w:r>
        <w:t>PyTorch</w:t>
      </w:r>
      <w:proofErr w:type="spellEnd"/>
      <w:r>
        <w:t xml:space="preserve"> osiągnęła</w:t>
      </w:r>
      <w:r w:rsidR="005E7C8E">
        <w:t xml:space="preserve"> wysokie wyniki na tle innych. </w:t>
      </w:r>
    </w:p>
    <w:p w14:paraId="25659439" w14:textId="77777777" w:rsidR="00E1042C" w:rsidRDefault="00D328B5" w:rsidP="005E7C8E">
      <w:pPr>
        <w:pStyle w:val="Heading2"/>
      </w:pPr>
      <w:bookmarkStart w:id="6" w:name="_Toc532559620"/>
      <w:r>
        <w:t>Aplikacja do ewaluacji modelu.</w:t>
      </w:r>
      <w:bookmarkEnd w:id="6"/>
    </w:p>
    <w:p w14:paraId="4C073E4C" w14:textId="77777777" w:rsidR="00D328B5" w:rsidRDefault="00D328B5" w:rsidP="00E1042C">
      <w:pPr>
        <w:pStyle w:val="Tekstpods"/>
        <w:ind w:firstLine="0"/>
      </w:pPr>
      <w:r>
        <w:t>Wymagania funkcjonalne:</w:t>
      </w:r>
    </w:p>
    <w:p w14:paraId="170622D7" w14:textId="77777777" w:rsidR="00D328B5" w:rsidRDefault="00D328B5" w:rsidP="00D328B5">
      <w:pPr>
        <w:pStyle w:val="Tekstpods"/>
        <w:numPr>
          <w:ilvl w:val="0"/>
          <w:numId w:val="46"/>
        </w:numPr>
      </w:pPr>
      <w:r>
        <w:t>aplikacja powinna mieć jedno okno</w:t>
      </w:r>
    </w:p>
    <w:p w14:paraId="3E5E9374" w14:textId="77777777" w:rsidR="00D328B5" w:rsidRDefault="00D328B5" w:rsidP="00D328B5">
      <w:pPr>
        <w:pStyle w:val="Tekstpods"/>
        <w:numPr>
          <w:ilvl w:val="0"/>
          <w:numId w:val="46"/>
        </w:numPr>
      </w:pPr>
      <w:r>
        <w:t>aplikacja powinna mieć możliwość wybrania</w:t>
      </w:r>
      <w:r w:rsidR="00DB53A2">
        <w:t xml:space="preserve"> pliku z modelem</w:t>
      </w:r>
      <w:r>
        <w:t xml:space="preserve"> przez </w:t>
      </w:r>
      <w:r w:rsidR="00DA0ACD">
        <w:t>eksplorator</w:t>
      </w:r>
      <w:r>
        <w:t xml:space="preserve"> plików</w:t>
      </w:r>
    </w:p>
    <w:p w14:paraId="554FE195" w14:textId="77777777" w:rsidR="00D328B5" w:rsidRDefault="00D328B5" w:rsidP="00D328B5">
      <w:pPr>
        <w:pStyle w:val="Tekstpods"/>
        <w:numPr>
          <w:ilvl w:val="0"/>
          <w:numId w:val="46"/>
        </w:numPr>
      </w:pPr>
      <w:r>
        <w:t xml:space="preserve">aplikacja powinna mieć możliwość wybrania pliku </w:t>
      </w:r>
      <w:r w:rsidR="00DB53A2">
        <w:t>zawierającego</w:t>
      </w:r>
      <w:r>
        <w:t xml:space="preserve"> listę klas</w:t>
      </w:r>
      <w:r w:rsidR="00DB53A2">
        <w:t xml:space="preserve"> wynikowych</w:t>
      </w:r>
      <w:r>
        <w:t xml:space="preserve"> do przewidzenia przez eksplorator plików</w:t>
      </w:r>
    </w:p>
    <w:p w14:paraId="63365394" w14:textId="77777777" w:rsidR="00D328B5" w:rsidRDefault="00D328B5" w:rsidP="00D328B5">
      <w:pPr>
        <w:pStyle w:val="Tekstpods"/>
        <w:numPr>
          <w:ilvl w:val="0"/>
          <w:numId w:val="46"/>
        </w:numPr>
      </w:pPr>
      <w:r>
        <w:t>aplikacja powinna wyświetlać architekturę warstwową wraz z użytymi w niej parametrami wybranego modelu</w:t>
      </w:r>
    </w:p>
    <w:p w14:paraId="3CC19527" w14:textId="77777777" w:rsidR="00D328B5" w:rsidRDefault="00D328B5" w:rsidP="00D328B5">
      <w:pPr>
        <w:pStyle w:val="Tekstpods"/>
        <w:numPr>
          <w:ilvl w:val="0"/>
          <w:numId w:val="46"/>
        </w:numPr>
      </w:pPr>
      <w:r>
        <w:t xml:space="preserve">aplikacja powinna </w:t>
      </w:r>
      <w:r w:rsidR="00DB53A2">
        <w:t xml:space="preserve">pobierać obraz z domyślnej kamery internetowej </w:t>
      </w:r>
      <w:r>
        <w:t>komputera</w:t>
      </w:r>
    </w:p>
    <w:p w14:paraId="19261EEC" w14:textId="77777777" w:rsidR="00DA0ACD" w:rsidRDefault="00D328B5" w:rsidP="00D328B5">
      <w:pPr>
        <w:pStyle w:val="Tekstpods"/>
        <w:numPr>
          <w:ilvl w:val="0"/>
          <w:numId w:val="46"/>
        </w:numPr>
      </w:pPr>
      <w:r>
        <w:t>aplikacja powinna wyświetlać obraz z kamery internetowej</w:t>
      </w:r>
    </w:p>
    <w:p w14:paraId="6C9E0F14" w14:textId="77777777" w:rsidR="00D328B5" w:rsidRDefault="00DA0ACD" w:rsidP="00D328B5">
      <w:pPr>
        <w:pStyle w:val="Tekstpods"/>
        <w:numPr>
          <w:ilvl w:val="0"/>
          <w:numId w:val="46"/>
        </w:numPr>
      </w:pPr>
      <w:r>
        <w:t>aplikacja powinna wyświetlać aktualne wartości wyliczone przez model dla każdej klasy</w:t>
      </w:r>
      <w:r w:rsidR="00DB53A2">
        <w:t xml:space="preserve"> wynikowe</w:t>
      </w:r>
      <w:r>
        <w:t xml:space="preserve"> osobno</w:t>
      </w:r>
    </w:p>
    <w:p w14:paraId="3DDA986A" w14:textId="77777777" w:rsidR="00DA0ACD" w:rsidRDefault="00DA0ACD" w:rsidP="00D328B5">
      <w:pPr>
        <w:pStyle w:val="Tekstpods"/>
        <w:numPr>
          <w:ilvl w:val="0"/>
          <w:numId w:val="46"/>
        </w:numPr>
      </w:pPr>
      <w:r>
        <w:t>aplikacja powinna wyświetlać opóźnienie (różnicę czasową) wyświetlanych danych w stosunku do czasu pobrania tych danych</w:t>
      </w:r>
    </w:p>
    <w:p w14:paraId="731C4212" w14:textId="77777777" w:rsidR="00DA0ACD" w:rsidRDefault="00DA0ACD" w:rsidP="00D328B5">
      <w:pPr>
        <w:pStyle w:val="Tekstpods"/>
        <w:numPr>
          <w:ilvl w:val="0"/>
          <w:numId w:val="46"/>
        </w:numPr>
      </w:pPr>
      <w:r>
        <w:t>aplikacja powinna ewaluować model dopiero po wybraniu zarówno</w:t>
      </w:r>
      <w:r w:rsidR="00DB53A2">
        <w:t xml:space="preserve"> pliku z</w:t>
      </w:r>
      <w:r>
        <w:t xml:space="preserve"> modelem jak i pliku z listą klas</w:t>
      </w:r>
      <w:r w:rsidR="00DB53A2">
        <w:t xml:space="preserve"> wynikowych</w:t>
      </w:r>
    </w:p>
    <w:p w14:paraId="7DED38DB" w14:textId="77777777" w:rsidR="00D328B5" w:rsidRDefault="00D328B5" w:rsidP="00D328B5">
      <w:pPr>
        <w:pStyle w:val="Tekstpods"/>
        <w:ind w:firstLine="0"/>
      </w:pPr>
      <w:r>
        <w:t>Wymagania niefunkcjonalne:</w:t>
      </w:r>
    </w:p>
    <w:p w14:paraId="20208D03" w14:textId="77777777" w:rsidR="00D328B5" w:rsidRDefault="00D328B5" w:rsidP="00D328B5">
      <w:pPr>
        <w:pStyle w:val="Tekstpods"/>
        <w:numPr>
          <w:ilvl w:val="0"/>
          <w:numId w:val="47"/>
        </w:numPr>
      </w:pPr>
      <w:r>
        <w:t>Aplikacja powinna być napisana na system operacyjny Windows</w:t>
      </w:r>
    </w:p>
    <w:p w14:paraId="4B73BA2C" w14:textId="77777777" w:rsidR="00D328B5" w:rsidRDefault="00D328B5" w:rsidP="00D328B5">
      <w:pPr>
        <w:pStyle w:val="Tekstpods"/>
        <w:numPr>
          <w:ilvl w:val="0"/>
          <w:numId w:val="47"/>
        </w:numPr>
      </w:pPr>
      <w:r>
        <w:t>Aplikacja powinna być napisana z użyciem wielowątkowości</w:t>
      </w:r>
    </w:p>
    <w:p w14:paraId="49ADEBD0" w14:textId="77777777" w:rsidR="00D328B5" w:rsidRDefault="00D328B5" w:rsidP="00D328B5">
      <w:pPr>
        <w:pStyle w:val="Tekstpods"/>
        <w:numPr>
          <w:ilvl w:val="0"/>
          <w:numId w:val="47"/>
        </w:numPr>
      </w:pPr>
      <w:r>
        <w:lastRenderedPageBreak/>
        <w:t>Aplikacja powi</w:t>
      </w:r>
      <w:r w:rsidR="00DA0ACD">
        <w:t>nna umożliwić komunikację między wątkami używając sygnałów</w:t>
      </w:r>
    </w:p>
    <w:p w14:paraId="424CBA43" w14:textId="77777777" w:rsidR="00DA0ACD" w:rsidRDefault="00DA0ACD" w:rsidP="00D328B5">
      <w:pPr>
        <w:pStyle w:val="Tekstpods"/>
        <w:numPr>
          <w:ilvl w:val="0"/>
          <w:numId w:val="47"/>
        </w:numPr>
      </w:pPr>
      <w:r>
        <w:t>Aplikacja powinna obsługiwać pliki typu .</w:t>
      </w:r>
      <w:proofErr w:type="spellStart"/>
      <w:r>
        <w:t>csv</w:t>
      </w:r>
      <w:proofErr w:type="spellEnd"/>
      <w:r>
        <w:t xml:space="preserve"> dla klas </w:t>
      </w:r>
      <w:r w:rsidR="00DB53A2">
        <w:t>wynikowych</w:t>
      </w:r>
    </w:p>
    <w:p w14:paraId="37849A57" w14:textId="77777777" w:rsidR="00DA0ACD" w:rsidRDefault="00DA0ACD" w:rsidP="00D328B5">
      <w:pPr>
        <w:pStyle w:val="Tekstpods"/>
        <w:numPr>
          <w:ilvl w:val="0"/>
          <w:numId w:val="47"/>
        </w:numPr>
      </w:pPr>
      <w:r>
        <w:t xml:space="preserve">Aplikacja powinna obsługiwać pliki </w:t>
      </w:r>
      <w:proofErr w:type="gramStart"/>
      <w:r>
        <w:t>typu .</w:t>
      </w:r>
      <w:proofErr w:type="gramEnd"/>
      <w:r>
        <w:t>pth.tar dla modelu</w:t>
      </w:r>
      <w:r w:rsidR="00DB53A2">
        <w:t xml:space="preserve"> </w:t>
      </w:r>
      <w:proofErr w:type="spellStart"/>
      <w:r w:rsidR="00DB53A2">
        <w:t>seici</w:t>
      </w:r>
      <w:proofErr w:type="spellEnd"/>
    </w:p>
    <w:p w14:paraId="50311725" w14:textId="77777777" w:rsidR="00DA0ACD" w:rsidRDefault="00DA0ACD" w:rsidP="00D328B5">
      <w:pPr>
        <w:pStyle w:val="Tekstpods"/>
        <w:numPr>
          <w:ilvl w:val="0"/>
          <w:numId w:val="47"/>
        </w:numPr>
      </w:pPr>
      <w:r>
        <w:t>Aplikacja powinna zostać skompilowana wraz ze wszystkimi bibliotekami w celu odtworzenia jej na innych urządzeniach</w:t>
      </w:r>
    </w:p>
    <w:p w14:paraId="0BD5A1EB" w14:textId="77777777" w:rsidR="00DA0ACD" w:rsidRDefault="00DA0ACD" w:rsidP="00D328B5">
      <w:pPr>
        <w:pStyle w:val="Tekstpods"/>
        <w:numPr>
          <w:ilvl w:val="0"/>
          <w:numId w:val="47"/>
        </w:numPr>
      </w:pPr>
      <w:r>
        <w:t xml:space="preserve">Aplikacja powinna wyświetlać obraz z kamery nie większy niż 640x480 </w:t>
      </w:r>
      <w:proofErr w:type="spellStart"/>
      <w:r>
        <w:t>px</w:t>
      </w:r>
      <w:proofErr w:type="spellEnd"/>
    </w:p>
    <w:p w14:paraId="0F3234C0" w14:textId="77777777" w:rsidR="00DA0ACD" w:rsidRDefault="00DA0ACD" w:rsidP="00D328B5">
      <w:pPr>
        <w:pStyle w:val="Tekstpods"/>
        <w:numPr>
          <w:ilvl w:val="0"/>
          <w:numId w:val="47"/>
        </w:numPr>
      </w:pPr>
      <w:r>
        <w:t xml:space="preserve">Aplikacja powinna skalować obraz do 160x120 </w:t>
      </w:r>
      <w:proofErr w:type="spellStart"/>
      <w:r>
        <w:t>px</w:t>
      </w:r>
      <w:proofErr w:type="spellEnd"/>
      <w:r>
        <w:t xml:space="preserve"> dla modelu</w:t>
      </w:r>
    </w:p>
    <w:p w14:paraId="3F999D4D" w14:textId="77777777" w:rsidR="00DA0ACD" w:rsidRDefault="00DA0ACD" w:rsidP="00D328B5">
      <w:pPr>
        <w:pStyle w:val="Tekstpods"/>
        <w:numPr>
          <w:ilvl w:val="0"/>
          <w:numId w:val="47"/>
        </w:numPr>
      </w:pPr>
      <w:r>
        <w:t>Aplikacja powinna obcinać, konwertować na tensor i normalizow</w:t>
      </w:r>
      <w:r w:rsidR="00BB7A06">
        <w:t>ać obraz w taki sam sposób w jaki model był tworzony</w:t>
      </w:r>
    </w:p>
    <w:p w14:paraId="5E15FC2E" w14:textId="77777777" w:rsidR="00AD56D9" w:rsidRDefault="00692CEC" w:rsidP="00AD56D9">
      <w:pPr>
        <w:pStyle w:val="Tekstpods"/>
        <w:ind w:firstLine="0"/>
      </w:pPr>
      <w:r>
        <w:t>Wybrane narzędzia.</w:t>
      </w:r>
    </w:p>
    <w:p w14:paraId="22E43C22" w14:textId="77777777" w:rsidR="0093471E" w:rsidRDefault="00AD56D9" w:rsidP="005E7C8E">
      <w:pPr>
        <w:pStyle w:val="Tekstpods"/>
        <w:ind w:firstLine="357"/>
        <w:sectPr w:rsidR="0093471E" w:rsidSect="00326F59">
          <w:headerReference w:type="even" r:id="rId27"/>
          <w:headerReference w:type="default" r:id="rId28"/>
          <w:footerReference w:type="even" r:id="rId29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>
        <w:t xml:space="preserve">W celu </w:t>
      </w:r>
      <w:r w:rsidR="00692CEC">
        <w:t>implementacji aplikac</w:t>
      </w:r>
      <w:r w:rsidR="00DB53A2">
        <w:t>ji, został</w:t>
      </w:r>
      <w:r w:rsidR="00692CEC">
        <w:t xml:space="preserve"> wykorzystany język</w:t>
      </w:r>
      <w:r w:rsidR="00DB53A2">
        <w:t xml:space="preserve"> programowania</w:t>
      </w:r>
      <w:r w:rsidR="00692CEC">
        <w:t xml:space="preserve"> </w:t>
      </w:r>
      <w:proofErr w:type="spellStart"/>
      <w:r w:rsidR="00692CEC">
        <w:t>Python</w:t>
      </w:r>
      <w:proofErr w:type="spellEnd"/>
      <w:r w:rsidR="00692CEC">
        <w:t xml:space="preserve"> oraz biblioteka PyQt5, ze względu na</w:t>
      </w:r>
      <w:r w:rsidR="00DB53A2">
        <w:t xml:space="preserve"> łatwość użytkowania i </w:t>
      </w:r>
      <w:r w:rsidR="00692CEC">
        <w:t xml:space="preserve">obsługę wielu wątków. Zarządzaniem i obsługą modelu sieci neuronowej zajmuje się biblioteka </w:t>
      </w:r>
      <w:proofErr w:type="spellStart"/>
      <w:r w:rsidR="00692CEC">
        <w:t>PyTorch</w:t>
      </w:r>
      <w:proofErr w:type="spellEnd"/>
      <w:r w:rsidR="00692CEC">
        <w:t>.</w:t>
      </w:r>
      <w:r w:rsidR="00854534">
        <w:t xml:space="preserve"> W budowie aplikacji zostało użyte środowisko </w:t>
      </w:r>
      <w:proofErr w:type="spellStart"/>
      <w:r w:rsidR="00854534">
        <w:t>PyCharm</w:t>
      </w:r>
      <w:proofErr w:type="spellEnd"/>
      <w:r w:rsidR="00854534">
        <w:t xml:space="preserve"> w wersji 2018.2.1 firmy </w:t>
      </w:r>
      <w:proofErr w:type="spellStart"/>
      <w:r w:rsidR="00854534">
        <w:t>JetBrains</w:t>
      </w:r>
      <w:proofErr w:type="spellEnd"/>
      <w:r w:rsidR="00854534">
        <w:t>.</w:t>
      </w:r>
    </w:p>
    <w:p w14:paraId="2A1F701D" w14:textId="6CCC1194" w:rsidR="00C51EA6" w:rsidRDefault="00F40612" w:rsidP="005E7C8E">
      <w:pPr>
        <w:pStyle w:val="Heading1"/>
      </w:pPr>
      <w:bookmarkStart w:id="7" w:name="_Toc532559621"/>
      <w:r>
        <w:lastRenderedPageBreak/>
        <w:t>Specyfikacja zewnętrzna</w:t>
      </w:r>
      <w:bookmarkEnd w:id="7"/>
      <w:r w:rsidR="002E7BE5" w:rsidRPr="00DD1A70">
        <w:t xml:space="preserve"> </w:t>
      </w:r>
    </w:p>
    <w:p w14:paraId="48E2E90E" w14:textId="77777777" w:rsidR="00C51EA6" w:rsidRDefault="00C51EA6" w:rsidP="005E7C8E">
      <w:pPr>
        <w:pStyle w:val="Heading2"/>
      </w:pPr>
      <w:bookmarkStart w:id="8" w:name="_Toc532559622"/>
      <w:r>
        <w:t>Model sieci neuronowej.</w:t>
      </w:r>
      <w:bookmarkEnd w:id="8"/>
    </w:p>
    <w:p w14:paraId="606FD220" w14:textId="77777777" w:rsidR="003773B8" w:rsidRDefault="00C51EA6" w:rsidP="00C51EA6">
      <w:pPr>
        <w:pStyle w:val="Tekstpods"/>
        <w:ind w:firstLine="0"/>
      </w:pPr>
      <w:r>
        <w:t xml:space="preserve">W celu </w:t>
      </w:r>
      <w:r w:rsidR="00FA5148">
        <w:t xml:space="preserve">wygenerowania </w:t>
      </w:r>
      <w:r>
        <w:t>modeli</w:t>
      </w:r>
      <w:r w:rsidR="00FA5148">
        <w:t xml:space="preserve"> sieci neuronowej</w:t>
      </w:r>
      <w:r>
        <w:t xml:space="preserve"> </w:t>
      </w:r>
      <w:r w:rsidR="00FA5148">
        <w:t>należy użyć gotowej architektury</w:t>
      </w:r>
      <w:r>
        <w:t xml:space="preserve">, zainstalować interpreter języka </w:t>
      </w:r>
      <w:proofErr w:type="spellStart"/>
      <w:r>
        <w:t>Python</w:t>
      </w:r>
      <w:proofErr w:type="spellEnd"/>
      <w:r>
        <w:t xml:space="preserve"> w wersji min. 3 oraz bibliotekę </w:t>
      </w:r>
      <w:proofErr w:type="spellStart"/>
      <w:r>
        <w:t>PyTorch</w:t>
      </w:r>
      <w:proofErr w:type="spellEnd"/>
      <w:r>
        <w:t xml:space="preserve"> w </w:t>
      </w:r>
      <w:r w:rsidR="00854534">
        <w:t>wersji</w:t>
      </w:r>
      <w:r>
        <w:t xml:space="preserve"> min. 0.4.0. </w:t>
      </w:r>
      <w:r w:rsidR="003773B8">
        <w:t xml:space="preserve">Architektura została zaprojektowana pod kątem dwóch systemów operacyjnych Windows oraz Linux. Główna konfiguracja znajduje się w </w:t>
      </w:r>
      <w:proofErr w:type="gramStart"/>
      <w:r w:rsidR="003773B8">
        <w:t>plikach .</w:t>
      </w:r>
      <w:proofErr w:type="spellStart"/>
      <w:r w:rsidR="00FA5148">
        <w:t>json</w:t>
      </w:r>
      <w:proofErr w:type="spellEnd"/>
      <w:proofErr w:type="gramEnd"/>
      <w:r w:rsidR="003773B8">
        <w:t>. Kolejne pliki</w:t>
      </w:r>
      <w:r w:rsidR="00FA5148">
        <w:t xml:space="preserve"> to</w:t>
      </w:r>
      <w:r w:rsidR="003773B8">
        <w:t>:</w:t>
      </w:r>
    </w:p>
    <w:p w14:paraId="67BBC3D4" w14:textId="77777777" w:rsidR="00C51EA6" w:rsidRDefault="003773B8" w:rsidP="00FA5148">
      <w:pPr>
        <w:pStyle w:val="Tekstpods"/>
        <w:numPr>
          <w:ilvl w:val="0"/>
          <w:numId w:val="48"/>
        </w:numPr>
      </w:pPr>
      <w:proofErr w:type="spellStart"/>
      <w:r>
        <w:t>config_quick_</w:t>
      </w:r>
      <w:proofErr w:type="gramStart"/>
      <w:r>
        <w:t>train.json</w:t>
      </w:r>
      <w:proofErr w:type="spellEnd"/>
      <w:proofErr w:type="gramEnd"/>
      <w:r>
        <w:t xml:space="preserve"> – zawiera konfigurację</w:t>
      </w:r>
      <w:r w:rsidR="00FA5148">
        <w:t xml:space="preserve"> treningową modeli</w:t>
      </w:r>
      <w:r>
        <w:t xml:space="preserve"> dla danych treningowych </w:t>
      </w:r>
    </w:p>
    <w:p w14:paraId="0B3EC81F" w14:textId="77777777" w:rsidR="003773B8" w:rsidRDefault="003773B8" w:rsidP="00FA5148">
      <w:pPr>
        <w:pStyle w:val="Tekstpods"/>
        <w:numPr>
          <w:ilvl w:val="0"/>
          <w:numId w:val="48"/>
        </w:numPr>
      </w:pPr>
      <w:proofErr w:type="spellStart"/>
      <w:r>
        <w:t>config_quick_</w:t>
      </w:r>
      <w:proofErr w:type="gramStart"/>
      <w:r>
        <w:t>testing.json</w:t>
      </w:r>
      <w:proofErr w:type="spellEnd"/>
      <w:proofErr w:type="gramEnd"/>
      <w:r>
        <w:t xml:space="preserve"> – zawiera konfigurację dla mniejszej liczby danych w celu przetestowania czy architektura jest poprawnie zbudowana</w:t>
      </w:r>
    </w:p>
    <w:p w14:paraId="69B84AE7" w14:textId="463E7362" w:rsidR="00AC74B1" w:rsidRDefault="003773B8" w:rsidP="00C51EA6">
      <w:pPr>
        <w:pStyle w:val="Tekstpods"/>
        <w:ind w:firstLine="0"/>
      </w:pPr>
      <w:r>
        <w:t xml:space="preserve">Implementacja modeli sieci neuronowej znajduje się w plikach model.py oraz modelCNNLSTM.py. Po wprowadzeniu zmian w modelach, można przetestować, czy sama sieć jest poprawnie </w:t>
      </w:r>
      <w:r w:rsidR="00854534">
        <w:t>skonstruowana</w:t>
      </w:r>
      <w:r>
        <w:t>, czy wszystkie parametry się zgadzają, kompilując cały plik z modelem. Zostanie wyświetlony w wierszu poleceń schemat sieci neuronowej</w:t>
      </w:r>
      <w:r w:rsidR="00FA5148">
        <w:t xml:space="preserve"> oraz</w:t>
      </w:r>
      <w:r>
        <w:t xml:space="preserve"> kolejne wymiary danych między modułami (rys. 11).</w:t>
      </w:r>
      <w:r w:rsidR="00AC74B1">
        <w:br w:type="page"/>
      </w:r>
    </w:p>
    <w:p w14:paraId="5DD9F84E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lastRenderedPageBreak/>
        <w:t xml:space="preserve">CNN in: </w:t>
      </w:r>
      <w:r w:rsidRPr="00273B19">
        <w:rPr>
          <w:rFonts w:ascii="Courier New" w:hAnsi="Courier New" w:cs="Courier New"/>
          <w:sz w:val="16"/>
          <w:szCs w:val="22"/>
          <w:lang w:val="en-US"/>
        </w:rPr>
        <w:tab/>
        <w:t xml:space="preserve">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torch.Size</w:t>
      </w:r>
      <w:proofErr w:type="spellEnd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([5, 3, 18, 84, 84])</w:t>
      </w:r>
    </w:p>
    <w:p w14:paraId="73340A76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CNN out: </w:t>
      </w:r>
      <w:r w:rsidRPr="00273B19">
        <w:rPr>
          <w:rFonts w:ascii="Courier New" w:hAnsi="Courier New" w:cs="Courier New"/>
          <w:sz w:val="16"/>
          <w:szCs w:val="22"/>
          <w:lang w:val="en-US"/>
        </w:rPr>
        <w:tab/>
        <w:t xml:space="preserve">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torch.Size</w:t>
      </w:r>
      <w:proofErr w:type="spellEnd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([5, 512, 2, 5, 5])</w:t>
      </w:r>
    </w:p>
    <w:p w14:paraId="78FC6117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LSTM in: </w:t>
      </w:r>
      <w:r w:rsidRPr="00273B19">
        <w:rPr>
          <w:rFonts w:ascii="Courier New" w:hAnsi="Courier New" w:cs="Courier New"/>
          <w:sz w:val="16"/>
          <w:szCs w:val="22"/>
          <w:lang w:val="en-US"/>
        </w:rPr>
        <w:tab/>
        <w:t xml:space="preserve">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torch.Size</w:t>
      </w:r>
      <w:proofErr w:type="spellEnd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([5, 512, 50])</w:t>
      </w:r>
    </w:p>
    <w:p w14:paraId="51CB1972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LSTM out: </w:t>
      </w:r>
      <w:r w:rsidRPr="00273B19">
        <w:rPr>
          <w:rFonts w:ascii="Courier New" w:hAnsi="Courier New" w:cs="Courier New"/>
          <w:sz w:val="16"/>
          <w:szCs w:val="22"/>
          <w:lang w:val="en-US"/>
        </w:rPr>
        <w:tab/>
        <w:t xml:space="preserve">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torch.Size</w:t>
      </w:r>
      <w:proofErr w:type="spellEnd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([5, 512, 50])</w:t>
      </w:r>
    </w:p>
    <w:p w14:paraId="60471029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FC in:  </w:t>
      </w:r>
      <w:r w:rsidRPr="00273B19">
        <w:rPr>
          <w:rFonts w:ascii="Courier New" w:hAnsi="Courier New" w:cs="Courier New"/>
          <w:sz w:val="16"/>
          <w:szCs w:val="22"/>
          <w:lang w:val="en-US"/>
        </w:rPr>
        <w:tab/>
        <w:t xml:space="preserve">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torch.Size</w:t>
      </w:r>
      <w:proofErr w:type="spellEnd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([5, 25600])</w:t>
      </w:r>
    </w:p>
    <w:p w14:paraId="3D72E1B4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FC out: </w:t>
      </w:r>
      <w:r w:rsidRPr="00273B19">
        <w:rPr>
          <w:rFonts w:ascii="Courier New" w:hAnsi="Courier New" w:cs="Courier New"/>
          <w:sz w:val="16"/>
          <w:szCs w:val="22"/>
          <w:lang w:val="en-US"/>
        </w:rPr>
        <w:tab/>
        <w:t xml:space="preserve">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torch.Size</w:t>
      </w:r>
      <w:proofErr w:type="spellEnd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([5, 5]) </w:t>
      </w:r>
    </w:p>
    <w:p w14:paraId="03EFCA41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</w:p>
    <w:p w14:paraId="481CA44F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MyNetwork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(</w:t>
      </w:r>
      <w:proofErr w:type="gramEnd"/>
    </w:p>
    <w:p w14:paraId="2CB1731F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(CNN):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CNN(</w:t>
      </w:r>
      <w:proofErr w:type="gramEnd"/>
    </w:p>
    <w:p w14:paraId="59EEDCCF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(list):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ModuleList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(</w:t>
      </w:r>
      <w:proofErr w:type="gramEnd"/>
    </w:p>
    <w:p w14:paraId="317DAE71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(0):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Sequential(</w:t>
      </w:r>
      <w:proofErr w:type="gramEnd"/>
    </w:p>
    <w:p w14:paraId="65E65FA5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(0): Conv3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3, 64,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=(3, 3, 3), stride=(1, 1, 1), padding=(1, 1, 1))</w:t>
      </w:r>
    </w:p>
    <w:p w14:paraId="68308F2E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(1): BatchNorm3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64, eps=1e-05, momentum=0.1, affine=True,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track_running_stats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=True)</w:t>
      </w:r>
    </w:p>
    <w:p w14:paraId="247F21DC" w14:textId="77777777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E224F7">
        <w:rPr>
          <w:rFonts w:ascii="Courier New" w:hAnsi="Courier New" w:cs="Courier New"/>
          <w:sz w:val="16"/>
          <w:szCs w:val="22"/>
          <w:lang w:val="en-US"/>
        </w:rPr>
        <w:t>(2): ELU(alpha=1.0)</w:t>
      </w:r>
    </w:p>
    <w:p w14:paraId="30FFE873" w14:textId="43438D31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>(3): MaxPool3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spellStart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=(1, 2, 2), stride=(1, 2, 2), padding=0, dilation=1,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ceil_mode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=False)</w:t>
      </w:r>
      <w:r w:rsidRPr="00E224F7">
        <w:rPr>
          <w:rFonts w:ascii="Courier New" w:hAnsi="Courier New" w:cs="Courier New"/>
          <w:sz w:val="16"/>
          <w:szCs w:val="22"/>
          <w:lang w:val="en-US"/>
        </w:rPr>
        <w:t>)</w:t>
      </w:r>
    </w:p>
    <w:p w14:paraId="124B3F2F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(1):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Sequential(</w:t>
      </w:r>
      <w:proofErr w:type="gramEnd"/>
    </w:p>
    <w:p w14:paraId="04505EDE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(0): Conv3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64, 128,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=(3, 3, 3), stride=(1, 1, 1), padding=(1, 1, 1))</w:t>
      </w:r>
    </w:p>
    <w:p w14:paraId="719B163E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(1): BatchNorm3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128, eps=1e-05, momentum=0.1, affine=True,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track_running_stats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=True)</w:t>
      </w:r>
    </w:p>
    <w:p w14:paraId="549E12D2" w14:textId="77777777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E224F7">
        <w:rPr>
          <w:rFonts w:ascii="Courier New" w:hAnsi="Courier New" w:cs="Courier New"/>
          <w:sz w:val="16"/>
          <w:szCs w:val="22"/>
          <w:lang w:val="en-US"/>
        </w:rPr>
        <w:t>(2): ELU(alpha=1.0)</w:t>
      </w:r>
    </w:p>
    <w:p w14:paraId="243F26CF" w14:textId="1B5AE3BC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>(3): MaxPool3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spellStart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=(2, 2, 2), stride=(2, 2, 2), padding=0, dilation=1,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ceil_mode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=False)</w:t>
      </w:r>
      <w:r w:rsidRPr="00E224F7">
        <w:rPr>
          <w:rFonts w:ascii="Courier New" w:hAnsi="Courier New" w:cs="Courier New"/>
          <w:sz w:val="16"/>
          <w:szCs w:val="22"/>
          <w:lang w:val="en-US"/>
        </w:rPr>
        <w:t>)</w:t>
      </w:r>
    </w:p>
    <w:p w14:paraId="3D04B3AD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(2):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Sequential(</w:t>
      </w:r>
      <w:proofErr w:type="gramEnd"/>
    </w:p>
    <w:p w14:paraId="7D09EDD5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(0): Conv3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128, 256,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=(3, 3, 3), stride=(1, 1, 1), padding=(1, 1, 1))</w:t>
      </w:r>
    </w:p>
    <w:p w14:paraId="79990D2F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(1): BatchNorm3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256, eps=1e-05, momentum=0.1, affine=True,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track_running_stats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=True)</w:t>
      </w:r>
    </w:p>
    <w:p w14:paraId="5E50B091" w14:textId="77777777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E224F7">
        <w:rPr>
          <w:rFonts w:ascii="Courier New" w:hAnsi="Courier New" w:cs="Courier New"/>
          <w:sz w:val="16"/>
          <w:szCs w:val="22"/>
          <w:lang w:val="en-US"/>
        </w:rPr>
        <w:t>(2): ELU(alpha=1.0)</w:t>
      </w:r>
    </w:p>
    <w:p w14:paraId="174D10B8" w14:textId="2A59E779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>(3): MaxPool3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spellStart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=(2, 2, 2), stride=(2, 2, 2), padding=0, dilation=1,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ceil_mode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=False)</w:t>
      </w:r>
      <w:r w:rsidRPr="00E224F7">
        <w:rPr>
          <w:rFonts w:ascii="Courier New" w:hAnsi="Courier New" w:cs="Courier New"/>
          <w:sz w:val="16"/>
          <w:szCs w:val="22"/>
          <w:lang w:val="en-US"/>
        </w:rPr>
        <w:t>)</w:t>
      </w:r>
    </w:p>
    <w:p w14:paraId="1D2A0D75" w14:textId="77777777" w:rsidR="003773B8" w:rsidRPr="00FA5148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</w:t>
      </w:r>
      <w:r w:rsidRPr="00FA5148">
        <w:rPr>
          <w:rFonts w:ascii="Courier New" w:hAnsi="Courier New" w:cs="Courier New"/>
          <w:sz w:val="16"/>
          <w:szCs w:val="22"/>
          <w:lang w:val="en-US"/>
        </w:rPr>
        <w:t xml:space="preserve">(3): </w:t>
      </w:r>
      <w:proofErr w:type="gramStart"/>
      <w:r w:rsidRPr="00FA5148">
        <w:rPr>
          <w:rFonts w:ascii="Courier New" w:hAnsi="Courier New" w:cs="Courier New"/>
          <w:sz w:val="16"/>
          <w:szCs w:val="22"/>
          <w:lang w:val="en-US"/>
        </w:rPr>
        <w:t>Sequential(</w:t>
      </w:r>
      <w:proofErr w:type="gramEnd"/>
    </w:p>
    <w:p w14:paraId="52A5677C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FA5148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>(0): Conv3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256, 512,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=(3, 3, 3), stride=(1, 1, 1), padding=(1, 1, 1))</w:t>
      </w:r>
    </w:p>
    <w:p w14:paraId="46540691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(1): BatchNorm3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512, eps=1e-05, momentum=0.1, affine=True,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track_running_stats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=True)</w:t>
      </w:r>
    </w:p>
    <w:p w14:paraId="3D220D38" w14:textId="77777777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E224F7">
        <w:rPr>
          <w:rFonts w:ascii="Courier New" w:hAnsi="Courier New" w:cs="Courier New"/>
          <w:sz w:val="16"/>
          <w:szCs w:val="22"/>
          <w:lang w:val="en-US"/>
        </w:rPr>
        <w:t>(2): ELU(alpha=1.0)</w:t>
      </w:r>
    </w:p>
    <w:p w14:paraId="47258082" w14:textId="3B4F653F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>(3): MaxPool3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spellStart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=(2, 2, 2), stride=(2, 2, 2), padding=0, dilation=1,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ceil_mode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=False)</w:t>
      </w:r>
      <w:r w:rsidRPr="00E224F7">
        <w:rPr>
          <w:rFonts w:ascii="Courier New" w:hAnsi="Courier New" w:cs="Courier New"/>
          <w:sz w:val="16"/>
          <w:szCs w:val="22"/>
          <w:lang w:val="en-US"/>
        </w:rPr>
        <w:t>)</w:t>
      </w:r>
    </w:p>
    <w:p w14:paraId="4A12928B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(4):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Sequential(</w:t>
      </w:r>
      <w:proofErr w:type="gramEnd"/>
    </w:p>
    <w:p w14:paraId="78A939EB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(0): Conv3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512, 512,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=(3, 3, 3), stride=(1, 1, 1), padding=(1, 1, 1))</w:t>
      </w:r>
    </w:p>
    <w:p w14:paraId="39111923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(1): BatchNorm3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d(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512, eps=1e-05, momentum=0.1, affine=True,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track_running_stats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=True)</w:t>
      </w:r>
    </w:p>
    <w:p w14:paraId="7F8253C0" w14:textId="77777777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E224F7">
        <w:rPr>
          <w:rFonts w:ascii="Courier New" w:hAnsi="Courier New" w:cs="Courier New"/>
          <w:sz w:val="16"/>
          <w:szCs w:val="22"/>
          <w:lang w:val="en-US"/>
        </w:rPr>
        <w:t>(2): ELU(alpha=1.0)</w:t>
      </w:r>
    </w:p>
    <w:p w14:paraId="010F3F46" w14:textId="46E0457D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      </w:t>
      </w:r>
      <w:r w:rsidRPr="00273B19">
        <w:rPr>
          <w:rFonts w:ascii="Courier New" w:hAnsi="Courier New" w:cs="Courier New"/>
          <w:sz w:val="16"/>
          <w:szCs w:val="22"/>
          <w:lang w:val="en-US"/>
        </w:rPr>
        <w:t>(3): MaxPool3d(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kernel_size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=(1, 1, 1), stride=(1, 1, 1), padding=0, dilation=1,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ceil_mode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=False)</w:t>
      </w:r>
      <w:r w:rsidRPr="00E224F7">
        <w:rPr>
          <w:rFonts w:ascii="Courier New" w:hAnsi="Courier New" w:cs="Courier New"/>
          <w:sz w:val="16"/>
          <w:szCs w:val="22"/>
          <w:lang w:val="en-US"/>
        </w:rPr>
        <w:t>)))</w:t>
      </w:r>
    </w:p>
    <w:p w14:paraId="7D5CF5B6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</w:t>
      </w: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(LSTM):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LSTM(</w:t>
      </w:r>
      <w:proofErr w:type="gramEnd"/>
    </w:p>
    <w:p w14:paraId="7BDD2DF0" w14:textId="1FA34CD1" w:rsidR="003773B8" w:rsidRPr="00E224F7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(lstm_layer1):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LSTM(</w:t>
      </w:r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50, 50,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num_layers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=2,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batch_first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=True)</w:t>
      </w:r>
      <w:r w:rsidRPr="00E224F7">
        <w:rPr>
          <w:rFonts w:ascii="Courier New" w:hAnsi="Courier New" w:cs="Courier New"/>
          <w:sz w:val="16"/>
          <w:szCs w:val="22"/>
          <w:lang w:val="en-US"/>
        </w:rPr>
        <w:t>)</w:t>
      </w:r>
    </w:p>
    <w:p w14:paraId="7950BFB3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E224F7">
        <w:rPr>
          <w:rFonts w:ascii="Courier New" w:hAnsi="Courier New" w:cs="Courier New"/>
          <w:sz w:val="16"/>
          <w:szCs w:val="22"/>
          <w:lang w:val="en-US"/>
        </w:rPr>
        <w:t xml:space="preserve">  </w:t>
      </w: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(FC):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FC(</w:t>
      </w:r>
      <w:proofErr w:type="gramEnd"/>
    </w:p>
    <w:p w14:paraId="6F78BCE7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(list): </w:t>
      </w:r>
      <w:proofErr w:type="spellStart"/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ModuleList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(</w:t>
      </w:r>
      <w:proofErr w:type="gramEnd"/>
    </w:p>
    <w:p w14:paraId="048D24CE" w14:textId="6819321E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  (0):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Linear(</w:t>
      </w:r>
      <w:proofErr w:type="spellStart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in_features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=25600,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out_features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=512, bias=True))</w:t>
      </w:r>
    </w:p>
    <w:p w14:paraId="41F1B407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(fc_layer2_act): ELU(alpha=1.0)</w:t>
      </w:r>
    </w:p>
    <w:p w14:paraId="644DC319" w14:textId="77777777" w:rsidR="003773B8" w:rsidRPr="00273B19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  <w:lang w:val="en-US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  (fc_layer3): </w:t>
      </w:r>
      <w:proofErr w:type="gramStart"/>
      <w:r w:rsidRPr="00273B19">
        <w:rPr>
          <w:rFonts w:ascii="Courier New" w:hAnsi="Courier New" w:cs="Courier New"/>
          <w:sz w:val="16"/>
          <w:szCs w:val="22"/>
          <w:lang w:val="en-US"/>
        </w:rPr>
        <w:t>Linear(</w:t>
      </w:r>
      <w:proofErr w:type="spellStart"/>
      <w:proofErr w:type="gramEnd"/>
      <w:r w:rsidRPr="00273B19">
        <w:rPr>
          <w:rFonts w:ascii="Courier New" w:hAnsi="Courier New" w:cs="Courier New"/>
          <w:sz w:val="16"/>
          <w:szCs w:val="22"/>
          <w:lang w:val="en-US"/>
        </w:rPr>
        <w:t>in_features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=512, </w:t>
      </w:r>
      <w:proofErr w:type="spellStart"/>
      <w:r w:rsidRPr="00273B19">
        <w:rPr>
          <w:rFonts w:ascii="Courier New" w:hAnsi="Courier New" w:cs="Courier New"/>
          <w:sz w:val="16"/>
          <w:szCs w:val="22"/>
          <w:lang w:val="en-US"/>
        </w:rPr>
        <w:t>out_features</w:t>
      </w:r>
      <w:proofErr w:type="spellEnd"/>
      <w:r w:rsidRPr="00273B19">
        <w:rPr>
          <w:rFonts w:ascii="Courier New" w:hAnsi="Courier New" w:cs="Courier New"/>
          <w:sz w:val="16"/>
          <w:szCs w:val="22"/>
          <w:lang w:val="en-US"/>
        </w:rPr>
        <w:t>=5, bias=True)</w:t>
      </w:r>
    </w:p>
    <w:p w14:paraId="4B0AFE47" w14:textId="77777777" w:rsidR="003773B8" w:rsidRPr="00C12785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</w:rPr>
      </w:pPr>
      <w:r w:rsidRPr="00273B19">
        <w:rPr>
          <w:rFonts w:ascii="Courier New" w:hAnsi="Courier New" w:cs="Courier New"/>
          <w:sz w:val="16"/>
          <w:szCs w:val="22"/>
          <w:lang w:val="en-US"/>
        </w:rPr>
        <w:t xml:space="preserve">  </w:t>
      </w:r>
      <w:r w:rsidRPr="00C12785">
        <w:rPr>
          <w:rFonts w:ascii="Courier New" w:hAnsi="Courier New" w:cs="Courier New"/>
          <w:sz w:val="16"/>
          <w:szCs w:val="22"/>
        </w:rPr>
        <w:t>)</w:t>
      </w:r>
    </w:p>
    <w:p w14:paraId="2CEAEE8A" w14:textId="77777777" w:rsidR="003773B8" w:rsidRPr="00C12785" w:rsidRDefault="003773B8" w:rsidP="00C127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6"/>
          <w:szCs w:val="22"/>
        </w:rPr>
      </w:pPr>
      <w:r w:rsidRPr="00C12785">
        <w:rPr>
          <w:rFonts w:ascii="Courier New" w:hAnsi="Courier New" w:cs="Courier New"/>
          <w:sz w:val="16"/>
          <w:szCs w:val="22"/>
        </w:rPr>
        <w:t>)</w:t>
      </w:r>
    </w:p>
    <w:p w14:paraId="3CA88F3F" w14:textId="77777777" w:rsidR="003773B8" w:rsidRDefault="00854534" w:rsidP="00C51EA6">
      <w:pPr>
        <w:pStyle w:val="Tekstpods"/>
        <w:ind w:firstLine="0"/>
      </w:pPr>
      <w:r>
        <w:t>Rys. 11. Przykładowy s</w:t>
      </w:r>
      <w:r w:rsidR="00845D2C">
        <w:t xml:space="preserve">chemat sieci neuronowej </w:t>
      </w:r>
      <w:r>
        <w:t>wraz z kolejnymi wymiarami</w:t>
      </w:r>
      <w:r w:rsidR="00845D2C">
        <w:t xml:space="preserve"> danych dla poszczególnych modułów, wyświetlany w wierszu poleceń.</w:t>
      </w:r>
    </w:p>
    <w:p w14:paraId="58B08F30" w14:textId="77777777" w:rsidR="00845D2C" w:rsidRDefault="00845D2C" w:rsidP="00C51EA6">
      <w:pPr>
        <w:pStyle w:val="Tekstpods"/>
        <w:ind w:firstLine="0"/>
      </w:pPr>
      <w:r>
        <w:lastRenderedPageBreak/>
        <w:t xml:space="preserve">Program treningowy oraz testowy należy uruchomić korzystając z flagi </w:t>
      </w:r>
      <w:r w:rsidR="00FA5148">
        <w:t>„--</w:t>
      </w:r>
      <w:proofErr w:type="spellStart"/>
      <w:r>
        <w:t>config</w:t>
      </w:r>
      <w:proofErr w:type="spellEnd"/>
      <w:r w:rsidR="00FA5148">
        <w:t>”</w:t>
      </w:r>
      <w:r>
        <w:t xml:space="preserve"> oraz przy braku wspierania architektury CUDA w komputerze</w:t>
      </w:r>
      <w:r w:rsidR="004B7FC0">
        <w:t>:</w:t>
      </w:r>
      <w:r>
        <w:t xml:space="preserve"> </w:t>
      </w:r>
      <w:r w:rsidR="00FA5148">
        <w:t>„</w:t>
      </w:r>
      <w:r>
        <w:t>--</w:t>
      </w:r>
      <w:proofErr w:type="spellStart"/>
      <w:r>
        <w:t>use_gpu</w:t>
      </w:r>
      <w:proofErr w:type="spellEnd"/>
      <w:r>
        <w:t>=</w:t>
      </w:r>
      <w:proofErr w:type="spellStart"/>
      <w:r>
        <w:t>False</w:t>
      </w:r>
      <w:proofErr w:type="spellEnd"/>
      <w:r w:rsidR="00FA5148">
        <w:t>”</w:t>
      </w:r>
      <w:r>
        <w:t xml:space="preserve">. Przykładowy zapis parametrów </w:t>
      </w:r>
      <w:r w:rsidR="00C12785">
        <w:t>znajduje się na rys. 12.</w:t>
      </w:r>
    </w:p>
    <w:p w14:paraId="17290217" w14:textId="77777777" w:rsidR="00C12785" w:rsidRPr="00C12785" w:rsidRDefault="00C12785" w:rsidP="00C12785">
      <w:pPr>
        <w:pStyle w:val="Tekstpod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18"/>
        </w:rPr>
      </w:pPr>
      <w:r w:rsidRPr="00C12785">
        <w:rPr>
          <w:rFonts w:ascii="Courier New" w:hAnsi="Courier New" w:cs="Courier New"/>
          <w:sz w:val="18"/>
        </w:rPr>
        <w:t>train.py --</w:t>
      </w:r>
      <w:proofErr w:type="spellStart"/>
      <w:r w:rsidRPr="00C12785">
        <w:rPr>
          <w:rFonts w:ascii="Courier New" w:hAnsi="Courier New" w:cs="Courier New"/>
          <w:sz w:val="18"/>
        </w:rPr>
        <w:t>config</w:t>
      </w:r>
      <w:proofErr w:type="spellEnd"/>
      <w:r w:rsidRPr="00C12785">
        <w:rPr>
          <w:rFonts w:ascii="Courier New" w:hAnsi="Courier New" w:cs="Courier New"/>
          <w:sz w:val="18"/>
        </w:rPr>
        <w:t xml:space="preserve"> </w:t>
      </w:r>
      <w:proofErr w:type="spellStart"/>
      <w:r w:rsidRPr="00C12785">
        <w:rPr>
          <w:rFonts w:ascii="Courier New" w:hAnsi="Courier New" w:cs="Courier New"/>
          <w:sz w:val="18"/>
        </w:rPr>
        <w:t>configs</w:t>
      </w:r>
      <w:proofErr w:type="spellEnd"/>
      <w:r w:rsidRPr="00C12785">
        <w:rPr>
          <w:rFonts w:ascii="Courier New" w:hAnsi="Courier New" w:cs="Courier New"/>
          <w:sz w:val="18"/>
        </w:rPr>
        <w:t>/</w:t>
      </w:r>
      <w:proofErr w:type="spellStart"/>
      <w:r w:rsidRPr="00C12785">
        <w:rPr>
          <w:rFonts w:ascii="Courier New" w:hAnsi="Courier New" w:cs="Courier New"/>
          <w:sz w:val="18"/>
        </w:rPr>
        <w:t>config_quick_train.json</w:t>
      </w:r>
      <w:proofErr w:type="spellEnd"/>
      <w:r w:rsidRPr="00C12785">
        <w:rPr>
          <w:rFonts w:ascii="Courier New" w:hAnsi="Courier New" w:cs="Courier New"/>
          <w:sz w:val="18"/>
        </w:rPr>
        <w:t xml:space="preserve"> –</w:t>
      </w:r>
      <w:proofErr w:type="spellStart"/>
      <w:r w:rsidRPr="00C12785">
        <w:rPr>
          <w:rFonts w:ascii="Courier New" w:hAnsi="Courier New" w:cs="Courier New"/>
          <w:sz w:val="18"/>
        </w:rPr>
        <w:t>use_gpu</w:t>
      </w:r>
      <w:proofErr w:type="spellEnd"/>
      <w:r w:rsidRPr="00C12785">
        <w:rPr>
          <w:rFonts w:ascii="Courier New" w:hAnsi="Courier New" w:cs="Courier New"/>
          <w:sz w:val="18"/>
        </w:rPr>
        <w:t>=</w:t>
      </w:r>
      <w:proofErr w:type="spellStart"/>
      <w:r w:rsidRPr="00C12785">
        <w:rPr>
          <w:rFonts w:ascii="Courier New" w:hAnsi="Courier New" w:cs="Courier New"/>
          <w:sz w:val="18"/>
        </w:rPr>
        <w:t>False</w:t>
      </w:r>
      <w:proofErr w:type="spellEnd"/>
    </w:p>
    <w:p w14:paraId="27405B8F" w14:textId="77777777" w:rsidR="00C12785" w:rsidRDefault="00C12785" w:rsidP="00C51EA6">
      <w:pPr>
        <w:pStyle w:val="Tekstpods"/>
        <w:ind w:firstLine="0"/>
      </w:pPr>
      <w:r>
        <w:t>Rys. 12. Przykładowe wywołanie programu treningowego bez użycia GPU</w:t>
      </w:r>
    </w:p>
    <w:p w14:paraId="34B1C391" w14:textId="26E41130" w:rsidR="00C12785" w:rsidRDefault="00C12785" w:rsidP="00C51EA6">
      <w:pPr>
        <w:pStyle w:val="Tekstpods"/>
        <w:ind w:firstLine="0"/>
      </w:pPr>
      <w:r>
        <w:t xml:space="preserve">Po wywołaniu programu treningowego, zostaną </w:t>
      </w:r>
      <w:r w:rsidR="004B7FC0">
        <w:t>wyświetlone</w:t>
      </w:r>
      <w:r>
        <w:t xml:space="preserve"> w konsoli </w:t>
      </w:r>
      <w:proofErr w:type="spellStart"/>
      <w:r>
        <w:t>Python</w:t>
      </w:r>
      <w:proofErr w:type="spellEnd"/>
      <w:r>
        <w:t xml:space="preserve"> kolejne informacje, takie jak aktualny</w:t>
      </w:r>
      <w:r w:rsidR="004B7FC0">
        <w:t xml:space="preserve"> współczynnik uczenia</w:t>
      </w:r>
      <w:r>
        <w:t xml:space="preserve"> </w:t>
      </w:r>
      <w:r w:rsidR="004B7FC0">
        <w:t xml:space="preserve">(ang. </w:t>
      </w:r>
      <w:r>
        <w:t xml:space="preserve">learning </w:t>
      </w:r>
      <w:proofErr w:type="spellStart"/>
      <w:r>
        <w:t>rate</w:t>
      </w:r>
      <w:proofErr w:type="spellEnd"/>
      <w:r w:rsidR="004B7FC0">
        <w:t>)</w:t>
      </w:r>
      <w:r>
        <w:t xml:space="preserve">, </w:t>
      </w:r>
      <w:r w:rsidR="00B60FE2">
        <w:t xml:space="preserve">koszt (ang. </w:t>
      </w:r>
      <w:proofErr w:type="spellStart"/>
      <w:r w:rsidR="00B60FE2">
        <w:t>loss</w:t>
      </w:r>
      <w:proofErr w:type="spellEnd"/>
      <w:r w:rsidR="00B60FE2">
        <w:t xml:space="preserve">), </w:t>
      </w:r>
      <w:r>
        <w:t xml:space="preserve">dokładność modelu dla kolejnych danych treningowych oraz na końcu każdego cyklu jakość modelu dla danych testowych. Informacje te będą wyświetlane dla każdego cyklu. Ponadto zostanie wygenerowany wykres zależności </w:t>
      </w:r>
      <w:r w:rsidR="00B60FE2">
        <w:t>kosztu</w:t>
      </w:r>
      <w:r>
        <w:t xml:space="preserve"> do ilości cykli w miejscu wskazanym przez plik konfiguracyjny</w:t>
      </w:r>
      <w:r w:rsidR="00B60FE2">
        <w:t>, funkcja ta nazywana jest funkcją kosztu</w:t>
      </w:r>
      <w:r>
        <w:t>.</w:t>
      </w:r>
    </w:p>
    <w:p w14:paraId="6F1993B9" w14:textId="77777777" w:rsidR="00C51EA6" w:rsidRDefault="00D4483F" w:rsidP="00C51EA6">
      <w:pPr>
        <w:pStyle w:val="Tekstpods"/>
        <w:ind w:firstLine="0"/>
      </w:pPr>
      <w:r>
        <w:t xml:space="preserve">W czasie trwania treningu sieci są tworzone pliki </w:t>
      </w:r>
      <w:proofErr w:type="gramStart"/>
      <w:r>
        <w:t>typu .</w:t>
      </w:r>
      <w:proofErr w:type="gramEnd"/>
      <w:r>
        <w:t xml:space="preserve">pth.tar, kolejno o nazwach checkpoint oraz </w:t>
      </w:r>
      <w:proofErr w:type="spellStart"/>
      <w:r>
        <w:t>best_model</w:t>
      </w:r>
      <w:proofErr w:type="spellEnd"/>
      <w:r>
        <w:t>. Plik checkpoint.pth.tar zawiera model najmłodszy, tzn. model wygenerowany po zakończeniu ostatniego cyklu. Natomiast plik best_model.pth.tar zawiera najlepszy</w:t>
      </w:r>
      <w:r w:rsidR="004B7FC0">
        <w:t xml:space="preserve"> model</w:t>
      </w:r>
      <w:r>
        <w:t>, jeśli chodzi o dokładność na danych testowych spośród wszystkich cykli programu. Takie pliki można użyć bezpośrednio w aplikacji do ewaluacji</w:t>
      </w:r>
      <w:r w:rsidR="004B7FC0">
        <w:t xml:space="preserve"> modelu</w:t>
      </w:r>
      <w:r>
        <w:t>.</w:t>
      </w:r>
    </w:p>
    <w:p w14:paraId="294353E6" w14:textId="77777777" w:rsidR="00D4483F" w:rsidRDefault="00D4483F" w:rsidP="00A55AD2">
      <w:pPr>
        <w:pStyle w:val="Heading2"/>
      </w:pPr>
      <w:r>
        <w:t>Aplikacja do ewaluacji modelu sieci neuronowej.</w:t>
      </w:r>
    </w:p>
    <w:p w14:paraId="34191FC8" w14:textId="77777777" w:rsidR="0050451C" w:rsidRDefault="0050451C" w:rsidP="00C51EA6">
      <w:pPr>
        <w:pStyle w:val="Tekstpods"/>
        <w:ind w:firstLine="0"/>
      </w:pPr>
      <w:r>
        <w:t>W celu włączenia aplikacji należy uruchomić plik z rozszerzeniem .exe na maszynie z systemem Windows.</w:t>
      </w:r>
      <w:r w:rsidR="004E621D">
        <w:t xml:space="preserve"> Ścieżka do pliku to </w:t>
      </w:r>
      <w:proofErr w:type="spellStart"/>
      <w:r w:rsidR="004E621D" w:rsidRPr="004B7FC0">
        <w:rPr>
          <w:rFonts w:ascii="Courier New" w:hAnsi="Courier New" w:cs="Courier New"/>
          <w:sz w:val="18"/>
          <w:bdr w:val="single" w:sz="4" w:space="0" w:color="auto"/>
        </w:rPr>
        <w:t>GestureRecognitionAplication</w:t>
      </w:r>
      <w:proofErr w:type="spellEnd"/>
      <w:r w:rsidR="004E621D" w:rsidRPr="004B7FC0">
        <w:rPr>
          <w:rFonts w:ascii="Courier New" w:hAnsi="Courier New" w:cs="Courier New"/>
          <w:sz w:val="18"/>
          <w:bdr w:val="single" w:sz="4" w:space="0" w:color="auto"/>
        </w:rPr>
        <w:t>\</w:t>
      </w:r>
      <w:proofErr w:type="spellStart"/>
      <w:r w:rsidR="004E621D" w:rsidRPr="004B7FC0">
        <w:rPr>
          <w:rFonts w:ascii="Courier New" w:hAnsi="Courier New" w:cs="Courier New"/>
          <w:sz w:val="18"/>
          <w:bdr w:val="single" w:sz="4" w:space="0" w:color="auto"/>
        </w:rPr>
        <w:t>dist</w:t>
      </w:r>
      <w:proofErr w:type="spellEnd"/>
      <w:r w:rsidR="004E621D" w:rsidRPr="004B7FC0">
        <w:rPr>
          <w:rFonts w:ascii="Courier New" w:hAnsi="Courier New" w:cs="Courier New"/>
          <w:sz w:val="18"/>
          <w:bdr w:val="single" w:sz="4" w:space="0" w:color="auto"/>
        </w:rPr>
        <w:t>\__</w:t>
      </w:r>
      <w:proofErr w:type="spellStart"/>
      <w:r w:rsidR="004E621D" w:rsidRPr="004B7FC0">
        <w:rPr>
          <w:rFonts w:ascii="Courier New" w:hAnsi="Courier New" w:cs="Courier New"/>
          <w:sz w:val="18"/>
          <w:bdr w:val="single" w:sz="4" w:space="0" w:color="auto"/>
        </w:rPr>
        <w:t>main</w:t>
      </w:r>
      <w:proofErr w:type="spellEnd"/>
      <w:r w:rsidR="004E621D" w:rsidRPr="004B7FC0">
        <w:rPr>
          <w:rFonts w:ascii="Courier New" w:hAnsi="Courier New" w:cs="Courier New"/>
          <w:sz w:val="18"/>
          <w:bdr w:val="single" w:sz="4" w:space="0" w:color="auto"/>
        </w:rPr>
        <w:t>__\__main__.exe</w:t>
      </w:r>
      <w:r w:rsidR="004E621D">
        <w:br/>
        <w:t>Wszystkie potrzebne biblioteki dynamiczne (.</w:t>
      </w:r>
      <w:proofErr w:type="spellStart"/>
      <w:r w:rsidR="004E621D">
        <w:t>dll</w:t>
      </w:r>
      <w:proofErr w:type="spellEnd"/>
      <w:r w:rsidR="004E621D">
        <w:t xml:space="preserve">) </w:t>
      </w:r>
      <w:r w:rsidR="004B7FC0">
        <w:t>znajdują się</w:t>
      </w:r>
      <w:r w:rsidR="004E621D">
        <w:t xml:space="preserve"> w tym samym katalogu co plik wykonywalny</w:t>
      </w:r>
      <w:r w:rsidR="004B7FC0">
        <w:t xml:space="preserve"> (.exe)</w:t>
      </w:r>
      <w:r w:rsidR="004E621D">
        <w:t>.</w:t>
      </w:r>
    </w:p>
    <w:p w14:paraId="651EAB61" w14:textId="77777777" w:rsidR="00515110" w:rsidRDefault="00515110" w:rsidP="00C51EA6">
      <w:pPr>
        <w:pStyle w:val="Tekstpods"/>
        <w:ind w:firstLine="0"/>
      </w:pPr>
      <w:r>
        <w:t xml:space="preserve">Aplikacja pozwala wybrać model w celu ewaluacji przy pomocy kamery </w:t>
      </w:r>
      <w:r w:rsidR="004B7FC0">
        <w:t>internetowej</w:t>
      </w:r>
      <w:r>
        <w:t xml:space="preserve"> komputera oraz pozwala wybrać pl</w:t>
      </w:r>
      <w:r w:rsidR="004B7FC0">
        <w:t>ik typu .</w:t>
      </w:r>
      <w:proofErr w:type="spellStart"/>
      <w:r w:rsidR="004B7FC0">
        <w:t>csv</w:t>
      </w:r>
      <w:proofErr w:type="spellEnd"/>
      <w:r w:rsidR="004B7FC0">
        <w:t xml:space="preserve"> w celu dostarczenia informacji</w:t>
      </w:r>
      <w:r>
        <w:t xml:space="preserve"> jakie klasy wynikowe są pożądane. Rys.13.</w:t>
      </w:r>
    </w:p>
    <w:p w14:paraId="5F96A722" w14:textId="77777777" w:rsidR="00515110" w:rsidRDefault="00515110" w:rsidP="00C51EA6">
      <w:pPr>
        <w:pStyle w:val="Tekstpods"/>
        <w:ind w:firstLine="0"/>
      </w:pPr>
      <w:r>
        <w:rPr>
          <w:noProof/>
        </w:rPr>
        <w:lastRenderedPageBreak/>
        <w:drawing>
          <wp:inline distT="0" distB="0" distL="0" distR="0" wp14:anchorId="5C168DD2" wp14:editId="11B02168">
            <wp:extent cx="4645025" cy="30422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792" w14:textId="77777777" w:rsidR="00515110" w:rsidRDefault="00515110" w:rsidP="00C51EA6">
      <w:pPr>
        <w:pStyle w:val="Tekstpods"/>
        <w:ind w:firstLine="0"/>
      </w:pPr>
      <w:r>
        <w:t>Rys. 13. Ekran startowy aplikacji do ewaluacji modelu z zaznaczonym miejscem do wybrania modelu oraz pliku z klasami wynikowymi.</w:t>
      </w:r>
    </w:p>
    <w:p w14:paraId="337CA24D" w14:textId="77777777" w:rsidR="00515110" w:rsidRDefault="00515110" w:rsidP="00C51EA6">
      <w:pPr>
        <w:pStyle w:val="Tekstpods"/>
        <w:ind w:firstLine="0"/>
      </w:pPr>
      <w:r>
        <w:t xml:space="preserve">Po naciśnięciu przycisku „open </w:t>
      </w:r>
      <w:proofErr w:type="spellStart"/>
      <w:r>
        <w:t>label</w:t>
      </w:r>
      <w:proofErr w:type="spellEnd"/>
      <w:r>
        <w:t xml:space="preserve">” zostanie wyświetlone okno menadżera plików w celu wybrania odpowiedniego modelu. Tylko modele o </w:t>
      </w:r>
      <w:proofErr w:type="gramStart"/>
      <w:r>
        <w:t>rozszerzeniu .</w:t>
      </w:r>
      <w:proofErr w:type="gramEnd"/>
      <w:r>
        <w:t>pth.tar mogą zostać wybrane. Rys. 14.</w:t>
      </w:r>
    </w:p>
    <w:p w14:paraId="5B95CD12" w14:textId="77777777" w:rsidR="00515110" w:rsidRDefault="00515110" w:rsidP="00C51EA6">
      <w:pPr>
        <w:pStyle w:val="Tekstpods"/>
        <w:ind w:firstLine="0"/>
      </w:pPr>
      <w:r>
        <w:rPr>
          <w:noProof/>
        </w:rPr>
        <w:drawing>
          <wp:inline distT="0" distB="0" distL="0" distR="0" wp14:anchorId="0B5A1DEA" wp14:editId="718F13BD">
            <wp:extent cx="4645025" cy="303466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3A66" w14:textId="77777777" w:rsidR="00515110" w:rsidRDefault="00515110" w:rsidP="00C51EA6">
      <w:pPr>
        <w:pStyle w:val="Tekstpods"/>
        <w:ind w:firstLine="0"/>
      </w:pPr>
      <w:r>
        <w:lastRenderedPageBreak/>
        <w:t>Rys. 14. Wybranie modelu w aplikacji</w:t>
      </w:r>
    </w:p>
    <w:p w14:paraId="46016FEF" w14:textId="77777777" w:rsidR="00515110" w:rsidRDefault="00515110" w:rsidP="00C51EA6">
      <w:pPr>
        <w:pStyle w:val="Tekstpods"/>
        <w:ind w:firstLine="0"/>
      </w:pPr>
      <w:r>
        <w:t xml:space="preserve">Po naciśnięciu przycisku „open </w:t>
      </w:r>
      <w:proofErr w:type="spellStart"/>
      <w:r>
        <w:t>label</w:t>
      </w:r>
      <w:proofErr w:type="spellEnd"/>
      <w:r>
        <w:t>” zostanie wyświetlony menadżer plików w celu wybrania pliku z pożądanymi klasami wynikowymi. Tylko pliki o rozszerzeniu .</w:t>
      </w:r>
      <w:proofErr w:type="spellStart"/>
      <w:r>
        <w:t>csv</w:t>
      </w:r>
      <w:proofErr w:type="spellEnd"/>
      <w:r>
        <w:t xml:space="preserve"> są wspierane</w:t>
      </w:r>
      <w:r w:rsidR="004B7FC0">
        <w:t>, możliwe do wybrania</w:t>
      </w:r>
      <w:r>
        <w:t>. Rys. 15.</w:t>
      </w:r>
    </w:p>
    <w:p w14:paraId="5220BBB2" w14:textId="77777777" w:rsidR="00515110" w:rsidRDefault="00515110" w:rsidP="00C51EA6">
      <w:pPr>
        <w:pStyle w:val="Tekstpods"/>
        <w:ind w:firstLine="0"/>
      </w:pPr>
      <w:r>
        <w:rPr>
          <w:noProof/>
        </w:rPr>
        <w:drawing>
          <wp:inline distT="0" distB="0" distL="0" distR="0" wp14:anchorId="57D3D679" wp14:editId="3227B0CA">
            <wp:extent cx="4645025" cy="207772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CF1E" w14:textId="77777777" w:rsidR="00515110" w:rsidRDefault="00515110" w:rsidP="00C51EA6">
      <w:pPr>
        <w:pStyle w:val="Tekstpods"/>
        <w:ind w:firstLine="0"/>
      </w:pPr>
      <w:r>
        <w:t xml:space="preserve">Po wybraniu zarówno </w:t>
      </w:r>
      <w:r w:rsidR="00C62C00">
        <w:t>pliku z modelem, jak i pliku z klasami wynikowymi. Program generuje opis modelu w rubryce „</w:t>
      </w:r>
      <w:proofErr w:type="spellStart"/>
      <w:r w:rsidR="00C62C00">
        <w:t>Model’s</w:t>
      </w:r>
      <w:proofErr w:type="spellEnd"/>
      <w:r w:rsidR="00C62C00">
        <w:t xml:space="preserve"> </w:t>
      </w:r>
      <w:proofErr w:type="spellStart"/>
      <w:r w:rsidR="00C62C00">
        <w:t>Details</w:t>
      </w:r>
      <w:proofErr w:type="spellEnd"/>
      <w:r w:rsidR="00C62C00">
        <w:t xml:space="preserve">” oraz z prawej strony okna klasy wynikowe, wraz z wartościami. Dodatkowo jest prezentowana informacja o opóźnieniu w </w:t>
      </w:r>
      <w:proofErr w:type="spellStart"/>
      <w:r w:rsidR="00C62C00">
        <w:t>rybryce</w:t>
      </w:r>
      <w:proofErr w:type="spellEnd"/>
      <w:r w:rsidR="00C62C00">
        <w:t xml:space="preserve"> „</w:t>
      </w:r>
      <w:proofErr w:type="spellStart"/>
      <w:r w:rsidR="00C62C00">
        <w:t>Delay</w:t>
      </w:r>
      <w:proofErr w:type="spellEnd"/>
      <w:r w:rsidR="00C62C00">
        <w:t>”, opisująca przesunięcie czasowe, wyświetlanego</w:t>
      </w:r>
      <w:r w:rsidR="004B7FC0">
        <w:t xml:space="preserve"> obrazu z kamery do wyświetlenia</w:t>
      </w:r>
      <w:r w:rsidR="00C62C00">
        <w:t xml:space="preserve"> wyników, po przeliczeniu przez sieć. Poniżej klas wynikowych</w:t>
      </w:r>
      <w:r w:rsidR="004B7FC0">
        <w:t>,</w:t>
      </w:r>
      <w:r w:rsidR="00C62C00">
        <w:t xml:space="preserve"> program prezentuje listę wykrytych gestów wraz z ich wartościami. Rys. 16.</w:t>
      </w:r>
    </w:p>
    <w:p w14:paraId="27365EEA" w14:textId="77777777" w:rsidR="00C62C00" w:rsidRDefault="00C62C00" w:rsidP="00C51EA6">
      <w:pPr>
        <w:pStyle w:val="Tekstpods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A87CEB" wp14:editId="07777777">
            <wp:simplePos x="0" y="0"/>
            <wp:positionH relativeFrom="margin">
              <wp:posOffset>-714375</wp:posOffset>
            </wp:positionH>
            <wp:positionV relativeFrom="paragraph">
              <wp:posOffset>0</wp:posOffset>
            </wp:positionV>
            <wp:extent cx="5757545" cy="37814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Rys. 16. Zrzut działania programu.</w:t>
      </w:r>
    </w:p>
    <w:p w14:paraId="13CB595B" w14:textId="77777777" w:rsidR="00C51EA6" w:rsidRDefault="00C51EA6" w:rsidP="00C51EA6">
      <w:pPr>
        <w:pStyle w:val="Tekstpods"/>
        <w:ind w:firstLine="0"/>
      </w:pPr>
    </w:p>
    <w:p w14:paraId="6D9C8D39" w14:textId="77777777" w:rsidR="00C51EA6" w:rsidRDefault="00C51EA6" w:rsidP="00C51EA6">
      <w:pPr>
        <w:pStyle w:val="Tekstpods"/>
        <w:ind w:firstLine="0"/>
      </w:pPr>
    </w:p>
    <w:p w14:paraId="675E05EE" w14:textId="77777777" w:rsidR="00C51EA6" w:rsidRDefault="00C51EA6" w:rsidP="00C51EA6">
      <w:pPr>
        <w:pStyle w:val="Tekstpods"/>
        <w:ind w:firstLine="0"/>
      </w:pPr>
    </w:p>
    <w:p w14:paraId="2FC17F8B" w14:textId="77777777" w:rsidR="00C51EA6" w:rsidRDefault="00C51EA6" w:rsidP="00C51EA6">
      <w:pPr>
        <w:pStyle w:val="Tekstpods"/>
        <w:ind w:firstLine="0"/>
      </w:pPr>
    </w:p>
    <w:p w14:paraId="0A4F7224" w14:textId="77777777" w:rsidR="00C51EA6" w:rsidRDefault="00C51EA6" w:rsidP="00C51EA6">
      <w:pPr>
        <w:pStyle w:val="Tekstpods"/>
        <w:ind w:firstLine="0"/>
      </w:pPr>
    </w:p>
    <w:p w14:paraId="5AE48A43" w14:textId="77777777" w:rsidR="00C51EA6" w:rsidRDefault="00C51EA6" w:rsidP="00C51EA6">
      <w:pPr>
        <w:pStyle w:val="Tekstpods"/>
        <w:ind w:firstLine="0"/>
        <w:sectPr w:rsidR="00C51EA6" w:rsidSect="00A61F08">
          <w:headerReference w:type="even" r:id="rId34"/>
          <w:headerReference w:type="default" r:id="rId35"/>
          <w:footerReference w:type="even" r:id="rId36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</w:p>
    <w:p w14:paraId="717AAFBA" w14:textId="1338418E" w:rsidR="00F873C8" w:rsidRDefault="00EE6A4B" w:rsidP="002E2886">
      <w:pPr>
        <w:pStyle w:val="Heading1"/>
      </w:pPr>
      <w:bookmarkStart w:id="9" w:name="_Toc532559623"/>
      <w:r>
        <w:lastRenderedPageBreak/>
        <w:t>Specyfikacja wewnętrzna</w:t>
      </w:r>
      <w:bookmarkEnd w:id="9"/>
    </w:p>
    <w:p w14:paraId="56EE48EE" w14:textId="22F8E547" w:rsidR="00563F26" w:rsidRDefault="00563F26" w:rsidP="00622CBA">
      <w:pPr>
        <w:pStyle w:val="Heading2"/>
      </w:pPr>
      <w:r>
        <w:t>Tworzenia modelu sieci neuronowej.</w:t>
      </w:r>
    </w:p>
    <w:p w14:paraId="55156716" w14:textId="77777777" w:rsidR="00563F26" w:rsidRDefault="00563F26" w:rsidP="00622CBA">
      <w:pPr>
        <w:overflowPunct/>
        <w:autoSpaceDE/>
        <w:autoSpaceDN/>
        <w:adjustRightInd/>
        <w:ind w:firstLine="360"/>
        <w:textAlignment w:val="auto"/>
      </w:pPr>
      <w:r>
        <w:t>Architektura aplikacji do przetwarzania modelu została zaczerpnięta z [19] i [20] na licencji MIT. Zajmuje się pobieraniem danych, gromadzeniem i reprezentacją wyników przy użyciu wykresów oraz zapisywaniem najskuteczniejszego modelu w pamięci lokalnej.</w:t>
      </w:r>
    </w:p>
    <w:p w14:paraId="138B7AA5" w14:textId="77777777" w:rsidR="00563F26" w:rsidRDefault="00563F26" w:rsidP="00622CBA">
      <w:pPr>
        <w:overflowPunct/>
        <w:autoSpaceDE/>
        <w:autoSpaceDN/>
        <w:adjustRightInd/>
        <w:ind w:firstLine="360"/>
        <w:textAlignment w:val="auto"/>
      </w:pPr>
      <w:r>
        <w:t xml:space="preserve">Firma „The </w:t>
      </w:r>
      <w:proofErr w:type="spellStart"/>
      <w:r>
        <w:t>Twenty</w:t>
      </w:r>
      <w:proofErr w:type="spellEnd"/>
      <w:r>
        <w:t xml:space="preserve"> </w:t>
      </w:r>
      <w:proofErr w:type="spellStart"/>
      <w:r>
        <w:t>Billion</w:t>
      </w:r>
      <w:proofErr w:type="spellEnd"/>
      <w:r>
        <w:t xml:space="preserve"> </w:t>
      </w:r>
      <w:proofErr w:type="spellStart"/>
      <w:r>
        <w:t>Neurons</w:t>
      </w:r>
      <w:proofErr w:type="spellEnd"/>
      <w:r>
        <w:t>” udostępnia w celach naukowych zbiór gestów [1]. Znajduje się w nim 148 092 filmów, podzielonych na część treningową 118 562 oraz testową 14 747, dla 27 różnych gestów. Z powodu bardzo dużej liczby danych i braku dostępu do sprzętu komputerowego o wysokiej mocy obliczeniowej, na poczet eksperymentów jak i całej pracy, dane zostały ograniczone do pięciu gestów i odpowiadającej im liczbie danych treningowych oraz testowych (tab. 1).</w:t>
      </w:r>
    </w:p>
    <w:p w14:paraId="2908EB2C" w14:textId="77777777" w:rsidR="00563F26" w:rsidRDefault="00563F26" w:rsidP="00563F26">
      <w:pPr>
        <w:overflowPunct/>
        <w:autoSpaceDE/>
        <w:autoSpaceDN/>
        <w:adjustRightInd/>
        <w:textAlignment w:val="auto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Caption w:val="tabela 1"/>
      </w:tblPr>
      <w:tblGrid>
        <w:gridCol w:w="2371"/>
        <w:gridCol w:w="2416"/>
        <w:gridCol w:w="2384"/>
      </w:tblGrid>
      <w:tr w:rsidR="00563F26" w14:paraId="36CF8166" w14:textId="77777777" w:rsidTr="00273B19">
        <w:tc>
          <w:tcPr>
            <w:tcW w:w="2510" w:type="dxa"/>
          </w:tcPr>
          <w:p w14:paraId="494785E9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Gest</w:t>
            </w:r>
          </w:p>
        </w:tc>
        <w:tc>
          <w:tcPr>
            <w:tcW w:w="2510" w:type="dxa"/>
          </w:tcPr>
          <w:p w14:paraId="4EF4D58D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Liczba filmów treningowych</w:t>
            </w:r>
          </w:p>
        </w:tc>
        <w:tc>
          <w:tcPr>
            <w:tcW w:w="2511" w:type="dxa"/>
          </w:tcPr>
          <w:p w14:paraId="277B4B81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Liczba filmów testowych</w:t>
            </w:r>
          </w:p>
        </w:tc>
      </w:tr>
      <w:tr w:rsidR="00563F26" w14:paraId="333BE7BD" w14:textId="77777777" w:rsidTr="00273B19">
        <w:tc>
          <w:tcPr>
            <w:tcW w:w="2510" w:type="dxa"/>
          </w:tcPr>
          <w:p w14:paraId="250F874E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Ruch ręką w dół (</w:t>
            </w:r>
            <w:proofErr w:type="spellStart"/>
            <w:r>
              <w:t>swiping</w:t>
            </w:r>
            <w:proofErr w:type="spellEnd"/>
            <w:r>
              <w:t xml:space="preserve"> down)</w:t>
            </w:r>
          </w:p>
          <w:p w14:paraId="121FD38A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2510" w:type="dxa"/>
          </w:tcPr>
          <w:p w14:paraId="08D5E3C0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1401</w:t>
            </w:r>
          </w:p>
        </w:tc>
        <w:tc>
          <w:tcPr>
            <w:tcW w:w="2511" w:type="dxa"/>
          </w:tcPr>
          <w:p w14:paraId="7CE6E885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164</w:t>
            </w:r>
          </w:p>
        </w:tc>
      </w:tr>
      <w:tr w:rsidR="00563F26" w14:paraId="460096FF" w14:textId="77777777" w:rsidTr="00273B19">
        <w:tc>
          <w:tcPr>
            <w:tcW w:w="2510" w:type="dxa"/>
          </w:tcPr>
          <w:p w14:paraId="757BC350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Ruch ręką w lewo (</w:t>
            </w:r>
            <w:proofErr w:type="spellStart"/>
            <w:r>
              <w:t>swiping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>)</w:t>
            </w:r>
          </w:p>
          <w:p w14:paraId="1FE2DD96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2510" w:type="dxa"/>
          </w:tcPr>
          <w:p w14:paraId="34A3D7EC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1403</w:t>
            </w:r>
          </w:p>
        </w:tc>
        <w:tc>
          <w:tcPr>
            <w:tcW w:w="2511" w:type="dxa"/>
          </w:tcPr>
          <w:p w14:paraId="60F564E8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176</w:t>
            </w:r>
          </w:p>
        </w:tc>
      </w:tr>
      <w:tr w:rsidR="00563F26" w14:paraId="13ADD656" w14:textId="77777777" w:rsidTr="00273B19">
        <w:tc>
          <w:tcPr>
            <w:tcW w:w="2510" w:type="dxa"/>
          </w:tcPr>
          <w:p w14:paraId="226A3377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Ruch ręką w prawo (</w:t>
            </w:r>
            <w:proofErr w:type="spellStart"/>
            <w:r>
              <w:t>swiping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>)</w:t>
            </w:r>
          </w:p>
          <w:p w14:paraId="27357532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2510" w:type="dxa"/>
          </w:tcPr>
          <w:p w14:paraId="393B7538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1335</w:t>
            </w:r>
          </w:p>
        </w:tc>
        <w:tc>
          <w:tcPr>
            <w:tcW w:w="2511" w:type="dxa"/>
          </w:tcPr>
          <w:p w14:paraId="35B351E1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172</w:t>
            </w:r>
          </w:p>
        </w:tc>
      </w:tr>
      <w:tr w:rsidR="00563F26" w14:paraId="6D9DD309" w14:textId="77777777" w:rsidTr="00273B19">
        <w:tc>
          <w:tcPr>
            <w:tcW w:w="2510" w:type="dxa"/>
          </w:tcPr>
          <w:p w14:paraId="57BBA26D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Ruch ręką w górę (</w:t>
            </w:r>
            <w:proofErr w:type="spellStart"/>
            <w:r>
              <w:t>swiping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) </w:t>
            </w:r>
          </w:p>
          <w:p w14:paraId="07F023C8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2510" w:type="dxa"/>
          </w:tcPr>
          <w:p w14:paraId="5FA4D2E4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1450</w:t>
            </w:r>
          </w:p>
        </w:tc>
        <w:tc>
          <w:tcPr>
            <w:tcW w:w="2511" w:type="dxa"/>
          </w:tcPr>
          <w:p w14:paraId="71A6816C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155</w:t>
            </w:r>
          </w:p>
        </w:tc>
      </w:tr>
      <w:tr w:rsidR="00563F26" w14:paraId="26A8C9FB" w14:textId="77777777" w:rsidTr="00273B19">
        <w:tc>
          <w:tcPr>
            <w:tcW w:w="2510" w:type="dxa"/>
          </w:tcPr>
          <w:p w14:paraId="4D9EF08E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Łącznie</w:t>
            </w:r>
          </w:p>
        </w:tc>
        <w:tc>
          <w:tcPr>
            <w:tcW w:w="2510" w:type="dxa"/>
          </w:tcPr>
          <w:p w14:paraId="09019E1A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5589</w:t>
            </w:r>
          </w:p>
        </w:tc>
        <w:tc>
          <w:tcPr>
            <w:tcW w:w="2511" w:type="dxa"/>
          </w:tcPr>
          <w:p w14:paraId="71088DC6" w14:textId="77777777" w:rsidR="00563F26" w:rsidRDefault="00563F26" w:rsidP="00273B19">
            <w:pPr>
              <w:overflowPunct/>
              <w:autoSpaceDE/>
              <w:autoSpaceDN/>
              <w:adjustRightInd/>
              <w:textAlignment w:val="auto"/>
            </w:pPr>
            <w:r>
              <w:t>667</w:t>
            </w:r>
          </w:p>
        </w:tc>
      </w:tr>
    </w:tbl>
    <w:p w14:paraId="2D0309E9" w14:textId="77777777" w:rsidR="00563F26" w:rsidRDefault="00563F26" w:rsidP="00563F26">
      <w:pPr>
        <w:pStyle w:val="Tekstpods"/>
        <w:ind w:firstLine="0"/>
      </w:pPr>
      <w:r>
        <w:t>Tab. 1 Lista gestów wraz z odpowiadającą liczbą danych dla etapu treningowego jak i testowego.</w:t>
      </w:r>
    </w:p>
    <w:p w14:paraId="0CB6EB9E" w14:textId="77777777" w:rsidR="00563F26" w:rsidRDefault="00563F26" w:rsidP="00622CBA">
      <w:pPr>
        <w:pStyle w:val="Tekstpods"/>
        <w:ind w:firstLine="360"/>
      </w:pPr>
      <w:r>
        <w:lastRenderedPageBreak/>
        <w:t xml:space="preserve">Dane zostały podzielone na foldery, gdzie nazwa każdego folderu to kolejna liczba od 1 do 148092. Każdy folder zawiera różną liczbę obrazów formatu .jpg, wyłonionych z filmów przy prędkości 12 klatek na sekundę. Nazwy kolejnych obrazów to liczby, zaczynające się od 1. Każda klatka ma wymiary 176x100 </w:t>
      </w:r>
      <w:proofErr w:type="spellStart"/>
      <w:r>
        <w:t>px</w:t>
      </w:r>
      <w:proofErr w:type="spellEnd"/>
      <w:r>
        <w:t xml:space="preserve">, rozdzielczość w poziomie jak i w pionie 96 </w:t>
      </w:r>
      <w:proofErr w:type="spellStart"/>
      <w:r>
        <w:t>dpi</w:t>
      </w:r>
      <w:proofErr w:type="spellEnd"/>
      <w:r>
        <w:t xml:space="preserve"> oraz głębokość bitową 24. Przykładowe obrazy zostały przedstawione na rys. 5. Ponieważ zbiór danych został ograniczony, lista użytych filmów treningowych znajduje się w pliku typu .</w:t>
      </w:r>
      <w:proofErr w:type="spellStart"/>
      <w:r>
        <w:t>csv</w:t>
      </w:r>
      <w:proofErr w:type="spellEnd"/>
      <w:r>
        <w:t xml:space="preserve">. </w:t>
      </w:r>
    </w:p>
    <w:p w14:paraId="76BE9A1C" w14:textId="77777777" w:rsidR="00563F26" w:rsidRDefault="00563F26" w:rsidP="00563F26">
      <w:pPr>
        <w:pStyle w:val="Tekstpods"/>
        <w:ind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F2A78D" wp14:editId="77129580">
            <wp:simplePos x="0" y="0"/>
            <wp:positionH relativeFrom="column">
              <wp:posOffset>3501390</wp:posOffset>
            </wp:positionH>
            <wp:positionV relativeFrom="paragraph">
              <wp:posOffset>271780</wp:posOffset>
            </wp:positionV>
            <wp:extent cx="1184275" cy="672465"/>
            <wp:effectExtent l="0" t="0" r="0" b="0"/>
            <wp:wrapSquare wrapText="bothSides"/>
            <wp:docPr id="7" name="Picture 7" descr="C:\Users\Leopold\AppData\Local\Microsoft\Windows\INetCache\Content.Word\0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pold\AppData\Local\Microsoft\Windows\INetCache\Content.Word\0002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EFE4211" wp14:editId="1B3955AD">
            <wp:simplePos x="0" y="0"/>
            <wp:positionH relativeFrom="column">
              <wp:posOffset>2330907</wp:posOffset>
            </wp:positionH>
            <wp:positionV relativeFrom="paragraph">
              <wp:posOffset>271780</wp:posOffset>
            </wp:positionV>
            <wp:extent cx="1172278" cy="665683"/>
            <wp:effectExtent l="0" t="0" r="8890" b="1270"/>
            <wp:wrapSquare wrapText="bothSides"/>
            <wp:docPr id="6" name="Picture 6" descr="C:\Users\Leopold\AppData\Local\Microsoft\Windows\INetCache\Content.Word\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pold\AppData\Local\Microsoft\Windows\INetCache\Content.Word\0001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78" cy="6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989CFA" wp14:editId="56CACF1A">
            <wp:simplePos x="0" y="0"/>
            <wp:positionH relativeFrom="column">
              <wp:posOffset>1169619</wp:posOffset>
            </wp:positionH>
            <wp:positionV relativeFrom="paragraph">
              <wp:posOffset>279095</wp:posOffset>
            </wp:positionV>
            <wp:extent cx="1172278" cy="665683"/>
            <wp:effectExtent l="0" t="0" r="8890" b="1270"/>
            <wp:wrapSquare wrapText="bothSides"/>
            <wp:docPr id="4" name="Picture 4" descr="C:\Users\Leopold\AppData\Local\Microsoft\Windows\INetCache\Content.Word\0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pold\AppData\Local\Microsoft\Windows\INetCache\Content.Word\0001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78" cy="6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77FFB3" wp14:editId="3F994082">
            <wp:simplePos x="0" y="0"/>
            <wp:positionH relativeFrom="margin">
              <wp:align>left</wp:align>
            </wp:positionH>
            <wp:positionV relativeFrom="paragraph">
              <wp:posOffset>278384</wp:posOffset>
            </wp:positionV>
            <wp:extent cx="1172278" cy="665683"/>
            <wp:effectExtent l="0" t="0" r="8890" b="1270"/>
            <wp:wrapSquare wrapText="bothSides"/>
            <wp:docPr id="3" name="Picture 3" descr="C:\Users\Leopold\AppData\Local\Microsoft\Windows\INetCache\Content.Word\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pold\AppData\Local\Microsoft\Windows\INetCache\Content.Word\0000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06" cy="67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B5498" w14:textId="77777777" w:rsidR="00563F26" w:rsidRDefault="00563F26" w:rsidP="00563F26">
      <w:pPr>
        <w:pStyle w:val="Tekstpods"/>
        <w:ind w:firstLine="0"/>
      </w:pPr>
    </w:p>
    <w:p w14:paraId="1F5819D4" w14:textId="77777777" w:rsidR="00563F26" w:rsidRDefault="00563F26" w:rsidP="00563F26">
      <w:pPr>
        <w:pStyle w:val="Tekstpods"/>
        <w:ind w:firstLine="0"/>
      </w:pPr>
      <w:r>
        <w:t>Rys. 5.</w:t>
      </w:r>
    </w:p>
    <w:p w14:paraId="08E94E0D" w14:textId="77777777" w:rsidR="00563F26" w:rsidRDefault="00563F26" w:rsidP="00622CBA">
      <w:pPr>
        <w:pStyle w:val="Tekstpods"/>
        <w:ind w:firstLine="360"/>
      </w:pPr>
      <w:r>
        <w:t>W realizacji modelu została wybrana liczba klatek równa 18, ponieważ liczba klatek w poszczególnych folderach wahała się od 18 wzwyż.</w:t>
      </w:r>
    </w:p>
    <w:p w14:paraId="6D4EDB17" w14:textId="77777777" w:rsidR="00563F26" w:rsidRDefault="00563F26" w:rsidP="00622CBA">
      <w:pPr>
        <w:pStyle w:val="Tekstpods"/>
        <w:ind w:firstLine="360"/>
      </w:pPr>
      <w:r>
        <w:t xml:space="preserve">Po wczytaniu danych do pamięci programu, dane są kolejno przycinane do wymiarów 84x84 </w:t>
      </w:r>
      <w:proofErr w:type="spellStart"/>
      <w:r>
        <w:t>px</w:t>
      </w:r>
      <w:proofErr w:type="spellEnd"/>
      <w:r>
        <w:t xml:space="preserve"> względem środka obrazu, zamieniane na „tensor” i normalizowane. Tak otrzymane dane mają postać tabeli czterowymiarowej. Dodatkowo jako piąty wymiar dochodzi wielkość zbioru danych z jaką uczy się symultanicznie sieć neuronowa (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), w pracy przyjęto wartość 5. Po wczytaniu i przetworzeniu obrazów, format danych wejściowych sieci neuronowych ma postać:</w:t>
      </w:r>
    </w:p>
    <w:p w14:paraId="02324EEA" w14:textId="77777777" w:rsidR="00563F26" w:rsidRDefault="00563F26" w:rsidP="00563F26">
      <w:pPr>
        <w:pStyle w:val="Tekstpods"/>
        <w:ind w:firstLine="0"/>
      </w:pPr>
      <w:r>
        <w:t xml:space="preserve">B x C x N x H x W, </w:t>
      </w:r>
    </w:p>
    <w:p w14:paraId="2ECEAA2F" w14:textId="77777777" w:rsidR="00563F26" w:rsidRDefault="00563F26" w:rsidP="00563F26">
      <w:pPr>
        <w:pStyle w:val="Tekstpods"/>
        <w:ind w:firstLine="0"/>
        <w:jc w:val="left"/>
      </w:pPr>
      <w:r>
        <w:t xml:space="preserve">gdzie </w:t>
      </w:r>
      <w:r>
        <w:br/>
        <w:t xml:space="preserve">B - reprezentuje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czyli 5</w:t>
      </w:r>
      <w:r>
        <w:br/>
        <w:t>C - liczbę kanałów kolorów, dla tych danych równą 3, ze względu na RGB</w:t>
      </w:r>
      <w:r>
        <w:br/>
        <w:t>N - liczbę klatek, czyli 18</w:t>
      </w:r>
      <w:r>
        <w:br/>
        <w:t>H - wysokość obrazu, czyli 84</w:t>
      </w:r>
      <w:r>
        <w:br/>
        <w:t>W - szerokość obrazu, czyli 84</w:t>
      </w:r>
    </w:p>
    <w:p w14:paraId="084C2AA7" w14:textId="77777777" w:rsidR="00563F26" w:rsidRDefault="00563F26" w:rsidP="00622CBA">
      <w:pPr>
        <w:pStyle w:val="Tekstpods"/>
        <w:ind w:firstLine="360"/>
        <w:jc w:val="left"/>
      </w:pPr>
      <w:r>
        <w:lastRenderedPageBreak/>
        <w:t>W pracy zostały zaimplementowane dwie architektury, pierwsza jest połączniem wielowarstwowej sieci 3D CNN z LSTM (rys. 6), druga jest połączeniem 3 równoległych wielowarstwowych sieci 3D CNN z LSTM (rys.7).</w:t>
      </w:r>
    </w:p>
    <w:p w14:paraId="187F57B8" w14:textId="77777777" w:rsidR="00563F26" w:rsidRDefault="00563F26" w:rsidP="00563F26">
      <w:pPr>
        <w:pStyle w:val="Tekstpods"/>
        <w:ind w:firstLine="0"/>
        <w:jc w:val="left"/>
      </w:pPr>
      <w:r>
        <w:rPr>
          <w:noProof/>
        </w:rPr>
        <w:drawing>
          <wp:inline distT="0" distB="0" distL="0" distR="0" wp14:anchorId="754C83D4" wp14:editId="136A5C98">
            <wp:extent cx="4788535" cy="62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9D30" w14:textId="77777777" w:rsidR="00563F26" w:rsidRDefault="00563F26" w:rsidP="00563F26">
      <w:pPr>
        <w:pStyle w:val="Tekstpods"/>
        <w:ind w:firstLine="0"/>
        <w:jc w:val="left"/>
      </w:pPr>
      <w:r>
        <w:t>Rys 6 Schemat sieci 3D CNN + LSTM</w:t>
      </w:r>
    </w:p>
    <w:p w14:paraId="54738AF4" w14:textId="77777777" w:rsidR="00563F26" w:rsidRDefault="00563F26" w:rsidP="00563F26">
      <w:pPr>
        <w:pStyle w:val="Tekstpods"/>
        <w:ind w:firstLine="0"/>
        <w:jc w:val="left"/>
      </w:pPr>
      <w:r>
        <w:rPr>
          <w:noProof/>
        </w:rPr>
        <w:drawing>
          <wp:inline distT="0" distB="0" distL="0" distR="0" wp14:anchorId="726F015E" wp14:editId="27945E4C">
            <wp:extent cx="4788535" cy="1621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E8D0" w14:textId="77777777" w:rsidR="00563F26" w:rsidRDefault="00563F26" w:rsidP="00563F26">
      <w:pPr>
        <w:pStyle w:val="Tekstpods"/>
        <w:ind w:firstLine="0"/>
        <w:jc w:val="left"/>
      </w:pPr>
      <w:r>
        <w:t>Rys. 7 Schemat sieci równoległej 3D CNN + LSTM</w:t>
      </w:r>
    </w:p>
    <w:p w14:paraId="3E89726F" w14:textId="77777777" w:rsidR="00563F26" w:rsidRDefault="00563F26" w:rsidP="00557C21">
      <w:pPr>
        <w:pStyle w:val="Heading3"/>
      </w:pPr>
      <w:r>
        <w:t>Sieć 3D CNN + LSTM</w:t>
      </w:r>
    </w:p>
    <w:p w14:paraId="0C7DC4BC" w14:textId="77777777" w:rsidR="00563F26" w:rsidRDefault="00563F26" w:rsidP="00557C21">
      <w:pPr>
        <w:pStyle w:val="Tekstpods"/>
        <w:ind w:firstLine="360"/>
        <w:jc w:val="left"/>
      </w:pPr>
      <w:r>
        <w:t>Dane są przetwarzane w sposób liniowy przechodząc z jednego modułu do drugiego. Kolejne wymiary danych w środku sieci neuronowej na każdym etapie modelu, zostały przedstawione na tab. 8.</w:t>
      </w:r>
    </w:p>
    <w:p w14:paraId="2193131A" w14:textId="77777777" w:rsidR="00563F26" w:rsidRPr="00064D1E" w:rsidRDefault="00563F26" w:rsidP="00563F26">
      <w:pPr>
        <w:rPr>
          <w:rFonts w:ascii="Courier New" w:hAnsi="Courier New" w:cs="Courier New"/>
          <w:lang w:val="en-US"/>
        </w:rPr>
      </w:pPr>
      <w:r w:rsidRPr="00064D1E">
        <w:rPr>
          <w:rFonts w:ascii="Courier New" w:hAnsi="Courier New" w:cs="Courier New"/>
          <w:lang w:val="en-US"/>
        </w:rPr>
        <w:t xml:space="preserve">CNN in: </w:t>
      </w:r>
      <w:r w:rsidRPr="00064D1E"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>[5, 3, 18, 84, 84]</w:t>
      </w:r>
    </w:p>
    <w:p w14:paraId="65B999F0" w14:textId="77777777" w:rsidR="00563F26" w:rsidRPr="00064D1E" w:rsidRDefault="00563F26" w:rsidP="00563F26">
      <w:pPr>
        <w:rPr>
          <w:rFonts w:ascii="Courier New" w:hAnsi="Courier New" w:cs="Courier New"/>
          <w:lang w:val="en-US"/>
        </w:rPr>
      </w:pPr>
      <w:r w:rsidRPr="00064D1E">
        <w:rPr>
          <w:rFonts w:ascii="Courier New" w:hAnsi="Courier New" w:cs="Courier New"/>
          <w:lang w:val="en-US"/>
        </w:rPr>
        <w:t xml:space="preserve">CNN out: </w:t>
      </w:r>
      <w:r w:rsidRPr="00064D1E"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>[5, 512, 2, 5, 5]</w:t>
      </w:r>
    </w:p>
    <w:p w14:paraId="4926D4A1" w14:textId="77777777" w:rsidR="00563F26" w:rsidRPr="00064D1E" w:rsidRDefault="00563F26" w:rsidP="00563F26">
      <w:pPr>
        <w:rPr>
          <w:rFonts w:ascii="Courier New" w:hAnsi="Courier New" w:cs="Courier New"/>
          <w:lang w:val="en-US"/>
        </w:rPr>
      </w:pPr>
      <w:r w:rsidRPr="00064D1E">
        <w:rPr>
          <w:rFonts w:ascii="Courier New" w:hAnsi="Courier New" w:cs="Courier New"/>
          <w:lang w:val="en-US"/>
        </w:rPr>
        <w:t xml:space="preserve">LSTM in: </w:t>
      </w:r>
      <w:r w:rsidRPr="00064D1E"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>[5, 512, 50]</w:t>
      </w:r>
    </w:p>
    <w:p w14:paraId="2047FAF2" w14:textId="77777777" w:rsidR="00563F26" w:rsidRPr="00064D1E" w:rsidRDefault="00563F26" w:rsidP="00563F26">
      <w:pPr>
        <w:rPr>
          <w:rFonts w:ascii="Courier New" w:hAnsi="Courier New" w:cs="Courier New"/>
          <w:lang w:val="en-US"/>
        </w:rPr>
      </w:pPr>
      <w:r w:rsidRPr="00064D1E">
        <w:rPr>
          <w:rFonts w:ascii="Courier New" w:hAnsi="Courier New" w:cs="Courier New"/>
          <w:lang w:val="en-US"/>
        </w:rPr>
        <w:t>LSTM out</w:t>
      </w:r>
      <w:proofErr w:type="gramStart"/>
      <w:r w:rsidRPr="00064D1E">
        <w:rPr>
          <w:rFonts w:ascii="Courier New" w:hAnsi="Courier New" w:cs="Courier New"/>
          <w:lang w:val="en-US"/>
        </w:rPr>
        <w:t>:  [</w:t>
      </w:r>
      <w:proofErr w:type="gramEnd"/>
      <w:r w:rsidRPr="00064D1E">
        <w:rPr>
          <w:rFonts w:ascii="Courier New" w:hAnsi="Courier New" w:cs="Courier New"/>
          <w:lang w:val="en-US"/>
        </w:rPr>
        <w:t>5, 512, 50]</w:t>
      </w:r>
    </w:p>
    <w:p w14:paraId="4E9A8D41" w14:textId="77777777" w:rsidR="00563F26" w:rsidRPr="00064D1E" w:rsidRDefault="00563F26" w:rsidP="00563F26">
      <w:pPr>
        <w:rPr>
          <w:rFonts w:ascii="Courier New" w:hAnsi="Courier New" w:cs="Courier New"/>
          <w:lang w:val="en-US"/>
        </w:rPr>
      </w:pPr>
      <w:r w:rsidRPr="00064D1E">
        <w:rPr>
          <w:rFonts w:ascii="Courier New" w:hAnsi="Courier New" w:cs="Courier New"/>
          <w:lang w:val="en-US"/>
        </w:rPr>
        <w:t xml:space="preserve">FC in:  </w:t>
      </w:r>
      <w:r w:rsidRPr="00064D1E"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>[5, 25600]</w:t>
      </w:r>
    </w:p>
    <w:p w14:paraId="745AAE42" w14:textId="77777777" w:rsidR="00563F26" w:rsidRPr="00064D1E" w:rsidRDefault="00563F26" w:rsidP="00563F26">
      <w:pPr>
        <w:rPr>
          <w:rFonts w:ascii="Courier New" w:hAnsi="Courier New" w:cs="Courier New"/>
          <w:lang w:val="en-US"/>
        </w:rPr>
      </w:pPr>
      <w:r w:rsidRPr="00064D1E">
        <w:rPr>
          <w:rFonts w:ascii="Courier New" w:hAnsi="Courier New" w:cs="Courier New"/>
          <w:lang w:val="en-US"/>
        </w:rPr>
        <w:t xml:space="preserve">FC out: </w:t>
      </w:r>
      <w:r w:rsidRPr="00064D1E"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>[5, 5]</w:t>
      </w:r>
    </w:p>
    <w:p w14:paraId="2CB36D86" w14:textId="77777777" w:rsidR="00563F26" w:rsidRDefault="00563F26" w:rsidP="00563F26">
      <w:pPr>
        <w:pStyle w:val="Tekstpods"/>
        <w:ind w:firstLine="0"/>
      </w:pPr>
      <w:r>
        <w:t>Tab</w:t>
      </w:r>
      <w:r w:rsidRPr="00064D1E">
        <w:t>. 8.</w:t>
      </w:r>
    </w:p>
    <w:p w14:paraId="74E93F78" w14:textId="77777777" w:rsidR="00563F26" w:rsidRDefault="00563F26" w:rsidP="00563F26">
      <w:pPr>
        <w:pStyle w:val="Tekstpods"/>
        <w:ind w:firstLine="0"/>
      </w:pPr>
      <w:r>
        <w:t>Pełny schemat wraz z parametrami został przedstawiony na rys. 9.</w:t>
      </w:r>
    </w:p>
    <w:p w14:paraId="46ABBD8F" w14:textId="77777777" w:rsidR="00563F26" w:rsidRDefault="00563F26" w:rsidP="00563F26">
      <w:pPr>
        <w:pStyle w:val="Tekstpods"/>
        <w:ind w:firstLine="0"/>
      </w:pPr>
      <w:r>
        <w:rPr>
          <w:noProof/>
        </w:rPr>
        <w:lastRenderedPageBreak/>
        <w:drawing>
          <wp:inline distT="0" distB="0" distL="0" distR="0" wp14:anchorId="01F259DD" wp14:editId="496E1501">
            <wp:extent cx="1741170" cy="7556500"/>
            <wp:effectExtent l="0" t="0" r="0" b="6350"/>
            <wp:docPr id="15" name="Picture 15" descr="D:\!POBRANE\schemat 3DCNN + 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!POBRANE\schemat 3DCNN + LSTM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55C7" w14:textId="77777777" w:rsidR="00563F26" w:rsidRDefault="00563F26" w:rsidP="00563F26">
      <w:pPr>
        <w:pStyle w:val="Tekstpods"/>
        <w:ind w:firstLine="0"/>
      </w:pPr>
      <w:r>
        <w:lastRenderedPageBreak/>
        <w:t>Rys. 9. Pełny schemat sieci 3D CNN + LSTM</w:t>
      </w:r>
    </w:p>
    <w:p w14:paraId="06BBA33E" w14:textId="76EEA127" w:rsidR="00563F26" w:rsidRPr="00064D1E" w:rsidRDefault="00563F26" w:rsidP="00557C21">
      <w:pPr>
        <w:pStyle w:val="Tekstpods"/>
        <w:ind w:firstLine="360"/>
      </w:pPr>
      <w:r>
        <w:t xml:space="preserve">Moduł CNN składa się z wielu warstw. Każda warstwa składa się z warstwy sieci </w:t>
      </w:r>
      <w:proofErr w:type="spellStart"/>
      <w:r>
        <w:t>konwolucyjnej</w:t>
      </w:r>
      <w:proofErr w:type="spellEnd"/>
      <w:r>
        <w:t xml:space="preserve"> (conv3d), warstwy normalizującej (BatchNorm3d), warstwy aktywacyjnej (jako algorytm został wybrany Elu) oraz warstwy łączącej (MaxPooling3d). Zastosowano 4 takie warstwy kolejno zwiększając liczbę kanałów od 3 do 512. Piąta warstwa w tym module</w:t>
      </w:r>
      <w:r w:rsidR="0049627D">
        <w:t xml:space="preserve"> (zaznaczona na rys. 9</w:t>
      </w:r>
      <w:r w:rsidR="00B80974">
        <w:t xml:space="preserve"> wykrzyknikiem „!”</w:t>
      </w:r>
      <w:r w:rsidR="0049627D">
        <w:t>)</w:t>
      </w:r>
      <w:r>
        <w:t xml:space="preserve"> to warstwa nie zmieniająca wymiarów danych, jedynie służy wyodrębnieni</w:t>
      </w:r>
      <w:r w:rsidR="00557C21">
        <w:t>u pożądanych cech.</w:t>
      </w:r>
    </w:p>
    <w:p w14:paraId="6875128F" w14:textId="77777777" w:rsidR="00563F26" w:rsidRDefault="00563F26" w:rsidP="00557C21">
      <w:pPr>
        <w:pStyle w:val="Heading3"/>
      </w:pPr>
      <w:r>
        <w:t>Sieć równoległa 3D CNN + LSTM</w:t>
      </w:r>
    </w:p>
    <w:p w14:paraId="24F5B8F0" w14:textId="77777777" w:rsidR="00563F26" w:rsidRDefault="00563F26" w:rsidP="00557C21">
      <w:pPr>
        <w:pStyle w:val="Tekstpods"/>
        <w:ind w:firstLine="360"/>
      </w:pPr>
      <w:r>
        <w:t>Sieć ta opiera się na podziale danych wejściowych na trzy moduły CNN. Po wyliczeniu wszystkich cech charakterystycznych następuje złączenie wszystkich wyników na powrót i przekazanie ich w celu wychwycenia kolejności do modułu LSTM, a następnie spłaszczenie wyników do pożądanej ilości klas wynikowych.</w:t>
      </w:r>
    </w:p>
    <w:p w14:paraId="20B7EC7B" w14:textId="77777777" w:rsidR="00563F26" w:rsidRPr="00064D1E" w:rsidRDefault="00563F26" w:rsidP="00557C21">
      <w:pPr>
        <w:pStyle w:val="Tekstpods"/>
        <w:ind w:firstLine="360"/>
      </w:pPr>
      <w:r>
        <w:t>W tym rozwiązaniu przetwarzanie danych jest o wiele trudniejsze. Kolejne kroki przetwarzania tablicy pięciowymiarowej dla poszczególnych modułów zostało przedstawione na rys. 10.</w:t>
      </w:r>
    </w:p>
    <w:p w14:paraId="464FCBC1" w14:textId="77777777" w:rsidR="00563F26" w:rsidRDefault="00563F26" w:rsidP="00563F26">
      <w:pPr>
        <w:pStyle w:val="Tekstpods"/>
        <w:ind w:firstLine="0"/>
      </w:pPr>
      <w:r>
        <w:rPr>
          <w:noProof/>
        </w:rPr>
        <w:lastRenderedPageBreak/>
        <w:drawing>
          <wp:inline distT="0" distB="0" distL="0" distR="0" wp14:anchorId="1F28972B" wp14:editId="733C01E4">
            <wp:extent cx="4600575" cy="7553325"/>
            <wp:effectExtent l="0" t="0" r="9525" b="9525"/>
            <wp:docPr id="19" name="Picture 19" descr="D:\!POBRANE\3DCNN + LST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!POBRANE\3DCNN + LSTM 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6B7D" w14:textId="77777777" w:rsidR="00563F26" w:rsidRPr="00064D1E" w:rsidRDefault="00563F26" w:rsidP="00563F26">
      <w:pPr>
        <w:pStyle w:val="Tekstpods"/>
        <w:ind w:firstLine="0"/>
      </w:pPr>
      <w:r>
        <w:lastRenderedPageBreak/>
        <w:t>Rys. 10. Analiza przekształceń tablicy danych w poszczególnych krokach.</w:t>
      </w:r>
    </w:p>
    <w:p w14:paraId="1B4CFBA0" w14:textId="42F9BB69" w:rsidR="0B17F89F" w:rsidRPr="00893AC7" w:rsidRDefault="0B17F89F" w:rsidP="00893AC7">
      <w:pPr>
        <w:pStyle w:val="Tekstpods"/>
        <w:ind w:firstLine="360"/>
        <w:rPr>
          <w:color w:val="000000" w:themeColor="text1"/>
        </w:rPr>
      </w:pPr>
      <w:r w:rsidRPr="00893AC7">
        <w:rPr>
          <w:color w:val="000000" w:themeColor="text1"/>
        </w:rPr>
        <w:t xml:space="preserve">Każdy z trzech modułów 3D CNN </w:t>
      </w:r>
      <w:r w:rsidR="00AF26E0" w:rsidRPr="00893AC7">
        <w:rPr>
          <w:color w:val="000000" w:themeColor="text1"/>
        </w:rPr>
        <w:t>został podzielony na</w:t>
      </w:r>
      <w:r w:rsidRPr="00893AC7">
        <w:rPr>
          <w:color w:val="000000" w:themeColor="text1"/>
        </w:rPr>
        <w:t xml:space="preserve"> </w:t>
      </w:r>
      <w:r w:rsidR="00AF26E0" w:rsidRPr="00893AC7">
        <w:rPr>
          <w:color w:val="000000" w:themeColor="text1"/>
        </w:rPr>
        <w:t xml:space="preserve">cztery warstwy </w:t>
      </w:r>
      <w:bookmarkStart w:id="10" w:name="OLE_LINK3"/>
      <w:bookmarkStart w:id="11" w:name="OLE_LINK4"/>
      <w:proofErr w:type="spellStart"/>
      <w:r w:rsidR="00AF26E0" w:rsidRPr="00893AC7">
        <w:rPr>
          <w:color w:val="000000" w:themeColor="text1"/>
        </w:rPr>
        <w:t>konwolucyjne</w:t>
      </w:r>
      <w:bookmarkEnd w:id="10"/>
      <w:bookmarkEnd w:id="11"/>
      <w:proofErr w:type="spellEnd"/>
      <w:r w:rsidR="00AF26E0" w:rsidRPr="00893AC7">
        <w:rPr>
          <w:color w:val="000000" w:themeColor="text1"/>
        </w:rPr>
        <w:t xml:space="preserve">. Oznacza to, że </w:t>
      </w:r>
      <w:r w:rsidR="00893AC7">
        <w:rPr>
          <w:color w:val="000000" w:themeColor="text1"/>
        </w:rPr>
        <w:t xml:space="preserve">w skład całego </w:t>
      </w:r>
      <w:r w:rsidR="00AF26E0" w:rsidRPr="00893AC7">
        <w:rPr>
          <w:color w:val="000000" w:themeColor="text1"/>
        </w:rPr>
        <w:t>model</w:t>
      </w:r>
      <w:r w:rsidR="00893AC7">
        <w:rPr>
          <w:color w:val="000000" w:themeColor="text1"/>
        </w:rPr>
        <w:t>u</w:t>
      </w:r>
      <w:r w:rsidR="00AF26E0" w:rsidRPr="00893AC7">
        <w:rPr>
          <w:color w:val="000000" w:themeColor="text1"/>
        </w:rPr>
        <w:t xml:space="preserve"> </w:t>
      </w:r>
      <w:r w:rsidR="00893AC7">
        <w:rPr>
          <w:color w:val="000000" w:themeColor="text1"/>
        </w:rPr>
        <w:t>wchodzi dwa</w:t>
      </w:r>
      <w:r w:rsidR="00AF26E0" w:rsidRPr="00893AC7">
        <w:rPr>
          <w:color w:val="000000" w:themeColor="text1"/>
        </w:rPr>
        <w:t>n</w:t>
      </w:r>
      <w:r w:rsidR="00893AC7">
        <w:rPr>
          <w:color w:val="000000" w:themeColor="text1"/>
        </w:rPr>
        <w:t>aście</w:t>
      </w:r>
      <w:r w:rsidR="00AF26E0" w:rsidRPr="00893AC7">
        <w:rPr>
          <w:color w:val="000000" w:themeColor="text1"/>
        </w:rPr>
        <w:t xml:space="preserve"> warstw</w:t>
      </w:r>
      <w:r w:rsidR="00893AC7">
        <w:rPr>
          <w:color w:val="000000" w:themeColor="text1"/>
        </w:rPr>
        <w:t xml:space="preserve"> </w:t>
      </w:r>
      <w:proofErr w:type="spellStart"/>
      <w:r w:rsidR="00893AC7" w:rsidRPr="00893AC7">
        <w:rPr>
          <w:color w:val="000000" w:themeColor="text1"/>
        </w:rPr>
        <w:t>ko</w:t>
      </w:r>
      <w:r w:rsidR="00893AC7">
        <w:rPr>
          <w:color w:val="000000" w:themeColor="text1"/>
        </w:rPr>
        <w:t>nwolucyjnych</w:t>
      </w:r>
      <w:proofErr w:type="spellEnd"/>
      <w:r w:rsidR="00AF26E0" w:rsidRPr="00893AC7">
        <w:rPr>
          <w:color w:val="000000" w:themeColor="text1"/>
        </w:rPr>
        <w:t xml:space="preserve">.  </w:t>
      </w:r>
      <w:r w:rsidRPr="0B17F89F">
        <w:t>Szczegółowy schemat sieci równoległej 3D CNN + LSTM został przedstawiony na rys. 11.</w:t>
      </w:r>
    </w:p>
    <w:p w14:paraId="5C8C6B09" w14:textId="1EF782FA" w:rsidR="00563F26" w:rsidRDefault="0B17F89F" w:rsidP="00563F26">
      <w:pPr>
        <w:pStyle w:val="Tekstpods"/>
        <w:ind w:firstLine="0"/>
      </w:pPr>
      <w:r w:rsidRPr="0B17F89F">
        <w:rPr>
          <w:color w:val="FF0000"/>
        </w:rPr>
        <w:t xml:space="preserve">Wstawić schemat sieci </w:t>
      </w:r>
    </w:p>
    <w:p w14:paraId="06EF3BC7" w14:textId="77777777" w:rsidR="00563F26" w:rsidRDefault="00563F26" w:rsidP="00557C21">
      <w:pPr>
        <w:pStyle w:val="Tekstpods"/>
        <w:ind w:firstLine="360"/>
      </w:pPr>
      <w:r>
        <w:t>Zarówno sieć 3DCNN+LSTM jak i równoległa sieć 3DCNN+LSTM zawierają podobne wars</w:t>
      </w:r>
      <w:r w:rsidR="0007375E">
        <w:t>twy wewnętrzne w modułach CNN, dlatego też a</w:t>
      </w:r>
      <w:r>
        <w:t xml:space="preserve">lgorytmy </w:t>
      </w:r>
      <w:r w:rsidR="0007375E">
        <w:t>działające wewnątrz będą zbliżone</w:t>
      </w:r>
      <w:r>
        <w:t xml:space="preserve">. </w:t>
      </w:r>
    </w:p>
    <w:p w14:paraId="067C9202" w14:textId="77777777" w:rsidR="005F3B7A" w:rsidRDefault="0007375E" w:rsidP="00557C21">
      <w:pPr>
        <w:pStyle w:val="Tekstpods"/>
        <w:ind w:firstLine="360"/>
      </w:pPr>
      <w:r>
        <w:t xml:space="preserve">Warstwa </w:t>
      </w:r>
      <w:proofErr w:type="spellStart"/>
      <w:r>
        <w:t>konwolucyjna</w:t>
      </w:r>
      <w:proofErr w:type="spellEnd"/>
      <w:r>
        <w:t xml:space="preserve"> (conv3d)</w:t>
      </w:r>
      <w:r w:rsidR="00563F26">
        <w:t xml:space="preserve"> działa na zasadzie filtra,</w:t>
      </w:r>
      <w:r w:rsidR="00273B19">
        <w:t xml:space="preserve"> odpowiedzialna jest za </w:t>
      </w:r>
      <w:r>
        <w:t>analizę</w:t>
      </w:r>
      <w:r w:rsidR="00273B19">
        <w:t xml:space="preserve"> danych i znalezienie relacji pomiędzy nimi. P</w:t>
      </w:r>
      <w:r w:rsidR="00563F26">
        <w:t xml:space="preserve">osiada szereg parametrów, takich jak </w:t>
      </w:r>
      <w:r w:rsidR="009A5626">
        <w:t>liczba</w:t>
      </w:r>
      <w:r>
        <w:t xml:space="preserve"> kanałów wejściowych</w:t>
      </w:r>
      <w:r w:rsidR="009A5626">
        <w:t>, liczba</w:t>
      </w:r>
      <w:r>
        <w:t xml:space="preserve"> kanałów wyjściowych</w:t>
      </w:r>
      <w:r w:rsidR="009A5626">
        <w:t xml:space="preserve">, wielkość pola recepcyjnego (ang. </w:t>
      </w:r>
      <w:proofErr w:type="spellStart"/>
      <w:r w:rsidR="009A5626">
        <w:t>kernel</w:t>
      </w:r>
      <w:proofErr w:type="spellEnd"/>
      <w:r w:rsidR="009A5626">
        <w:t>), krok (</w:t>
      </w:r>
      <w:r>
        <w:t xml:space="preserve">ang. </w:t>
      </w:r>
      <w:proofErr w:type="spellStart"/>
      <w:r w:rsidR="005F3B7A">
        <w:t>stride</w:t>
      </w:r>
      <w:proofErr w:type="spellEnd"/>
      <w:r w:rsidR="009A5626">
        <w:t xml:space="preserve">), oraz wypełnienie (ang. </w:t>
      </w:r>
      <w:proofErr w:type="spellStart"/>
      <w:r w:rsidR="009A5626">
        <w:t>padding</w:t>
      </w:r>
      <w:proofErr w:type="spellEnd"/>
      <w:r w:rsidR="009A5626">
        <w:t>).</w:t>
      </w:r>
    </w:p>
    <w:p w14:paraId="03D05CA0" w14:textId="77777777" w:rsidR="00DB599A" w:rsidRDefault="005F3B7A" w:rsidP="00557C21">
      <w:pPr>
        <w:pStyle w:val="Tekstpods"/>
        <w:ind w:firstLine="360"/>
      </w:pPr>
      <w:r>
        <w:t>Wielkość pola recepcyjnego, inaczej wielkość filtra pozwala zmniejszyć wielkość pierwotnego obrazu zachowując jego cechy szczególne. Przykład działania</w:t>
      </w:r>
      <w:r w:rsidR="00DB599A">
        <w:t xml:space="preserve"> dla danych dwuwymiarowych 5x5 i dla filtra o wymiarach 3x3</w:t>
      </w:r>
      <w:r>
        <w:t xml:space="preserve"> znajduje się na rys. 11.</w:t>
      </w:r>
    </w:p>
    <w:p w14:paraId="3382A365" w14:textId="77777777" w:rsidR="005F3B7A" w:rsidRDefault="00DB599A" w:rsidP="00563F26">
      <w:pPr>
        <w:pStyle w:val="Tekstpods"/>
        <w:ind w:firstLine="0"/>
      </w:pPr>
      <w:r>
        <w:rPr>
          <w:noProof/>
        </w:rPr>
        <w:drawing>
          <wp:inline distT="0" distB="0" distL="0" distR="0" wp14:anchorId="62F46DE2" wp14:editId="07777777">
            <wp:extent cx="4784090" cy="1572895"/>
            <wp:effectExtent l="0" t="0" r="0" b="8255"/>
            <wp:docPr id="10" name="Picture 10" descr="D:\!POBRANE\co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POBRANE\conv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2A62" w14:textId="77777777" w:rsidR="00DB599A" w:rsidRDefault="00DB599A" w:rsidP="00563F26">
      <w:pPr>
        <w:pStyle w:val="Tekstpods"/>
        <w:ind w:firstLine="0"/>
      </w:pPr>
      <w:r>
        <w:t xml:space="preserve">Rys. 11. Przykład działania warstwy </w:t>
      </w:r>
      <w:proofErr w:type="spellStart"/>
      <w:r>
        <w:t>konwolucyjnej</w:t>
      </w:r>
      <w:proofErr w:type="spellEnd"/>
      <w:r>
        <w:t xml:space="preserve"> dla obrazu o wymiarach 5x5 i filtra 3x3.</w:t>
      </w:r>
    </w:p>
    <w:p w14:paraId="1DBA8DF8" w14:textId="77777777" w:rsidR="00DB599A" w:rsidRDefault="00DB599A" w:rsidP="00557C21">
      <w:pPr>
        <w:pStyle w:val="Tekstpods"/>
        <w:ind w:firstLine="360"/>
      </w:pPr>
      <w:r>
        <w:t xml:space="preserve">Kolejne tablice o wymiarach 3x3 są przesuwane horyzontalnie i wertykalnie względem obrazu pierwotnego, przez co finalny obraz jest </w:t>
      </w:r>
      <w:r>
        <w:lastRenderedPageBreak/>
        <w:t xml:space="preserve">mniejszy, lecz zawiera w sobie więcej danych. Wielkość przesunięcia we wszystkich płaszczyznach jest definiowana przez krok (ang. </w:t>
      </w:r>
      <w:proofErr w:type="spellStart"/>
      <w:r>
        <w:t>stride</w:t>
      </w:r>
      <w:proofErr w:type="spellEnd"/>
      <w:r>
        <w:t xml:space="preserve">).  </w:t>
      </w:r>
      <w:r w:rsidR="000F64A9">
        <w:t>Może zaistnieć sytuacja, gdzie wielkość filtra oraz krok nie będzie się idealnie pokrywać z obraze</w:t>
      </w:r>
      <w:r w:rsidR="00CE034E">
        <w:t xml:space="preserve">m wejściowym. W celu uniknięcia tego problemu, stosowane jest tzw. </w:t>
      </w:r>
      <w:r w:rsidR="000F64A9">
        <w:t xml:space="preserve">zerowe wypełnienie (ang. </w:t>
      </w:r>
      <w:proofErr w:type="spellStart"/>
      <w:r w:rsidR="000F64A9">
        <w:t>padding</w:t>
      </w:r>
      <w:proofErr w:type="spellEnd"/>
      <w:r w:rsidR="000F64A9">
        <w:t>). Wypełnia ona część obrazu zerami, tak by filtr zawsze pasował do danych, zgodnie ze wzorem 1, gdzie K reprezentuje rozmiar filtra.</w:t>
      </w:r>
      <w:r w:rsidR="00CE034E">
        <w:t xml:space="preserve"> </w:t>
      </w:r>
    </w:p>
    <w:p w14:paraId="7300112D" w14:textId="77777777" w:rsidR="000F64A9" w:rsidRPr="00F53405" w:rsidRDefault="000F64A9" w:rsidP="00563F26">
      <w:pPr>
        <w:pStyle w:val="Tekstpods"/>
        <w:ind w:firstLine="0"/>
      </w:pPr>
      <m:oMathPara>
        <m:oMath>
          <m:r>
            <w:rPr>
              <w:rFonts w:ascii="Cambria Math" w:hAnsi="Cambria Math"/>
            </w:rPr>
            <m:t>wypelnienie=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(K-1)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7AAD24" w14:textId="77777777" w:rsidR="00F53405" w:rsidRPr="00064D1E" w:rsidRDefault="00F53405" w:rsidP="00563F26">
      <w:pPr>
        <w:pStyle w:val="Tekstpods"/>
        <w:ind w:firstLine="0"/>
      </w:pPr>
      <w:r>
        <w:t>Wzór 1. Zależność wypełnienia od wielkości filtra</w:t>
      </w:r>
    </w:p>
    <w:p w14:paraId="30644F5C" w14:textId="77777777" w:rsidR="000F64A9" w:rsidRDefault="000F64A9" w:rsidP="00557C21">
      <w:pPr>
        <w:pStyle w:val="Tekstpods"/>
        <w:ind w:firstLine="360"/>
      </w:pPr>
      <w:r>
        <w:t xml:space="preserve">Następną warstwą przetwarzającą obraz jest warstwa funkcji aktywacyjnej, </w:t>
      </w:r>
      <w:r w:rsidR="00CE034E">
        <w:t xml:space="preserve">używająca algorytm ELU, który </w:t>
      </w:r>
      <w:r w:rsidR="00F53405">
        <w:t>został przedstawiony na wzorze 2.</w:t>
      </w:r>
    </w:p>
    <w:p w14:paraId="5C71F136" w14:textId="77777777" w:rsidR="00F53405" w:rsidRDefault="00F53405" w:rsidP="00563F26">
      <w:pPr>
        <w:pStyle w:val="Tekstpods"/>
        <w:ind w:firstLine="0"/>
      </w:pPr>
      <w:r>
        <w:rPr>
          <w:noProof/>
        </w:rPr>
        <w:drawing>
          <wp:inline distT="0" distB="0" distL="0" distR="0" wp14:anchorId="7615DD1E" wp14:editId="2EDB373D">
            <wp:extent cx="4788535" cy="537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76D3" w14:textId="77777777" w:rsidR="00F53405" w:rsidRDefault="00F53405" w:rsidP="00563F26">
      <w:pPr>
        <w:pStyle w:val="Tekstpods"/>
        <w:ind w:firstLine="0"/>
      </w:pPr>
      <w:r>
        <w:t>Wzór 2. Wzór funkcji aktywacyjnej ELU [21]</w:t>
      </w:r>
    </w:p>
    <w:p w14:paraId="3A8F8D3A" w14:textId="77777777" w:rsidR="002C2B69" w:rsidRDefault="00F53405" w:rsidP="00557C21">
      <w:pPr>
        <w:pStyle w:val="Tekstpods"/>
        <w:ind w:firstLine="360"/>
      </w:pPr>
      <w:r>
        <w:t>Jako os</w:t>
      </w:r>
      <w:r w:rsidR="007362CB">
        <w:t>tatnia warstwa w każdym module została użyta odmiana warstwy</w:t>
      </w:r>
      <w:r>
        <w:t xml:space="preserve"> łącznej,</w:t>
      </w:r>
      <w:r w:rsidR="007362CB">
        <w:t xml:space="preserve"> która oblicza</w:t>
      </w:r>
      <w:r>
        <w:t xml:space="preserve"> maksima (ang. </w:t>
      </w:r>
      <w:proofErr w:type="spellStart"/>
      <w:r>
        <w:t>MaxPool</w:t>
      </w:r>
      <w:r w:rsidR="007362CB">
        <w:t>ing</w:t>
      </w:r>
      <w:proofErr w:type="spellEnd"/>
      <w:r w:rsidR="007362CB">
        <w:t>). Redukuje ona liczbę danych</w:t>
      </w:r>
      <w:r>
        <w:t xml:space="preserve"> </w:t>
      </w:r>
      <w:r w:rsidR="002C2B69">
        <w:t xml:space="preserve">znajdując wartości maksymalne w zadanych przedziałach. Zasada działania została przedstawiona na rys. 12. Głównymi parametrami są wielkość filtra oraz krok, działają one analogicznie jak w warstwie </w:t>
      </w:r>
      <w:proofErr w:type="spellStart"/>
      <w:r w:rsidR="002C2B69">
        <w:t>konwolucyjnej</w:t>
      </w:r>
      <w:proofErr w:type="spellEnd"/>
      <w:r w:rsidR="002C2B69">
        <w:t>.</w:t>
      </w:r>
    </w:p>
    <w:p w14:paraId="62199465" w14:textId="77777777" w:rsidR="002C2B69" w:rsidRDefault="002C2B69" w:rsidP="002C2B69">
      <w:pPr>
        <w:pStyle w:val="Tekstpods"/>
        <w:ind w:firstLine="0"/>
      </w:pPr>
      <w:r>
        <w:rPr>
          <w:noProof/>
        </w:rPr>
        <w:drawing>
          <wp:inline distT="0" distB="0" distL="0" distR="0" wp14:anchorId="3E688FD5" wp14:editId="07777777">
            <wp:extent cx="3913505" cy="1536065"/>
            <wp:effectExtent l="0" t="0" r="0" b="6985"/>
            <wp:docPr id="14" name="Picture 14" descr="D:\!POBRANE\max poo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!POBRANE\max pooling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A25C" w14:textId="77777777" w:rsidR="002C2B69" w:rsidRDefault="002C2B69" w:rsidP="002C2B69">
      <w:pPr>
        <w:pStyle w:val="Tekstpods"/>
        <w:ind w:firstLine="0"/>
      </w:pPr>
      <w:r>
        <w:t>Rys. 12</w:t>
      </w:r>
      <w:r w:rsidR="007362CB">
        <w:t xml:space="preserve">. Przykład działania algorytmu warstwy łącznej (ang. </w:t>
      </w:r>
      <w:proofErr w:type="spellStart"/>
      <w:r w:rsidR="007362CB">
        <w:t>M</w:t>
      </w:r>
      <w:r>
        <w:t>axPooling</w:t>
      </w:r>
      <w:proofErr w:type="spellEnd"/>
      <w:r w:rsidR="007362CB">
        <w:t>)</w:t>
      </w:r>
      <w:r>
        <w:t xml:space="preserve"> dla obrazu o wymiarach 4x4, dla parametrów</w:t>
      </w:r>
      <w:r w:rsidR="00D85CB5">
        <w:t>: wielkość filtr</w:t>
      </w:r>
      <w:r>
        <w:t>a (</w:t>
      </w:r>
      <w:r w:rsidR="007362CB">
        <w:t xml:space="preserve">ang. </w:t>
      </w:r>
      <w:proofErr w:type="spellStart"/>
      <w:r>
        <w:t>kernel</w:t>
      </w:r>
      <w:proofErr w:type="spellEnd"/>
      <w:r>
        <w:t>) 2x2 oraz krok (</w:t>
      </w:r>
      <w:r w:rsidR="007362CB">
        <w:t xml:space="preserve">ang. </w:t>
      </w:r>
      <w:proofErr w:type="spellStart"/>
      <w:r>
        <w:t>stride</w:t>
      </w:r>
      <w:proofErr w:type="spellEnd"/>
      <w:r>
        <w:t>) 2</w:t>
      </w:r>
      <w:r w:rsidR="00D85CB5">
        <w:t>.</w:t>
      </w:r>
    </w:p>
    <w:p w14:paraId="0DA123B1" w14:textId="77777777" w:rsidR="00D85CB5" w:rsidRPr="007362CB" w:rsidRDefault="00D85CB5" w:rsidP="002C2B69">
      <w:pPr>
        <w:pStyle w:val="Tekstpods"/>
        <w:ind w:firstLine="0"/>
        <w:rPr>
          <w:color w:val="FF0000"/>
        </w:rPr>
      </w:pPr>
    </w:p>
    <w:p w14:paraId="354C813A" w14:textId="77777777" w:rsidR="00727581" w:rsidRDefault="007362CB" w:rsidP="00563F26">
      <w:pPr>
        <w:pStyle w:val="Tekstpods"/>
        <w:ind w:firstLine="0"/>
        <w:rPr>
          <w:color w:val="FF0000"/>
        </w:rPr>
      </w:pPr>
      <w:r w:rsidRPr="007362CB">
        <w:rPr>
          <w:color w:val="FF0000"/>
        </w:rPr>
        <w:t>Opis moich parametrów na przykładzie czegoś tam …</w:t>
      </w:r>
    </w:p>
    <w:p w14:paraId="56076CA2" w14:textId="69EAFCE8" w:rsidR="00273B19" w:rsidRDefault="00727581" w:rsidP="00563F26">
      <w:pPr>
        <w:pStyle w:val="Tekstpods"/>
        <w:ind w:firstLine="0"/>
      </w:pPr>
      <w:r>
        <w:rPr>
          <w:color w:val="FF0000"/>
        </w:rPr>
        <w:t xml:space="preserve">Opis wybranego </w:t>
      </w:r>
      <w:proofErr w:type="spellStart"/>
      <w:r>
        <w:rPr>
          <w:color w:val="FF0000"/>
        </w:rPr>
        <w:t>optimizer</w:t>
      </w:r>
      <w:proofErr w:type="spellEnd"/>
      <w:r>
        <w:rPr>
          <w:color w:val="FF0000"/>
        </w:rPr>
        <w:t xml:space="preserve"> i ew. </w:t>
      </w:r>
      <w:proofErr w:type="spellStart"/>
      <w:r>
        <w:rPr>
          <w:color w:val="FF0000"/>
        </w:rPr>
        <w:t>fukncja</w:t>
      </w:r>
      <w:proofErr w:type="spellEnd"/>
      <w:r>
        <w:rPr>
          <w:color w:val="FF0000"/>
        </w:rPr>
        <w:t xml:space="preserve"> kosztu cross </w:t>
      </w:r>
      <w:proofErr w:type="spellStart"/>
      <w:r>
        <w:rPr>
          <w:color w:val="FF0000"/>
        </w:rPr>
        <w:t>entrophy</w:t>
      </w:r>
      <w:proofErr w:type="spellEnd"/>
      <w:r>
        <w:rPr>
          <w:color w:val="FF0000"/>
        </w:rPr>
        <w:t xml:space="preserve"> </w:t>
      </w:r>
      <w:r w:rsidR="007362CB" w:rsidRPr="007362CB">
        <w:rPr>
          <w:color w:val="FF0000"/>
        </w:rPr>
        <w:t xml:space="preserve"> </w:t>
      </w:r>
      <w:r w:rsidR="00273B19">
        <w:br w:type="page"/>
      </w:r>
    </w:p>
    <w:p w14:paraId="36A5C933" w14:textId="6925E4F2" w:rsidR="00563F26" w:rsidRDefault="00557C21" w:rsidP="00557C21">
      <w:pPr>
        <w:pStyle w:val="Heading2"/>
      </w:pPr>
      <w:r>
        <w:lastRenderedPageBreak/>
        <w:t>Aplikacja do ewaluacji modelu</w:t>
      </w:r>
    </w:p>
    <w:p w14:paraId="052B3905" w14:textId="77777777" w:rsidR="007362CB" w:rsidRDefault="00B80974" w:rsidP="00557C21">
      <w:pPr>
        <w:pStyle w:val="Tekstpods"/>
        <w:spacing w:line="360" w:lineRule="auto"/>
        <w:ind w:firstLine="360"/>
      </w:pPr>
      <w:r>
        <w:t>Ze względu na wymagające obliczenia</w:t>
      </w:r>
      <w:r w:rsidR="007362CB">
        <w:t>,</w:t>
      </w:r>
      <w:r>
        <w:t xml:space="preserve"> w przypadku ewaluacji modelu oraz dobrą praktykę programowania, działanie aplikacji zostało zrównoleglone pod</w:t>
      </w:r>
      <w:r w:rsidR="007362CB">
        <w:t xml:space="preserve"> względem wątków. Podczas przetwarzania danych, </w:t>
      </w:r>
      <w:r>
        <w:t>używa ona trzech wątków, gdzie wątek główny</w:t>
      </w:r>
      <w:r w:rsidR="007362CB">
        <w:t xml:space="preserve">, </w:t>
      </w:r>
      <w:r>
        <w:t xml:space="preserve">uruchamiany </w:t>
      </w:r>
      <w:r w:rsidR="007362CB">
        <w:t xml:space="preserve">jest </w:t>
      </w:r>
      <w:r>
        <w:t xml:space="preserve">wraz z </w:t>
      </w:r>
      <w:r w:rsidR="007362CB">
        <w:t>inicjacją</w:t>
      </w:r>
      <w:r>
        <w:t xml:space="preserve"> całego programu oraz dwóch dodatkowych o ściśle określonych zadaniach. </w:t>
      </w:r>
    </w:p>
    <w:p w14:paraId="3F8CADCB" w14:textId="77777777" w:rsidR="00AF26E0" w:rsidRDefault="00B80974" w:rsidP="00557C21">
      <w:pPr>
        <w:pStyle w:val="Tekstpods"/>
        <w:spacing w:line="360" w:lineRule="auto"/>
        <w:ind w:firstLine="360"/>
      </w:pPr>
      <w:r>
        <w:t>Wątek główny</w:t>
      </w:r>
      <w:r w:rsidR="007F493F">
        <w:t xml:space="preserve"> (wątek 1)</w:t>
      </w:r>
      <w:r w:rsidR="007362CB">
        <w:t xml:space="preserve"> </w:t>
      </w:r>
      <w:r>
        <w:t>jest odpowiedzialny za przygotowanie aplikacji do działania, zainicjowanie innych wątków oraz wyświetlania danych w oknie aplikacji. Pozostałe wątki są odpowiedzialne</w:t>
      </w:r>
      <w:r w:rsidR="003701E6">
        <w:t xml:space="preserve"> </w:t>
      </w:r>
      <w:r>
        <w:t xml:space="preserve">kolejno za przetwarzanie danych z kamery </w:t>
      </w:r>
      <w:r w:rsidR="007F493F">
        <w:t>internetowej</w:t>
      </w:r>
      <w:r>
        <w:t xml:space="preserve"> komputera</w:t>
      </w:r>
      <w:r w:rsidR="003701E6">
        <w:t xml:space="preserve"> (wątek 2)</w:t>
      </w:r>
      <w:r>
        <w:t>, wykonywanie obliczeń przy użyciu wybranego modelu sieci neuronowej</w:t>
      </w:r>
      <w:r w:rsidR="003701E6">
        <w:t xml:space="preserve"> (wątek 3)</w:t>
      </w:r>
      <w:r>
        <w:t xml:space="preserve">. Cała komunikacja pomiędzy wątkami </w:t>
      </w:r>
      <w:r w:rsidR="007F493F">
        <w:t>odbywa się przy użyciu sygnałów. M</w:t>
      </w:r>
      <w:r>
        <w:t>ając na uwadze enkapsulacje pamięci dla poszczególnych elementów, wraz z sygnałem przekazywane też są potr</w:t>
      </w:r>
      <w:r w:rsidR="003701E6">
        <w:t>zebne dane, przez co jest eliminowany hazard danych.</w:t>
      </w:r>
      <w:r w:rsidR="00557C21">
        <w:t xml:space="preserve"> </w:t>
      </w:r>
      <w:r w:rsidR="00DD411C">
        <w:t>Wątek 2, odczytuje obraz z kamery wideo z prędkością 10 klatek na sekundę. Każda klatka jest skalowana do rozdzielczośc</w:t>
      </w:r>
      <w:r w:rsidR="007F493F">
        <w:t xml:space="preserve">i 640x480 </w:t>
      </w:r>
      <w:proofErr w:type="spellStart"/>
      <w:r w:rsidR="007F493F">
        <w:t>px</w:t>
      </w:r>
      <w:proofErr w:type="spellEnd"/>
      <w:r w:rsidR="007F493F">
        <w:t xml:space="preserve"> i wysyłana do wątku</w:t>
      </w:r>
      <w:r w:rsidR="00DD411C">
        <w:t xml:space="preserve"> 1 w celu jego wyświetlenia. Wątek 1 po wyświetleniu obrazu na ekranie, wysyła ten obraz do </w:t>
      </w:r>
      <w:proofErr w:type="spellStart"/>
      <w:r w:rsidR="00DD411C">
        <w:t>wątka</w:t>
      </w:r>
      <w:proofErr w:type="spellEnd"/>
      <w:r w:rsidR="00DD411C">
        <w:t xml:space="preserve"> 3, gdzie jest interpretowany przez model sieci neuronowej. Po wyliczeniu wartości dla poszczególnych klas wynikowych, tablica z obliczeniami jest wysyłana do </w:t>
      </w:r>
      <w:proofErr w:type="spellStart"/>
      <w:r w:rsidR="00DD411C">
        <w:t>wątka</w:t>
      </w:r>
      <w:proofErr w:type="spellEnd"/>
      <w:r w:rsidR="00DD411C">
        <w:t xml:space="preserve"> 1, gdzie ostatecznie jest wyświetlana informacja. Kolejność wysyłania sygnałów między wątkami jest </w:t>
      </w:r>
      <w:r w:rsidR="00AF26E0">
        <w:t xml:space="preserve">pokazana </w:t>
      </w:r>
      <w:r w:rsidR="00DD411C">
        <w:t>na rys. 11.</w:t>
      </w:r>
    </w:p>
    <w:p w14:paraId="11AE7007" w14:textId="1D040DA8" w:rsidR="00DD411C" w:rsidRDefault="00DD411C" w:rsidP="00557C21">
      <w:pPr>
        <w:pStyle w:val="Tekstpods"/>
        <w:spacing w:line="360" w:lineRule="auto"/>
        <w:ind w:firstLine="360"/>
      </w:pPr>
      <w:r>
        <w:rPr>
          <w:noProof/>
        </w:rPr>
        <w:lastRenderedPageBreak/>
        <w:drawing>
          <wp:inline distT="0" distB="0" distL="0" distR="0" wp14:anchorId="467E4463" wp14:editId="75125437">
            <wp:extent cx="4199890" cy="3434080"/>
            <wp:effectExtent l="0" t="0" r="0" b="0"/>
            <wp:docPr id="12" name="Picture 12" descr="D:\!POBRANE\wątki i sygnał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!POBRANE\wątki i sygnały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5670" w14:textId="753335F0" w:rsidR="00DD411C" w:rsidRDefault="00DD411C" w:rsidP="00DD411C">
      <w:pPr>
        <w:pStyle w:val="Tekstpods"/>
        <w:spacing w:line="360" w:lineRule="auto"/>
        <w:ind w:firstLine="0"/>
      </w:pPr>
      <w:r>
        <w:t>Rys. 11. Schemat komunik</w:t>
      </w:r>
      <w:r w:rsidR="00557C21">
        <w:t>acji między wątkami w aplikacji</w:t>
      </w:r>
    </w:p>
    <w:p w14:paraId="475BD7D4" w14:textId="77777777" w:rsidR="003701E6" w:rsidRDefault="00DD411C" w:rsidP="00557C21">
      <w:pPr>
        <w:pStyle w:val="Tekstpods"/>
        <w:spacing w:line="360" w:lineRule="auto"/>
        <w:ind w:firstLine="360"/>
      </w:pPr>
      <w:r>
        <w:t>Dzięki takiemu podziałowi zadań, każdy wątek ma jasno s</w:t>
      </w:r>
      <w:r w:rsidR="007F493F">
        <w:t>precyzowane zadanie, co wpływa</w:t>
      </w:r>
      <w:r>
        <w:t xml:space="preserve"> na lepsze wykorzystanie zasobów procesora, jak i na przyśpieszenie działania samej aplikacji.</w:t>
      </w:r>
    </w:p>
    <w:p w14:paraId="76DF47A5" w14:textId="77777777" w:rsidR="00F873C8" w:rsidRDefault="004E621D" w:rsidP="00557C21">
      <w:pPr>
        <w:pStyle w:val="Tekstpods"/>
        <w:ind w:firstLine="360"/>
      </w:pPr>
      <w:r>
        <w:t xml:space="preserve">Aplikacja została skompilowana pod kątem systemu Windows, przy użyciu narzędzia </w:t>
      </w:r>
      <w:proofErr w:type="spellStart"/>
      <w:r>
        <w:t>PyInstaller</w:t>
      </w:r>
      <w:proofErr w:type="spellEnd"/>
      <w:r>
        <w:t xml:space="preserve">. Mieści się ona w katalogu </w:t>
      </w:r>
      <w:proofErr w:type="spellStart"/>
      <w:r>
        <w:t>GestureRecognitionAplication</w:t>
      </w:r>
      <w:proofErr w:type="spellEnd"/>
      <w:r>
        <w:t>\</w:t>
      </w:r>
      <w:proofErr w:type="spellStart"/>
      <w:r>
        <w:t>dist</w:t>
      </w:r>
      <w:proofErr w:type="spellEnd"/>
      <w:r>
        <w:t>\__</w:t>
      </w:r>
      <w:proofErr w:type="spellStart"/>
      <w:r>
        <w:t>main</w:t>
      </w:r>
      <w:proofErr w:type="spellEnd"/>
      <w:r>
        <w:t>__ wraz ze wszystkimi potrzebnymi bibliotekami w formatach .</w:t>
      </w:r>
      <w:proofErr w:type="spellStart"/>
      <w:r>
        <w:t>dll</w:t>
      </w:r>
      <w:proofErr w:type="spellEnd"/>
      <w:r>
        <w:t>.</w:t>
      </w:r>
    </w:p>
    <w:p w14:paraId="38C1F859" w14:textId="77777777" w:rsidR="00F873C8" w:rsidRDefault="00F873C8" w:rsidP="003701E6">
      <w:pPr>
        <w:pStyle w:val="Tekstpods"/>
        <w:ind w:firstLine="0"/>
      </w:pPr>
    </w:p>
    <w:p w14:paraId="0C8FE7CE" w14:textId="77777777" w:rsidR="00F873C8" w:rsidRDefault="00F873C8" w:rsidP="003701E6">
      <w:pPr>
        <w:pStyle w:val="Tekstpods"/>
        <w:ind w:firstLine="0"/>
      </w:pPr>
      <w:bookmarkStart w:id="12" w:name="_GoBack"/>
      <w:bookmarkEnd w:id="12"/>
    </w:p>
    <w:p w14:paraId="41004F19" w14:textId="77777777" w:rsidR="00F873C8" w:rsidRDefault="00F873C8" w:rsidP="003701E6">
      <w:pPr>
        <w:pStyle w:val="Tekstpods"/>
        <w:ind w:firstLine="0"/>
      </w:pPr>
    </w:p>
    <w:p w14:paraId="67C0C651" w14:textId="77777777" w:rsidR="009A24F3" w:rsidRDefault="009A24F3" w:rsidP="003701E6">
      <w:pPr>
        <w:pStyle w:val="Tekstpods"/>
        <w:ind w:firstLine="0"/>
      </w:pPr>
      <w:r>
        <w:br w:type="page"/>
      </w:r>
    </w:p>
    <w:p w14:paraId="308D56CC" w14:textId="77777777" w:rsidR="00F873C8" w:rsidRDefault="00F873C8" w:rsidP="002E2886"/>
    <w:p w14:paraId="797E50C6" w14:textId="03F10F67" w:rsidR="002B4AD7" w:rsidRDefault="00032F31" w:rsidP="00557C21">
      <w:pPr>
        <w:pStyle w:val="Heading1"/>
      </w:pPr>
      <w:bookmarkStart w:id="13" w:name="_Toc532559624"/>
      <w:r>
        <w:t>Weryfikacja i walidacja</w:t>
      </w:r>
      <w:bookmarkEnd w:id="13"/>
    </w:p>
    <w:p w14:paraId="568C698B" w14:textId="632FDF56" w:rsidR="002B4AD7" w:rsidRDefault="002B4AD7" w:rsidP="00557C21">
      <w:pPr>
        <w:pStyle w:val="Tekstpods"/>
        <w:ind w:firstLine="357"/>
      </w:pPr>
      <w:r>
        <w:t xml:space="preserve">Sieci były </w:t>
      </w:r>
      <w:r w:rsidR="000E7C91">
        <w:t>uczona i testowana</w:t>
      </w:r>
      <w:r>
        <w:t xml:space="preserve"> używając maszyny z systemem operacyjnym Windows 10, procesorem </w:t>
      </w:r>
      <w:r w:rsidR="000E7C91">
        <w:t xml:space="preserve">Intel </w:t>
      </w:r>
      <w:proofErr w:type="spellStart"/>
      <w:r w:rsidR="000E7C91">
        <w:t>Core</w:t>
      </w:r>
      <w:proofErr w:type="spellEnd"/>
      <w:r w:rsidR="000E7C91">
        <w:t xml:space="preserve"> i7-3537u 2.00 GHz-2.5Ghz, 8 GB pamięci RAM, dyskiem 512 GB SSD </w:t>
      </w:r>
      <w:proofErr w:type="spellStart"/>
      <w:r w:rsidR="000E7C91">
        <w:t>Crucial</w:t>
      </w:r>
      <w:proofErr w:type="spellEnd"/>
      <w:r w:rsidR="000E7C91">
        <w:t xml:space="preserve"> mx300 oraz kartą graficzną NVIDIA </w:t>
      </w:r>
      <w:proofErr w:type="spellStart"/>
      <w:r w:rsidR="000E7C91">
        <w:t>GeForce</w:t>
      </w:r>
      <w:proofErr w:type="spellEnd"/>
      <w:r w:rsidR="000E7C91">
        <w:t xml:space="preserve"> GT-740m.</w:t>
      </w:r>
    </w:p>
    <w:p w14:paraId="0F3A0E23" w14:textId="3FF95428" w:rsidR="00E224F7" w:rsidRDefault="00E224F7" w:rsidP="00557C21">
      <w:pPr>
        <w:pStyle w:val="Tekstpods"/>
        <w:ind w:firstLine="357"/>
      </w:pPr>
      <w:r>
        <w:t>W ramach analizy modeli, została wykonana seria ekspery</w:t>
      </w:r>
      <w:r w:rsidR="00870A55">
        <w:t>mentów dla dwóch rodza</w:t>
      </w:r>
      <w:r w:rsidR="00727581">
        <w:t>jów</w:t>
      </w:r>
      <w:r>
        <w:t xml:space="preserve"> sieci neuronowych dla architektury typu 3D CNN + LSTM oraz dla architektury równoległej 3D CNN + LSTM. W celu wykazania obiektywnych różnic uczenia się między tymi </w:t>
      </w:r>
      <w:proofErr w:type="spellStart"/>
      <w:r>
        <w:t>architekturami</w:t>
      </w:r>
      <w:proofErr w:type="spellEnd"/>
      <w:r>
        <w:t xml:space="preserve">, większość parametrów pokrywa się ze sobą, uczone są na tej samej jednostce komputerowej oraz używając tych samych algorytmów optymalizacyjnych.  Dla architektury 3D CNN + LSTM zostały stworzone dwa modele. Jeden </w:t>
      </w:r>
      <w:r w:rsidR="00870A55">
        <w:t xml:space="preserve">z nich posiada 6 warstw </w:t>
      </w:r>
      <w:proofErr w:type="spellStart"/>
      <w:r w:rsidR="00870A55">
        <w:t>konwoluc</w:t>
      </w:r>
      <w:r>
        <w:t>yjnych</w:t>
      </w:r>
      <w:proofErr w:type="spellEnd"/>
      <w:r>
        <w:t xml:space="preserve">, w drugim liczba ta została zwiększona do 10 </w:t>
      </w:r>
      <w:r w:rsidR="00870A55">
        <w:t xml:space="preserve">warstw. Dla architektury równoległej 3D CNN + LSTM został stworzony jeden model, z liczbą 4 warstw </w:t>
      </w:r>
      <w:proofErr w:type="spellStart"/>
      <w:r w:rsidR="00870A55">
        <w:t>konwolucyjnych</w:t>
      </w:r>
      <w:proofErr w:type="spellEnd"/>
      <w:r w:rsidR="00870A55">
        <w:t xml:space="preserve"> w każdym module CNN.</w:t>
      </w:r>
    </w:p>
    <w:p w14:paraId="12A48DCB" w14:textId="00DD91F7" w:rsidR="00870A55" w:rsidRDefault="00870A55" w:rsidP="00557C21">
      <w:pPr>
        <w:pStyle w:val="Tekstpods"/>
        <w:ind w:firstLine="357"/>
      </w:pPr>
      <w:r>
        <w:t>W celu analizy</w:t>
      </w:r>
      <w:r w:rsidR="00A43AF3">
        <w:t xml:space="preserve"> skuteczności</w:t>
      </w:r>
      <w:r>
        <w:t xml:space="preserve"> powyższych modeli, zostały wzięte pod u</w:t>
      </w:r>
      <w:r w:rsidR="00B60FE2">
        <w:t xml:space="preserve">wagę dwa parametry współczynnik kosztu </w:t>
      </w:r>
      <w:r w:rsidR="00727581">
        <w:t>oraz średnia precyzja modelu w kolejnych epokach.</w:t>
      </w:r>
    </w:p>
    <w:p w14:paraId="7E3B6A4C" w14:textId="3E97C8D9" w:rsidR="00A43AF3" w:rsidRDefault="00A43AF3" w:rsidP="00557C21">
      <w:pPr>
        <w:pStyle w:val="Heading2"/>
      </w:pPr>
      <w:r>
        <w:lastRenderedPageBreak/>
        <w:t>Wynik</w:t>
      </w:r>
      <w:r w:rsidR="00557C21">
        <w:t>i</w:t>
      </w:r>
      <w:r>
        <w:t xml:space="preserve"> architektury 3D CNN + LSTM.</w:t>
      </w:r>
    </w:p>
    <w:p w14:paraId="19B479FA" w14:textId="2D8BC819" w:rsidR="00BF065F" w:rsidRDefault="00A43AF3" w:rsidP="00E224F7">
      <w:pPr>
        <w:pStyle w:val="Tekstpods"/>
        <w:ind w:firstLine="0"/>
      </w:pPr>
      <w:r>
        <w:t>Zastosowany model 6-warstwowy charakteryzował się opadającą funkcją kosztu (</w:t>
      </w:r>
      <w:r w:rsidR="00BF065F">
        <w:t>rys. 10</w:t>
      </w:r>
      <w:r>
        <w:t>) oraz wznoszącą się funkcją precyzji (</w:t>
      </w:r>
      <w:r w:rsidR="00BF065F">
        <w:t>rys. 11</w:t>
      </w:r>
      <w:r>
        <w:t>).</w:t>
      </w:r>
      <w:r w:rsidR="00BF065F">
        <w:rPr>
          <w:noProof/>
        </w:rPr>
        <w:drawing>
          <wp:inline distT="0" distB="0" distL="0" distR="0" wp14:anchorId="106A8D32" wp14:editId="08FDE7CA">
            <wp:extent cx="4790440" cy="3589655"/>
            <wp:effectExtent l="0" t="0" r="0" b="0"/>
            <wp:docPr id="21" name="Picture 21" descr="C:\Users\Leopold\AppData\Local\Microsoft\Windows\INetCache\Content.Word\los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pold\AppData\Local\Microsoft\Windows\INetCache\Content.Word\loss_plot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3AB3" w14:textId="7247002C" w:rsidR="00BF065F" w:rsidRDefault="00BF065F" w:rsidP="00E224F7">
      <w:pPr>
        <w:pStyle w:val="Tekstpods"/>
        <w:ind w:firstLine="0"/>
      </w:pPr>
      <w:r>
        <w:t>Rys. 10. Wykres zależności kosztu od epoki dla modelu 6-warstwowego 3D CNN + LSTM</w:t>
      </w:r>
    </w:p>
    <w:p w14:paraId="28DE7E30" w14:textId="239BCB51" w:rsidR="00BF065F" w:rsidRPr="00BF065F" w:rsidRDefault="00BF065F" w:rsidP="00E224F7">
      <w:pPr>
        <w:pStyle w:val="Tekstpods"/>
        <w:ind w:firstLine="0"/>
        <w:rPr>
          <w:color w:val="FF0000"/>
        </w:rPr>
      </w:pPr>
      <w:r w:rsidRPr="00BF065F">
        <w:rPr>
          <w:color w:val="FF0000"/>
        </w:rPr>
        <w:t>Dorobić drugi wykres</w:t>
      </w:r>
    </w:p>
    <w:p w14:paraId="10913D25" w14:textId="68613270" w:rsidR="00BF065F" w:rsidRDefault="00BF065F" w:rsidP="00557C21">
      <w:pPr>
        <w:pStyle w:val="Tekstpods"/>
        <w:ind w:firstLine="360"/>
      </w:pPr>
      <w:r>
        <w:t>Drugi model oparty o tą samą architekturę, posiada podobną charakterystykę funkcji kosztu (rys. 12) oraz precyzji (rys. 13).</w:t>
      </w:r>
    </w:p>
    <w:p w14:paraId="25919B9B" w14:textId="5F0C4077" w:rsidR="00A43AF3" w:rsidRDefault="00A43AF3" w:rsidP="00E224F7">
      <w:pPr>
        <w:pStyle w:val="Tekstpods"/>
        <w:ind w:firstLine="0"/>
      </w:pPr>
      <w:r>
        <w:rPr>
          <w:noProof/>
        </w:rPr>
        <w:lastRenderedPageBreak/>
        <w:drawing>
          <wp:inline distT="0" distB="0" distL="0" distR="0" wp14:anchorId="2D5BCDB0" wp14:editId="1907A790">
            <wp:extent cx="4790440" cy="3589655"/>
            <wp:effectExtent l="0" t="0" r="0" b="0"/>
            <wp:docPr id="18" name="Picture 18" descr="C:\Users\Leopold\AppData\Local\Microsoft\Windows\INetCache\Content.Word\los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pold\AppData\Local\Microsoft\Windows\INetCache\Content.Word\loss_plot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F5E3" w14:textId="6BCF4D10" w:rsidR="00A43AF3" w:rsidRDefault="00A43AF3" w:rsidP="00E224F7">
      <w:pPr>
        <w:pStyle w:val="Tekstpods"/>
        <w:ind w:firstLine="0"/>
      </w:pPr>
      <w:r>
        <w:t xml:space="preserve">Rys. 12. </w:t>
      </w:r>
      <w:r w:rsidR="00BF065F">
        <w:t>Wykres zależności kosztu od epoki dla modelu 9-</w:t>
      </w:r>
      <w:r>
        <w:t xml:space="preserve">warstwowego </w:t>
      </w:r>
      <w:r w:rsidR="00BF065F">
        <w:br/>
      </w:r>
      <w:r>
        <w:t xml:space="preserve">3D CNN+LSTM </w:t>
      </w:r>
    </w:p>
    <w:p w14:paraId="37E195DF" w14:textId="21E34C20" w:rsidR="00A43AF3" w:rsidRDefault="00A43AF3" w:rsidP="00E224F7">
      <w:pPr>
        <w:pStyle w:val="Tekstpods"/>
        <w:ind w:firstLine="0"/>
      </w:pPr>
      <w:r>
        <w:rPr>
          <w:noProof/>
        </w:rPr>
        <w:drawing>
          <wp:inline distT="0" distB="0" distL="0" distR="0" wp14:anchorId="5EAC8607" wp14:editId="5AE663CD">
            <wp:extent cx="4788535" cy="27762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C60" w14:textId="1056F022" w:rsidR="00A43AF3" w:rsidRDefault="00A43AF3" w:rsidP="00E224F7">
      <w:pPr>
        <w:pStyle w:val="Tekstpods"/>
        <w:ind w:firstLine="0"/>
      </w:pPr>
      <w:r>
        <w:lastRenderedPageBreak/>
        <w:t xml:space="preserve">Rys. 13. </w:t>
      </w:r>
      <w:r w:rsidR="00BF065F">
        <w:t xml:space="preserve">Wykres zależności precyzji od epoki dla modelu 9-warstwowego </w:t>
      </w:r>
      <w:r w:rsidR="00BF065F">
        <w:br/>
        <w:t>3D CNN+LSTM</w:t>
      </w:r>
    </w:p>
    <w:p w14:paraId="6AA258D8" w14:textId="26B23E42" w:rsidR="002B4AD7" w:rsidRDefault="00BF065F" w:rsidP="00557C21">
      <w:pPr>
        <w:pStyle w:val="Heading2"/>
      </w:pPr>
      <w:r>
        <w:t>Wyniki architektury równoległej 3D CNN + LSTM</w:t>
      </w:r>
    </w:p>
    <w:p w14:paraId="43D49EFA" w14:textId="6CADBC85" w:rsidR="00BF065F" w:rsidRDefault="00BF065F" w:rsidP="00557C21">
      <w:pPr>
        <w:pStyle w:val="Tekstpods"/>
        <w:ind w:firstLine="360"/>
      </w:pPr>
      <w:r>
        <w:t>Model charakteryzuje się powoli opadającym zboczem funkcji kosztu (rys. 14) i precyzji (rys.15).</w:t>
      </w:r>
    </w:p>
    <w:p w14:paraId="31D71DB9" w14:textId="397B915A" w:rsidR="00BF065F" w:rsidRDefault="00BF065F" w:rsidP="00E224F7">
      <w:pPr>
        <w:pStyle w:val="Tekstpods"/>
        <w:ind w:firstLine="0"/>
      </w:pPr>
      <w:r>
        <w:rPr>
          <w:noProof/>
        </w:rPr>
        <w:drawing>
          <wp:inline distT="0" distB="0" distL="0" distR="0" wp14:anchorId="18DFD9CF" wp14:editId="5F0EFB76">
            <wp:extent cx="4790440" cy="3589655"/>
            <wp:effectExtent l="0" t="0" r="0" b="0"/>
            <wp:docPr id="22" name="Picture 22" descr="C:\Users\Leopold\AppData\Local\Microsoft\Windows\INetCache\Content.Word\loss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pold\AppData\Local\Microsoft\Windows\INetCache\Content.Word\loss_plot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076E" w14:textId="49BBBB51" w:rsidR="00BF065F" w:rsidRDefault="00BF065F" w:rsidP="00E224F7">
      <w:pPr>
        <w:pStyle w:val="Tekstpods"/>
        <w:ind w:firstLine="0"/>
      </w:pPr>
      <w:r>
        <w:t>Rys. 14. Wykres zależności kosztu od epoki dla modelu sieci równoległej 3D CNN + LSTM</w:t>
      </w:r>
    </w:p>
    <w:p w14:paraId="115A87A6" w14:textId="605F3446" w:rsidR="00BF065F" w:rsidRDefault="00BF065F" w:rsidP="00E224F7">
      <w:pPr>
        <w:pStyle w:val="Tekstpods"/>
        <w:ind w:firstLine="0"/>
      </w:pPr>
      <w:r>
        <w:rPr>
          <w:noProof/>
        </w:rPr>
        <w:lastRenderedPageBreak/>
        <w:drawing>
          <wp:inline distT="0" distB="0" distL="0" distR="0" wp14:anchorId="10F01962" wp14:editId="1979CEBD">
            <wp:extent cx="4788535" cy="28035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502D" w14:textId="1EB594AC" w:rsidR="00BF065F" w:rsidRDefault="00BF065F" w:rsidP="00E224F7">
      <w:pPr>
        <w:pStyle w:val="Tekstpods"/>
        <w:ind w:firstLine="0"/>
      </w:pPr>
      <w:r>
        <w:t xml:space="preserve">Rys. 15. Wykres zależności precyzji od epoki dla modelu sieci równoległej </w:t>
      </w:r>
      <w:r>
        <w:br/>
        <w:t>3D CNN+LSTM</w:t>
      </w:r>
    </w:p>
    <w:p w14:paraId="3DC36967" w14:textId="77777777" w:rsidR="00BF065F" w:rsidRDefault="00BF065F" w:rsidP="00E224F7">
      <w:pPr>
        <w:pStyle w:val="Tekstpods"/>
        <w:ind w:firstLine="0"/>
      </w:pPr>
    </w:p>
    <w:p w14:paraId="3F28E28A" w14:textId="77777777" w:rsidR="00BF065F" w:rsidRDefault="00BF065F" w:rsidP="00E224F7">
      <w:pPr>
        <w:pStyle w:val="Tekstpods"/>
        <w:ind w:firstLine="0"/>
      </w:pPr>
    </w:p>
    <w:p w14:paraId="54607F00" w14:textId="77777777" w:rsidR="00BF065F" w:rsidRDefault="00BF065F" w:rsidP="00E224F7">
      <w:pPr>
        <w:pStyle w:val="Tekstpods"/>
        <w:ind w:firstLine="0"/>
      </w:pPr>
    </w:p>
    <w:p w14:paraId="14E53DAB" w14:textId="77777777" w:rsidR="00BF065F" w:rsidRDefault="00BF065F" w:rsidP="00E224F7">
      <w:pPr>
        <w:pStyle w:val="Tekstpods"/>
        <w:ind w:firstLine="0"/>
      </w:pPr>
    </w:p>
    <w:p w14:paraId="6FFBD3EC" w14:textId="14F4F845" w:rsidR="00032F31" w:rsidRDefault="00032F31" w:rsidP="00E224F7">
      <w:pPr>
        <w:pStyle w:val="Tekstpods"/>
        <w:ind w:firstLine="0"/>
      </w:pPr>
      <w:r>
        <w:br w:type="page"/>
      </w:r>
    </w:p>
    <w:p w14:paraId="30DCCCAD" w14:textId="77777777" w:rsidR="00A61F08" w:rsidRDefault="00A61F08" w:rsidP="00E224F7">
      <w:pPr>
        <w:pStyle w:val="Tekstpods"/>
        <w:ind w:firstLine="0"/>
      </w:pPr>
    </w:p>
    <w:p w14:paraId="1B7B04BD" w14:textId="77777777" w:rsidR="00032F31" w:rsidRPr="00701D68" w:rsidRDefault="00032F31" w:rsidP="00032F31">
      <w:pPr>
        <w:pStyle w:val="Heading1"/>
      </w:pPr>
      <w:bookmarkStart w:id="14" w:name="_Toc532559625"/>
      <w:r>
        <w:t>Podsumowanie i wnioski</w:t>
      </w:r>
      <w:bookmarkEnd w:id="14"/>
    </w:p>
    <w:p w14:paraId="2FD2ABA4" w14:textId="77777777" w:rsidR="00032F31" w:rsidRDefault="00032F31" w:rsidP="00032F31">
      <w:pPr>
        <w:pStyle w:val="Tekstpods"/>
      </w:pPr>
      <w:r w:rsidRPr="005E07A9">
        <w:t xml:space="preserve">Rozdział ten </w:t>
      </w:r>
      <w:r>
        <w:t xml:space="preserve">obejmuje następujące elementy: </w:t>
      </w:r>
    </w:p>
    <w:p w14:paraId="76F7C4A0" w14:textId="77777777"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uzyskane wyniki w świetle postawionych celów i zdefiniowanych wymagań,</w:t>
      </w:r>
    </w:p>
    <w:p w14:paraId="116C82A7" w14:textId="77777777"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kierunki ewentualnych dalszych prac (rozbudowa funkcjonalna, …),</w:t>
      </w:r>
    </w:p>
    <w:p w14:paraId="1B501CFD" w14:textId="77777777"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problemy napotkane w trakcie pracy.</w:t>
      </w:r>
    </w:p>
    <w:p w14:paraId="36AF6883" w14:textId="77777777" w:rsidR="00CF4318" w:rsidRDefault="00CF4318" w:rsidP="00032F31">
      <w:pPr>
        <w:overflowPunct/>
        <w:autoSpaceDE/>
        <w:autoSpaceDN/>
        <w:adjustRightInd/>
        <w:textAlignment w:val="auto"/>
      </w:pPr>
    </w:p>
    <w:p w14:paraId="54C529ED" w14:textId="77777777" w:rsidR="006F1223" w:rsidRDefault="006F1223" w:rsidP="00032F31">
      <w:pPr>
        <w:overflowPunct/>
        <w:autoSpaceDE/>
        <w:autoSpaceDN/>
        <w:adjustRightInd/>
        <w:textAlignment w:val="auto"/>
      </w:pPr>
    </w:p>
    <w:p w14:paraId="1C0157D6" w14:textId="77777777" w:rsidR="006F1223" w:rsidRDefault="006F1223">
      <w:pPr>
        <w:overflowPunct/>
        <w:autoSpaceDE/>
        <w:autoSpaceDN/>
        <w:adjustRightInd/>
        <w:textAlignment w:val="auto"/>
      </w:pPr>
      <w:r>
        <w:br w:type="page"/>
      </w:r>
    </w:p>
    <w:p w14:paraId="3691E7B2" w14:textId="77777777" w:rsidR="00C05998" w:rsidRDefault="00C05998">
      <w:pPr>
        <w:overflowPunct/>
        <w:autoSpaceDE/>
        <w:autoSpaceDN/>
        <w:adjustRightInd/>
        <w:textAlignment w:val="auto"/>
        <w:sectPr w:rsidR="00C05998" w:rsidSect="00BB2161">
          <w:headerReference w:type="even" r:id="rId54"/>
          <w:footerReference w:type="even" r:id="rId5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14:paraId="526770CE" w14:textId="77777777" w:rsidR="00032F31" w:rsidRDefault="00032F31">
      <w:pPr>
        <w:overflowPunct/>
        <w:autoSpaceDE/>
        <w:autoSpaceDN/>
        <w:adjustRightInd/>
        <w:textAlignment w:val="auto"/>
      </w:pPr>
    </w:p>
    <w:p w14:paraId="4E91AB96" w14:textId="77777777" w:rsidR="00C228EF" w:rsidRPr="008F36EE" w:rsidRDefault="00E45A30" w:rsidP="001F24F6">
      <w:pPr>
        <w:pStyle w:val="Heading1"/>
        <w:numPr>
          <w:ilvl w:val="0"/>
          <w:numId w:val="0"/>
        </w:numPr>
        <w:ind w:left="363"/>
      </w:pPr>
      <w:bookmarkStart w:id="15" w:name="_Toc532559626"/>
      <w:r w:rsidRPr="008F36EE">
        <w:t>B</w:t>
      </w:r>
      <w:r w:rsidR="005E07A9" w:rsidRPr="008F36EE">
        <w:t>ibliografia</w:t>
      </w:r>
      <w:bookmarkEnd w:id="15"/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6832"/>
      </w:tblGrid>
      <w:tr w:rsidR="00DF76E0" w:rsidRPr="00BB2161" w14:paraId="24F23D02" w14:textId="77777777" w:rsidTr="00611296">
        <w:trPr>
          <w:trHeight w:val="227"/>
        </w:trPr>
        <w:tc>
          <w:tcPr>
            <w:tcW w:w="709" w:type="dxa"/>
          </w:tcPr>
          <w:p w14:paraId="32FCBE6E" w14:textId="77777777"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6832" w:type="dxa"/>
          </w:tcPr>
          <w:p w14:paraId="1759CAC7" w14:textId="77777777" w:rsidR="008A4152" w:rsidRPr="007424F1" w:rsidRDefault="007424F1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>
              <w:rPr>
                <w:lang w:val="en-US"/>
              </w:rPr>
              <w:t>Twenty Billion Network</w:t>
            </w:r>
            <w:r w:rsidR="008A4152" w:rsidRPr="007424F1">
              <w:rPr>
                <w:lang w:val="en-US"/>
              </w:rPr>
              <w:t xml:space="preserve">. </w:t>
            </w:r>
            <w:r w:rsidR="000C63FC" w:rsidRPr="007424F1">
              <w:rPr>
                <w:i/>
                <w:lang w:val="en-US"/>
              </w:rPr>
              <w:t>The 20BN-Jester</w:t>
            </w:r>
            <w:r w:rsidRPr="007424F1">
              <w:rPr>
                <w:i/>
                <w:lang w:val="en-US"/>
              </w:rPr>
              <w:t xml:space="preserve"> Dataset – Twenty Bil</w:t>
            </w:r>
            <w:r>
              <w:rPr>
                <w:i/>
                <w:lang w:val="en-US"/>
              </w:rPr>
              <w:t>l</w:t>
            </w:r>
            <w:r w:rsidRPr="007424F1">
              <w:rPr>
                <w:i/>
                <w:lang w:val="en-US"/>
              </w:rPr>
              <w:t>ion Network</w:t>
            </w:r>
            <w:r w:rsidR="008A4152" w:rsidRPr="007424F1">
              <w:rPr>
                <w:lang w:val="en-US"/>
              </w:rPr>
              <w:t>.</w:t>
            </w:r>
            <w:r w:rsidR="0049420C" w:rsidRPr="007424F1">
              <w:rPr>
                <w:lang w:val="en-US"/>
              </w:rPr>
              <w:t xml:space="preserve"> </w:t>
            </w:r>
            <w:r w:rsidRPr="007424F1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https://20bn.com/datasets/jester </w:t>
            </w:r>
            <w:r w:rsidR="0049420C" w:rsidRPr="007424F1">
              <w:rPr>
                <w:lang w:val="en-US"/>
              </w:rPr>
              <w:t xml:space="preserve">[data </w:t>
            </w:r>
            <w:proofErr w:type="spellStart"/>
            <w:r w:rsidR="0049420C" w:rsidRPr="007424F1">
              <w:rPr>
                <w:lang w:val="en-US"/>
              </w:rPr>
              <w:t>dostępu</w:t>
            </w:r>
            <w:proofErr w:type="spellEnd"/>
            <w:r w:rsidR="0049420C" w:rsidRPr="007424F1">
              <w:rPr>
                <w:lang w:val="en-US"/>
              </w:rPr>
              <w:t>: 2018-09-30]</w:t>
            </w:r>
            <w:r w:rsidR="008A4152" w:rsidRPr="007424F1">
              <w:rPr>
                <w:lang w:val="en-US"/>
              </w:rPr>
              <w:t>.</w:t>
            </w:r>
          </w:p>
          <w:p w14:paraId="7CBEED82" w14:textId="77777777" w:rsidR="00174E3D" w:rsidRPr="007424F1" w:rsidRDefault="00174E3D" w:rsidP="008A4152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49420C" w14:paraId="1BFE6B1D" w14:textId="77777777" w:rsidTr="00611296">
        <w:trPr>
          <w:trHeight w:val="227"/>
        </w:trPr>
        <w:tc>
          <w:tcPr>
            <w:tcW w:w="709" w:type="dxa"/>
          </w:tcPr>
          <w:p w14:paraId="4CA53300" w14:textId="77777777" w:rsidR="0049420C" w:rsidRDefault="0049420C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6832" w:type="dxa"/>
          </w:tcPr>
          <w:p w14:paraId="203CF7D0" w14:textId="77777777" w:rsidR="0049420C" w:rsidRDefault="0049420C" w:rsidP="006F1223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="009152FC" w:rsidRPr="009152FC">
              <w:rPr>
                <w:i/>
              </w:rPr>
              <w:t>http://openaccess.thecvf.com/content_ICCV_2017_workshops/papers/w44/Zhang_Learning_Spatiotemporal_Features_ICCV_2017_paper.pdf</w:t>
            </w:r>
            <w:r w:rsidRPr="00DF76E0">
              <w:t>. Wydawnictwo, Warszawa,</w:t>
            </w:r>
            <w:r>
              <w:t xml:space="preserve"> 2017.</w:t>
            </w:r>
          </w:p>
          <w:p w14:paraId="6E36661F" w14:textId="77777777" w:rsidR="0049420C" w:rsidRDefault="0049420C" w:rsidP="006F1223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14:paraId="627D2797" w14:textId="77777777" w:rsidTr="00611296">
        <w:trPr>
          <w:trHeight w:val="227"/>
        </w:trPr>
        <w:tc>
          <w:tcPr>
            <w:tcW w:w="709" w:type="dxa"/>
          </w:tcPr>
          <w:p w14:paraId="344DA621" w14:textId="77777777" w:rsidR="00DF76E0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</w:t>
            </w:r>
            <w:r w:rsidR="0049420C">
              <w:t>3</w:t>
            </w:r>
            <w:r>
              <w:t>]</w:t>
            </w:r>
          </w:p>
        </w:tc>
        <w:tc>
          <w:tcPr>
            <w:tcW w:w="6832" w:type="dxa"/>
          </w:tcPr>
          <w:p w14:paraId="1F74B936" w14:textId="77777777" w:rsidR="008A4152" w:rsidRDefault="002D4087" w:rsidP="008A4152">
            <w:pPr>
              <w:overflowPunct/>
              <w:autoSpaceDE/>
              <w:autoSpaceDN/>
              <w:adjustRightInd/>
              <w:textAlignment w:val="auto"/>
            </w:pPr>
            <w:r>
              <w:t>Krzysztof Odrzywołek</w:t>
            </w:r>
            <w:r w:rsidR="008A4152" w:rsidRPr="00DF76E0">
              <w:t>.</w:t>
            </w:r>
            <w:r>
              <w:t xml:space="preserve"> Wykorzystanie głębokich sieci neuronowych w weryfikacji mówcy</w:t>
            </w:r>
            <w:r w:rsidR="008A4152">
              <w:t>:</w:t>
            </w:r>
            <w:r>
              <w:t xml:space="preserve"> Praca Magisterska, str. 5 Kraków</w:t>
            </w:r>
            <w:r w:rsidR="008A4152">
              <w:t xml:space="preserve"> 2016.</w:t>
            </w:r>
          </w:p>
          <w:p w14:paraId="38645DC7" w14:textId="77777777"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14:paraId="5C5BD819" w14:textId="77777777" w:rsidTr="00611296">
        <w:tc>
          <w:tcPr>
            <w:tcW w:w="709" w:type="dxa"/>
          </w:tcPr>
          <w:p w14:paraId="48D81F23" w14:textId="77777777" w:rsidR="00DF76E0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</w:t>
            </w:r>
            <w:r w:rsidR="0049420C">
              <w:t>4</w:t>
            </w:r>
            <w:r>
              <w:t>]</w:t>
            </w:r>
          </w:p>
        </w:tc>
        <w:tc>
          <w:tcPr>
            <w:tcW w:w="6832" w:type="dxa"/>
          </w:tcPr>
          <w:p w14:paraId="48BBAAA9" w14:textId="77777777" w:rsidR="00611296" w:rsidRDefault="00611296" w:rsidP="00174E3D">
            <w:pPr>
              <w:overflowPunct/>
              <w:autoSpaceDE/>
              <w:autoSpaceDN/>
              <w:adjustRightInd/>
              <w:textAlignment w:val="auto"/>
            </w:pPr>
            <w:r>
              <w:t>Jacek Bartman</w:t>
            </w:r>
            <w:r w:rsidR="00174E3D">
              <w:t xml:space="preserve">. </w:t>
            </w:r>
            <w:r>
              <w:t>Sieci rekurencyjne</w:t>
            </w:r>
            <w:r w:rsidR="00DF76E0" w:rsidRPr="00DF76E0">
              <w:t xml:space="preserve">. </w:t>
            </w:r>
            <w:r>
              <w:rPr>
                <w:i/>
              </w:rPr>
              <w:t>Wykłady</w:t>
            </w:r>
            <w:r w:rsidR="00DF76E0">
              <w:t xml:space="preserve">, </w:t>
            </w:r>
            <w:hyperlink r:id="rId56" w:history="1">
              <w:r w:rsidRPr="000D0D75">
                <w:rPr>
                  <w:rStyle w:val="Hyperlink"/>
                </w:rPr>
                <w:t>http://www.neurosoft.edu.pl/media/pdf/jbartman/sztuczna_inteligencja/NTI9.pdf</w:t>
              </w:r>
            </w:hyperlink>
            <w:r>
              <w:t>. Na dzień 07.12.2018</w:t>
            </w:r>
            <w:r w:rsidR="00174E3D">
              <w:t xml:space="preserve"> </w:t>
            </w:r>
          </w:p>
          <w:p w14:paraId="135E58C4" w14:textId="77777777" w:rsidR="00611296" w:rsidRDefault="00611296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611296" w14:paraId="0B6D16AC" w14:textId="77777777" w:rsidTr="00611296">
        <w:tc>
          <w:tcPr>
            <w:tcW w:w="709" w:type="dxa"/>
          </w:tcPr>
          <w:p w14:paraId="2C07CDAA" w14:textId="77777777" w:rsidR="00611296" w:rsidRDefault="00611296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[5]</w:t>
            </w:r>
          </w:p>
        </w:tc>
        <w:tc>
          <w:tcPr>
            <w:tcW w:w="6832" w:type="dxa"/>
          </w:tcPr>
          <w:p w14:paraId="271B5E96" w14:textId="77777777" w:rsidR="00611296" w:rsidRDefault="00A16A02" w:rsidP="00174E3D">
            <w:pPr>
              <w:overflowPunct/>
              <w:autoSpaceDE/>
              <w:autoSpaceDN/>
              <w:adjustRightInd/>
              <w:textAlignment w:val="auto"/>
            </w:pPr>
            <w:hyperlink r:id="rId57" w:history="1">
              <w:r w:rsidR="00173F53" w:rsidRPr="000D0D75">
                <w:rPr>
                  <w:rStyle w:val="Hyperlink"/>
                </w:rPr>
                <w:t>https://trends.google.pl/trends/explore?date=all&amp;q=deep%20learning</w:t>
              </w:r>
            </w:hyperlink>
            <w:r w:rsidR="00173F53">
              <w:t>. Na dzień 06.12.2018</w:t>
            </w:r>
          </w:p>
        </w:tc>
      </w:tr>
      <w:tr w:rsidR="00C00510" w:rsidRPr="00C00510" w14:paraId="49EDD145" w14:textId="77777777" w:rsidTr="00611296">
        <w:tc>
          <w:tcPr>
            <w:tcW w:w="709" w:type="dxa"/>
          </w:tcPr>
          <w:p w14:paraId="4A6EBBBD" w14:textId="77777777" w:rsidR="00C00510" w:rsidRDefault="00C0051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[6]</w:t>
            </w:r>
          </w:p>
        </w:tc>
        <w:tc>
          <w:tcPr>
            <w:tcW w:w="6832" w:type="dxa"/>
          </w:tcPr>
          <w:p w14:paraId="6315D47E" w14:textId="77777777" w:rsidR="00C00510" w:rsidRDefault="00C00510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 w:rsidRPr="00043C9B">
              <w:rPr>
                <w:lang w:val="en-US"/>
              </w:rPr>
              <w:t>Benteng</w:t>
            </w:r>
            <w:proofErr w:type="spellEnd"/>
            <w:r w:rsidRPr="00043C9B">
              <w:rPr>
                <w:lang w:val="en-US"/>
              </w:rPr>
              <w:t xml:space="preserve"> Ma, Yong Xia. </w:t>
            </w:r>
            <w:r w:rsidRPr="00C00510">
              <w:rPr>
                <w:lang w:val="en-US"/>
              </w:rPr>
              <w:t>Autonomous Deep Learning: A Genetic DCNN Designer for Image Classific</w:t>
            </w:r>
            <w:r>
              <w:rPr>
                <w:lang w:val="en-US"/>
              </w:rPr>
              <w:t>ation.</w:t>
            </w:r>
            <w:r w:rsidRPr="00C00510">
              <w:rPr>
                <w:lang w:val="en-US"/>
              </w:rPr>
              <w:t xml:space="preserve"> arXiv:1807.00284v1</w:t>
            </w:r>
            <w:r>
              <w:rPr>
                <w:lang w:val="en-US"/>
              </w:rPr>
              <w:t>. 1 July 2018, str. 5.</w:t>
            </w:r>
          </w:p>
          <w:p w14:paraId="62EBF9A1" w14:textId="77777777" w:rsidR="00C00510" w:rsidRPr="00C00510" w:rsidRDefault="00C00510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</w:p>
        </w:tc>
      </w:tr>
      <w:tr w:rsidR="00ED1147" w:rsidRPr="00ED1147" w14:paraId="2ED14A5B" w14:textId="77777777" w:rsidTr="00611296">
        <w:tc>
          <w:tcPr>
            <w:tcW w:w="709" w:type="dxa"/>
          </w:tcPr>
          <w:p w14:paraId="120040CC" w14:textId="77777777" w:rsidR="00ED1147" w:rsidRDefault="00ED1147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[7]</w:t>
            </w:r>
          </w:p>
        </w:tc>
        <w:tc>
          <w:tcPr>
            <w:tcW w:w="6832" w:type="dxa"/>
          </w:tcPr>
          <w:p w14:paraId="40D44D62" w14:textId="77777777" w:rsidR="00ED1147" w:rsidRPr="00ED1147" w:rsidRDefault="00ED1147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 w:rsidRPr="00043C9B">
              <w:rPr>
                <w:lang w:val="en-US"/>
              </w:rPr>
              <w:t>Yanting</w:t>
            </w:r>
            <w:proofErr w:type="spellEnd"/>
            <w:r w:rsidRPr="00043C9B">
              <w:rPr>
                <w:lang w:val="en-US"/>
              </w:rPr>
              <w:t xml:space="preserve"> Pei, </w:t>
            </w:r>
            <w:proofErr w:type="spellStart"/>
            <w:r w:rsidRPr="00043C9B">
              <w:rPr>
                <w:lang w:val="en-US"/>
              </w:rPr>
              <w:t>Yaping</w:t>
            </w:r>
            <w:proofErr w:type="spellEnd"/>
            <w:r w:rsidRPr="00043C9B">
              <w:rPr>
                <w:lang w:val="en-US"/>
              </w:rPr>
              <w:t xml:space="preserve"> Huang, Qi Zou, Hao Zang, </w:t>
            </w:r>
            <w:proofErr w:type="spellStart"/>
            <w:r w:rsidRPr="00043C9B">
              <w:rPr>
                <w:lang w:val="en-US"/>
              </w:rPr>
              <w:t>Xingyuan</w:t>
            </w:r>
            <w:proofErr w:type="spellEnd"/>
            <w:r w:rsidRPr="00043C9B">
              <w:rPr>
                <w:lang w:val="en-US"/>
              </w:rPr>
              <w:t xml:space="preserve"> Zhang, Song Wang. </w:t>
            </w:r>
            <w:r w:rsidRPr="00ED1147">
              <w:rPr>
                <w:lang w:val="en-US"/>
              </w:rPr>
              <w:t>Effects of Image Degradations to CNN-based Image Classification. arXiv:1810.05552v1</w:t>
            </w:r>
            <w:r>
              <w:rPr>
                <w:lang w:val="en-US"/>
              </w:rPr>
              <w:t>. 12 October 2018, str. 2</w:t>
            </w:r>
          </w:p>
        </w:tc>
      </w:tr>
      <w:tr w:rsidR="00ED1147" w:rsidRPr="00ED1147" w14:paraId="5BC34387" w14:textId="77777777" w:rsidTr="00611296">
        <w:tc>
          <w:tcPr>
            <w:tcW w:w="709" w:type="dxa"/>
          </w:tcPr>
          <w:p w14:paraId="514AE29D" w14:textId="77777777" w:rsidR="00ED1147" w:rsidRDefault="00ED1147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[8]</w:t>
            </w:r>
          </w:p>
        </w:tc>
        <w:tc>
          <w:tcPr>
            <w:tcW w:w="6832" w:type="dxa"/>
          </w:tcPr>
          <w:p w14:paraId="559F3733" w14:textId="77777777" w:rsidR="00ED1147" w:rsidRPr="00ED1147" w:rsidRDefault="00ED1147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>
              <w:t>Jie</w:t>
            </w:r>
            <w:proofErr w:type="spellEnd"/>
            <w:r>
              <w:t xml:space="preserve"> Hu, Li </w:t>
            </w:r>
            <w:proofErr w:type="spellStart"/>
            <w:r>
              <w:t>Shen</w:t>
            </w:r>
            <w:proofErr w:type="spellEnd"/>
            <w:r>
              <w:t xml:space="preserve">, Samuel Albanie, Gang Sun, </w:t>
            </w:r>
            <w:proofErr w:type="spellStart"/>
            <w:r>
              <w:t>Enhua</w:t>
            </w:r>
            <w:proofErr w:type="spellEnd"/>
            <w:r>
              <w:t xml:space="preserve"> Wu. </w:t>
            </w:r>
            <w:r w:rsidRPr="00ED1147">
              <w:rPr>
                <w:lang w:val="en-US"/>
              </w:rPr>
              <w:t>Squeeze-and-Excitation Networks. arXiv:1709.01507v3</w:t>
            </w:r>
            <w:r>
              <w:rPr>
                <w:lang w:val="en-US"/>
              </w:rPr>
              <w:t>. 25 October 2018</w:t>
            </w:r>
          </w:p>
        </w:tc>
      </w:tr>
      <w:tr w:rsidR="003C4136" w:rsidRPr="00ED1147" w14:paraId="1B0FAA05" w14:textId="77777777" w:rsidTr="00611296">
        <w:tc>
          <w:tcPr>
            <w:tcW w:w="709" w:type="dxa"/>
          </w:tcPr>
          <w:p w14:paraId="256C35E4" w14:textId="77777777" w:rsidR="003C4136" w:rsidRDefault="003C4136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[9]</w:t>
            </w:r>
          </w:p>
        </w:tc>
        <w:tc>
          <w:tcPr>
            <w:tcW w:w="6832" w:type="dxa"/>
          </w:tcPr>
          <w:p w14:paraId="15982B86" w14:textId="77777777" w:rsidR="003C4136" w:rsidRPr="003C4136" w:rsidRDefault="003C4136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Kaiming</w:t>
            </w:r>
            <w:proofErr w:type="spellEnd"/>
            <w:r>
              <w:rPr>
                <w:lang w:val="en-US"/>
              </w:rPr>
              <w:t xml:space="preserve"> He, </w:t>
            </w:r>
            <w:proofErr w:type="spellStart"/>
            <w:r w:rsidRPr="003C4136">
              <w:rPr>
                <w:lang w:val="en-US"/>
              </w:rPr>
              <w:t>Xiangyu</w:t>
            </w:r>
            <w:proofErr w:type="spellEnd"/>
            <w:r w:rsidRPr="003C4136">
              <w:rPr>
                <w:lang w:val="en-US"/>
              </w:rPr>
              <w:t xml:space="preserve"> Zhang</w:t>
            </w:r>
            <w:r>
              <w:rPr>
                <w:lang w:val="en-US"/>
              </w:rPr>
              <w:t>,</w:t>
            </w:r>
            <w:r w:rsidRPr="003C4136">
              <w:rPr>
                <w:lang w:val="en-US"/>
              </w:rPr>
              <w:t xml:space="preserve"> </w:t>
            </w:r>
            <w:proofErr w:type="spellStart"/>
            <w:r w:rsidRPr="003C4136">
              <w:rPr>
                <w:lang w:val="en-US"/>
              </w:rPr>
              <w:t>Shaoqing</w:t>
            </w:r>
            <w:proofErr w:type="spellEnd"/>
            <w:r w:rsidRPr="003C4136">
              <w:rPr>
                <w:lang w:val="en-US"/>
              </w:rPr>
              <w:t xml:space="preserve"> Ren</w:t>
            </w:r>
            <w:r>
              <w:rPr>
                <w:lang w:val="en-US"/>
              </w:rPr>
              <w:t>,</w:t>
            </w:r>
            <w:r w:rsidRPr="003C4136">
              <w:rPr>
                <w:lang w:val="en-US"/>
              </w:rPr>
              <w:t xml:space="preserve"> Jian Sun</w:t>
            </w:r>
            <w:r>
              <w:rPr>
                <w:lang w:val="en-US"/>
              </w:rPr>
              <w:t>.</w:t>
            </w:r>
            <w:r w:rsidRPr="003C4136">
              <w:rPr>
                <w:lang w:val="en-US"/>
              </w:rPr>
              <w:t xml:space="preserve"> Deep Residual Learning for Image Recognition</w:t>
            </w:r>
            <w:r>
              <w:rPr>
                <w:lang w:val="en-US"/>
              </w:rPr>
              <w:t xml:space="preserve">. </w:t>
            </w:r>
            <w:r w:rsidRPr="003C4136">
              <w:rPr>
                <w:lang w:val="en-US"/>
              </w:rPr>
              <w:t>arXiv:1512.03385v1</w:t>
            </w:r>
            <w:r>
              <w:rPr>
                <w:lang w:val="en-US"/>
              </w:rPr>
              <w:t xml:space="preserve">. 10 </w:t>
            </w:r>
            <w:proofErr w:type="spellStart"/>
            <w:r>
              <w:rPr>
                <w:lang w:val="en-US"/>
              </w:rPr>
              <w:t>december</w:t>
            </w:r>
            <w:proofErr w:type="spellEnd"/>
            <w:r>
              <w:rPr>
                <w:lang w:val="en-US"/>
              </w:rPr>
              <w:t xml:space="preserve"> 2015, str. 6</w:t>
            </w:r>
          </w:p>
        </w:tc>
      </w:tr>
      <w:tr w:rsidR="003C4136" w:rsidRPr="003C4136" w14:paraId="3C376843" w14:textId="77777777" w:rsidTr="00611296">
        <w:tc>
          <w:tcPr>
            <w:tcW w:w="709" w:type="dxa"/>
          </w:tcPr>
          <w:p w14:paraId="6BE32859" w14:textId="77777777" w:rsidR="003C4136" w:rsidRDefault="003C4136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lastRenderedPageBreak/>
              <w:t>[10]</w:t>
            </w:r>
          </w:p>
        </w:tc>
        <w:tc>
          <w:tcPr>
            <w:tcW w:w="6832" w:type="dxa"/>
          </w:tcPr>
          <w:p w14:paraId="7A0DF646" w14:textId="77777777" w:rsidR="003C4136" w:rsidRPr="003C4136" w:rsidRDefault="003C4136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043C9B">
              <w:rPr>
                <w:lang w:val="en-US"/>
              </w:rPr>
              <w:t xml:space="preserve">Stefan Braun. </w:t>
            </w:r>
            <w:r w:rsidRPr="003C4136">
              <w:rPr>
                <w:lang w:val="en-US"/>
              </w:rPr>
              <w:t>LSTM Benchmarks for Deep Learning Frameworks</w:t>
            </w:r>
            <w:r>
              <w:rPr>
                <w:lang w:val="en-US"/>
              </w:rPr>
              <w:t xml:space="preserve">. </w:t>
            </w:r>
            <w:r w:rsidRPr="003C4136">
              <w:rPr>
                <w:lang w:val="en-US"/>
              </w:rPr>
              <w:t>arXiv:1806.01818v1</w:t>
            </w:r>
            <w:r>
              <w:rPr>
                <w:lang w:val="en-US"/>
              </w:rPr>
              <w:t>. 5 June 2018</w:t>
            </w:r>
          </w:p>
        </w:tc>
      </w:tr>
      <w:tr w:rsidR="003C4136" w:rsidRPr="003C4136" w14:paraId="3EFAB21C" w14:textId="77777777" w:rsidTr="00611296">
        <w:tc>
          <w:tcPr>
            <w:tcW w:w="709" w:type="dxa"/>
          </w:tcPr>
          <w:p w14:paraId="63F975B5" w14:textId="77777777" w:rsidR="003C4136" w:rsidRDefault="003C4136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[11]</w:t>
            </w:r>
          </w:p>
        </w:tc>
        <w:tc>
          <w:tcPr>
            <w:tcW w:w="6832" w:type="dxa"/>
          </w:tcPr>
          <w:p w14:paraId="3856A560" w14:textId="77777777" w:rsidR="003C4136" w:rsidRPr="003C4136" w:rsidRDefault="003C4136" w:rsidP="00174E3D">
            <w:pPr>
              <w:overflowPunct/>
              <w:autoSpaceDE/>
              <w:autoSpaceDN/>
              <w:adjustRightInd/>
              <w:textAlignment w:val="auto"/>
            </w:pPr>
            <w:r w:rsidRPr="00043C9B">
              <w:rPr>
                <w:lang w:val="en-US"/>
              </w:rPr>
              <w:t xml:space="preserve">Markku </w:t>
            </w:r>
            <w:proofErr w:type="spellStart"/>
            <w:r w:rsidRPr="00043C9B">
              <w:rPr>
                <w:lang w:val="en-US"/>
              </w:rPr>
              <w:t>Hinkka</w:t>
            </w:r>
            <w:proofErr w:type="spellEnd"/>
            <w:r w:rsidRPr="00043C9B">
              <w:rPr>
                <w:lang w:val="en-US"/>
              </w:rPr>
              <w:t xml:space="preserve">, </w:t>
            </w:r>
            <w:proofErr w:type="spellStart"/>
            <w:r w:rsidRPr="00043C9B">
              <w:rPr>
                <w:lang w:val="en-US"/>
              </w:rPr>
              <w:t>Teemu</w:t>
            </w:r>
            <w:proofErr w:type="spellEnd"/>
            <w:r w:rsidRPr="00043C9B">
              <w:rPr>
                <w:lang w:val="en-US"/>
              </w:rPr>
              <w:t xml:space="preserve"> </w:t>
            </w:r>
            <w:proofErr w:type="spellStart"/>
            <w:r w:rsidRPr="00043C9B">
              <w:rPr>
                <w:lang w:val="en-US"/>
              </w:rPr>
              <w:t>Lehto</w:t>
            </w:r>
            <w:proofErr w:type="spellEnd"/>
            <w:r w:rsidRPr="00043C9B">
              <w:rPr>
                <w:lang w:val="en-US"/>
              </w:rPr>
              <w:t xml:space="preserve">, </w:t>
            </w:r>
            <w:proofErr w:type="spellStart"/>
            <w:r w:rsidRPr="00043C9B">
              <w:rPr>
                <w:lang w:val="en-US"/>
              </w:rPr>
              <w:t>Keijo</w:t>
            </w:r>
            <w:proofErr w:type="spellEnd"/>
            <w:r w:rsidRPr="00043C9B">
              <w:rPr>
                <w:lang w:val="en-US"/>
              </w:rPr>
              <w:t xml:space="preserve"> </w:t>
            </w:r>
            <w:proofErr w:type="spellStart"/>
            <w:r w:rsidRPr="00043C9B">
              <w:rPr>
                <w:lang w:val="en-US"/>
              </w:rPr>
              <w:t>Heljanko</w:t>
            </w:r>
            <w:proofErr w:type="spellEnd"/>
            <w:r w:rsidRPr="00043C9B">
              <w:rPr>
                <w:lang w:val="en-US"/>
              </w:rPr>
              <w:t xml:space="preserve">, Alexander Jung. arXiv:1809.05896v1. </w:t>
            </w:r>
            <w:r>
              <w:t xml:space="preserve">16 </w:t>
            </w:r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</w:tr>
      <w:tr w:rsidR="003C4136" w:rsidRPr="003C4136" w14:paraId="7C110BBC" w14:textId="77777777" w:rsidTr="00611296">
        <w:tc>
          <w:tcPr>
            <w:tcW w:w="709" w:type="dxa"/>
          </w:tcPr>
          <w:p w14:paraId="7989B24E" w14:textId="77777777" w:rsidR="003C4136" w:rsidRDefault="003C4136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[12]</w:t>
            </w:r>
          </w:p>
        </w:tc>
        <w:tc>
          <w:tcPr>
            <w:tcW w:w="6832" w:type="dxa"/>
          </w:tcPr>
          <w:p w14:paraId="1277BC09" w14:textId="77777777" w:rsidR="003C4136" w:rsidRPr="003C4136" w:rsidRDefault="003C4136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3C4136">
              <w:rPr>
                <w:lang w:val="en-US"/>
              </w:rPr>
              <w:t xml:space="preserve">Ben Krause, Iain Murray, Steve </w:t>
            </w:r>
            <w:proofErr w:type="spellStart"/>
            <w:r w:rsidRPr="003C4136">
              <w:rPr>
                <w:lang w:val="en-US"/>
              </w:rPr>
              <w:t>Renals</w:t>
            </w:r>
            <w:proofErr w:type="spellEnd"/>
            <w:r w:rsidRPr="003C4136">
              <w:rPr>
                <w:lang w:val="en-US"/>
              </w:rPr>
              <w:t>, Liang Lu.</w:t>
            </w:r>
            <w:r>
              <w:rPr>
                <w:lang w:val="en-US"/>
              </w:rPr>
              <w:t xml:space="preserve"> </w:t>
            </w:r>
            <w:r w:rsidRPr="003C4136">
              <w:rPr>
                <w:lang w:val="en-US"/>
              </w:rPr>
              <w:t xml:space="preserve">Multiplicative </w:t>
            </w:r>
            <w:proofErr w:type="spellStart"/>
            <w:r w:rsidRPr="003C4136">
              <w:rPr>
                <w:lang w:val="en-US"/>
              </w:rPr>
              <w:t>Lstm</w:t>
            </w:r>
            <w:proofErr w:type="spellEnd"/>
            <w:r w:rsidRPr="003C4136">
              <w:rPr>
                <w:lang w:val="en-US"/>
              </w:rPr>
              <w:t xml:space="preserve"> For Sequence Modelling</w:t>
            </w:r>
            <w:r>
              <w:rPr>
                <w:lang w:val="en-US"/>
              </w:rPr>
              <w:t xml:space="preserve">. </w:t>
            </w:r>
            <w:r w:rsidRPr="003C4136">
              <w:rPr>
                <w:lang w:val="en-US"/>
              </w:rPr>
              <w:t>arXiv:1609.07959v3</w:t>
            </w:r>
            <w:r>
              <w:rPr>
                <w:lang w:val="en-US"/>
              </w:rPr>
              <w:t>. 12 October 2017</w:t>
            </w:r>
          </w:p>
        </w:tc>
      </w:tr>
      <w:tr w:rsidR="005959DF" w:rsidRPr="003C4136" w14:paraId="29B90BA7" w14:textId="77777777" w:rsidTr="00611296">
        <w:tc>
          <w:tcPr>
            <w:tcW w:w="709" w:type="dxa"/>
          </w:tcPr>
          <w:p w14:paraId="1F11E9EB" w14:textId="77777777" w:rsidR="005959DF" w:rsidRDefault="005959DF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[13]</w:t>
            </w:r>
          </w:p>
        </w:tc>
        <w:tc>
          <w:tcPr>
            <w:tcW w:w="6832" w:type="dxa"/>
          </w:tcPr>
          <w:p w14:paraId="02843283" w14:textId="77777777" w:rsidR="005959DF" w:rsidRPr="005959DF" w:rsidRDefault="005959DF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Grinciunaite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Amogh</w:t>
            </w:r>
            <w:proofErr w:type="spellEnd"/>
            <w:r>
              <w:rPr>
                <w:lang w:val="en-US"/>
              </w:rPr>
              <w:t xml:space="preserve"> Gudi1, </w:t>
            </w:r>
            <w:proofErr w:type="spellStart"/>
            <w:r>
              <w:rPr>
                <w:lang w:val="en-US"/>
              </w:rPr>
              <w:t>Emrah</w:t>
            </w:r>
            <w:proofErr w:type="spellEnd"/>
            <w:r>
              <w:rPr>
                <w:lang w:val="en-US"/>
              </w:rPr>
              <w:t xml:space="preserve"> Tasli</w:t>
            </w:r>
            <w:proofErr w:type="gramStart"/>
            <w:r>
              <w:rPr>
                <w:lang w:val="en-US"/>
              </w:rPr>
              <w:t>1,</w:t>
            </w:r>
            <w:r w:rsidRPr="005959DF">
              <w:rPr>
                <w:lang w:val="en-US"/>
              </w:rPr>
              <w:t>Marten</w:t>
            </w:r>
            <w:proofErr w:type="gramEnd"/>
            <w:r w:rsidRPr="005959DF">
              <w:rPr>
                <w:lang w:val="en-US"/>
              </w:rPr>
              <w:t xml:space="preserve"> den Uyl1</w:t>
            </w:r>
            <w:r>
              <w:rPr>
                <w:lang w:val="en-US"/>
              </w:rPr>
              <w:t>.</w:t>
            </w:r>
            <w:r w:rsidRPr="005959DF">
              <w:rPr>
                <w:lang w:val="en-US"/>
              </w:rPr>
              <w:t xml:space="preserve"> Human Pose Estimation in Space and Time using 3D CNN</w:t>
            </w:r>
            <w:r>
              <w:rPr>
                <w:lang w:val="en-US"/>
              </w:rPr>
              <w:t>.</w:t>
            </w:r>
            <w:r w:rsidRPr="005959DF">
              <w:rPr>
                <w:lang w:val="en-US"/>
              </w:rPr>
              <w:t xml:space="preserve"> arXiv:1609.00036v3</w:t>
            </w:r>
            <w:r>
              <w:rPr>
                <w:lang w:val="en-US"/>
              </w:rPr>
              <w:t>. 19 October 2016. Str. 6.</w:t>
            </w:r>
          </w:p>
        </w:tc>
      </w:tr>
      <w:tr w:rsidR="008E1D7E" w:rsidRPr="008E1D7E" w14:paraId="7D2E27A2" w14:textId="77777777" w:rsidTr="00611296">
        <w:tc>
          <w:tcPr>
            <w:tcW w:w="709" w:type="dxa"/>
          </w:tcPr>
          <w:p w14:paraId="379B3814" w14:textId="77777777" w:rsidR="008E1D7E" w:rsidRDefault="008E1D7E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[14]</w:t>
            </w:r>
          </w:p>
        </w:tc>
        <w:tc>
          <w:tcPr>
            <w:tcW w:w="6832" w:type="dxa"/>
          </w:tcPr>
          <w:p w14:paraId="7C855284" w14:textId="77777777" w:rsidR="008E1D7E" w:rsidRPr="008E1D7E" w:rsidRDefault="008E1D7E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 w:rsidRPr="00043C9B">
              <w:rPr>
                <w:lang w:val="en-US"/>
              </w:rPr>
              <w:t>Jaebok</w:t>
            </w:r>
            <w:proofErr w:type="spellEnd"/>
            <w:r w:rsidRPr="00043C9B">
              <w:rPr>
                <w:lang w:val="en-US"/>
              </w:rPr>
              <w:t xml:space="preserve"> Kim, </w:t>
            </w:r>
            <w:proofErr w:type="spellStart"/>
            <w:r w:rsidRPr="00043C9B">
              <w:rPr>
                <w:lang w:val="en-US"/>
              </w:rPr>
              <w:t>Khiet</w:t>
            </w:r>
            <w:proofErr w:type="spellEnd"/>
            <w:r w:rsidRPr="00043C9B">
              <w:rPr>
                <w:lang w:val="en-US"/>
              </w:rPr>
              <w:t xml:space="preserve"> P. Truong, Gwenn </w:t>
            </w:r>
            <w:proofErr w:type="spellStart"/>
            <w:r w:rsidRPr="00043C9B">
              <w:rPr>
                <w:lang w:val="en-US"/>
              </w:rPr>
              <w:t>Englebienne</w:t>
            </w:r>
            <w:proofErr w:type="spellEnd"/>
            <w:r w:rsidRPr="00043C9B">
              <w:rPr>
                <w:lang w:val="en-US"/>
              </w:rPr>
              <w:t xml:space="preserve">, and Vanessa Evers. </w:t>
            </w:r>
            <w:r w:rsidRPr="008E1D7E">
              <w:rPr>
                <w:lang w:val="en-US"/>
              </w:rPr>
              <w:t xml:space="preserve">Learning </w:t>
            </w:r>
            <w:proofErr w:type="spellStart"/>
            <w:r w:rsidRPr="008E1D7E">
              <w:rPr>
                <w:lang w:val="en-US"/>
              </w:rPr>
              <w:t>spectro</w:t>
            </w:r>
            <w:proofErr w:type="spellEnd"/>
            <w:r w:rsidRPr="008E1D7E">
              <w:rPr>
                <w:lang w:val="en-US"/>
              </w:rPr>
              <w:t>-temporal features with 3D CNNs for speech emotion recognition</w:t>
            </w:r>
            <w:r>
              <w:rPr>
                <w:lang w:val="en-US"/>
              </w:rPr>
              <w:t xml:space="preserve">. </w:t>
            </w:r>
            <w:r w:rsidRPr="008E1D7E">
              <w:rPr>
                <w:lang w:val="en-US"/>
              </w:rPr>
              <w:t>arXiv:1708.05071v1</w:t>
            </w:r>
            <w:r>
              <w:rPr>
                <w:lang w:val="en-US"/>
              </w:rPr>
              <w:t>. 14 August 2017. Str. 4.</w:t>
            </w:r>
          </w:p>
        </w:tc>
      </w:tr>
      <w:tr w:rsidR="003E2E5D" w:rsidRPr="003E2E5D" w14:paraId="679FD781" w14:textId="77777777" w:rsidTr="00611296">
        <w:tc>
          <w:tcPr>
            <w:tcW w:w="709" w:type="dxa"/>
          </w:tcPr>
          <w:p w14:paraId="142B8514" w14:textId="77777777" w:rsidR="003E2E5D" w:rsidRDefault="003E2E5D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[15]</w:t>
            </w:r>
          </w:p>
        </w:tc>
        <w:tc>
          <w:tcPr>
            <w:tcW w:w="6832" w:type="dxa"/>
          </w:tcPr>
          <w:p w14:paraId="192BE48B" w14:textId="77777777" w:rsidR="003E2E5D" w:rsidRPr="008E1D7E" w:rsidRDefault="003E2E5D" w:rsidP="00174E3D">
            <w:pPr>
              <w:overflowPunct/>
              <w:autoSpaceDE/>
              <w:autoSpaceDN/>
              <w:adjustRightInd/>
              <w:textAlignment w:val="auto"/>
            </w:pPr>
            <w:proofErr w:type="spellStart"/>
            <w:r>
              <w:t>Yue</w:t>
            </w:r>
            <w:proofErr w:type="spellEnd"/>
            <w:r>
              <w:t xml:space="preserve"> </w:t>
            </w:r>
            <w:proofErr w:type="spellStart"/>
            <w:r>
              <w:t>Luo</w:t>
            </w:r>
            <w:proofErr w:type="spellEnd"/>
            <w:r>
              <w:t xml:space="preserve">, Jimmy Ren, </w:t>
            </w:r>
            <w:proofErr w:type="spellStart"/>
            <w:r>
              <w:t>Zhouxia</w:t>
            </w:r>
            <w:proofErr w:type="spellEnd"/>
            <w:r>
              <w:t xml:space="preserve"> </w:t>
            </w:r>
            <w:proofErr w:type="spellStart"/>
            <w:r>
              <w:t>Wang</w:t>
            </w:r>
            <w:proofErr w:type="spellEnd"/>
            <w:r>
              <w:t xml:space="preserve">, </w:t>
            </w:r>
            <w:proofErr w:type="spellStart"/>
            <w:r>
              <w:t>Wenxiu</w:t>
            </w:r>
            <w:proofErr w:type="spellEnd"/>
            <w:r>
              <w:t xml:space="preserve"> Sun, </w:t>
            </w:r>
            <w:proofErr w:type="spellStart"/>
            <w:r>
              <w:t>Jinshan</w:t>
            </w:r>
            <w:proofErr w:type="spellEnd"/>
            <w:r>
              <w:t xml:space="preserve"> Pan, </w:t>
            </w:r>
            <w:proofErr w:type="spellStart"/>
            <w:r>
              <w:t>Jianbo</w:t>
            </w:r>
            <w:proofErr w:type="spellEnd"/>
            <w:r>
              <w:t xml:space="preserve"> </w:t>
            </w:r>
            <w:proofErr w:type="spellStart"/>
            <w:r>
              <w:t>Liu</w:t>
            </w:r>
            <w:proofErr w:type="spellEnd"/>
            <w:r>
              <w:t xml:space="preserve">, </w:t>
            </w:r>
            <w:proofErr w:type="spellStart"/>
            <w:r>
              <w:t>Jiahao</w:t>
            </w:r>
            <w:proofErr w:type="spellEnd"/>
            <w:r>
              <w:t xml:space="preserve"> </w:t>
            </w:r>
            <w:proofErr w:type="spellStart"/>
            <w:r>
              <w:t>Pang</w:t>
            </w:r>
            <w:proofErr w:type="spellEnd"/>
            <w:r>
              <w:t xml:space="preserve">, Liang Lin. LSTM </w:t>
            </w:r>
            <w:proofErr w:type="spellStart"/>
            <w:r>
              <w:t>Pose</w:t>
            </w:r>
            <w:proofErr w:type="spellEnd"/>
            <w:r>
              <w:t xml:space="preserve"> </w:t>
            </w:r>
            <w:proofErr w:type="spellStart"/>
            <w:r>
              <w:t>Machines</w:t>
            </w:r>
            <w:proofErr w:type="spellEnd"/>
            <w:r>
              <w:t xml:space="preserve">. arXiv:1712.06316v1. 18 </w:t>
            </w:r>
            <w:proofErr w:type="spellStart"/>
            <w:r>
              <w:t>December</w:t>
            </w:r>
            <w:proofErr w:type="spellEnd"/>
            <w:r>
              <w:t xml:space="preserve"> 2017.</w:t>
            </w:r>
          </w:p>
        </w:tc>
      </w:tr>
      <w:tr w:rsidR="00BD053F" w:rsidRPr="00BD053F" w14:paraId="2E4B3B00" w14:textId="77777777" w:rsidTr="00611296">
        <w:tc>
          <w:tcPr>
            <w:tcW w:w="709" w:type="dxa"/>
          </w:tcPr>
          <w:p w14:paraId="387F54A0" w14:textId="77777777" w:rsidR="00BD053F" w:rsidRDefault="00BD053F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[16]</w:t>
            </w:r>
          </w:p>
        </w:tc>
        <w:tc>
          <w:tcPr>
            <w:tcW w:w="6832" w:type="dxa"/>
          </w:tcPr>
          <w:p w14:paraId="070B64EA" w14:textId="77777777" w:rsidR="00BD053F" w:rsidRPr="00BD053F" w:rsidRDefault="00BD053F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043C9B">
              <w:rPr>
                <w:lang w:val="en-US"/>
              </w:rPr>
              <w:t xml:space="preserve">Andres Sanin, Conrad Sanderson, </w:t>
            </w:r>
            <w:proofErr w:type="spellStart"/>
            <w:r w:rsidRPr="00043C9B">
              <w:rPr>
                <w:lang w:val="en-US"/>
              </w:rPr>
              <w:t>Mehrtash</w:t>
            </w:r>
            <w:proofErr w:type="spellEnd"/>
            <w:r w:rsidRPr="00043C9B">
              <w:rPr>
                <w:lang w:val="en-US"/>
              </w:rPr>
              <w:t xml:space="preserve"> T. </w:t>
            </w:r>
            <w:proofErr w:type="spellStart"/>
            <w:r w:rsidRPr="00043C9B">
              <w:rPr>
                <w:lang w:val="en-US"/>
              </w:rPr>
              <w:t>Harandi</w:t>
            </w:r>
            <w:proofErr w:type="spellEnd"/>
            <w:r w:rsidRPr="00043C9B">
              <w:rPr>
                <w:lang w:val="en-US"/>
              </w:rPr>
              <w:t xml:space="preserve">, Brian C. Lovell. </w:t>
            </w:r>
            <w:proofErr w:type="spellStart"/>
            <w:r w:rsidRPr="00BD053F">
              <w:rPr>
                <w:lang w:val="en-US"/>
              </w:rPr>
              <w:t>Spatio</w:t>
            </w:r>
            <w:proofErr w:type="spellEnd"/>
            <w:r w:rsidRPr="00BD053F">
              <w:rPr>
                <w:lang w:val="en-US"/>
              </w:rPr>
              <w:t>-Temporal Covariance Descriptors for Action and Gesture Recognition. arXiv:1303.6021v1</w:t>
            </w:r>
            <w:r>
              <w:rPr>
                <w:lang w:val="en-US"/>
              </w:rPr>
              <w:t>. 25 March 2013</w:t>
            </w:r>
          </w:p>
        </w:tc>
      </w:tr>
      <w:tr w:rsidR="00E00C59" w:rsidRPr="00E00C59" w14:paraId="4DDAAD71" w14:textId="77777777" w:rsidTr="00611296">
        <w:tc>
          <w:tcPr>
            <w:tcW w:w="709" w:type="dxa"/>
          </w:tcPr>
          <w:p w14:paraId="560BC35C" w14:textId="77777777" w:rsidR="00E00C59" w:rsidRDefault="00E00C59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[17]</w:t>
            </w:r>
          </w:p>
        </w:tc>
        <w:tc>
          <w:tcPr>
            <w:tcW w:w="6832" w:type="dxa"/>
          </w:tcPr>
          <w:p w14:paraId="41C141B2" w14:textId="77777777" w:rsidR="00E00C59" w:rsidRPr="00BD053F" w:rsidRDefault="00E00C59" w:rsidP="00174E3D">
            <w:pPr>
              <w:overflowPunct/>
              <w:autoSpaceDE/>
              <w:autoSpaceDN/>
              <w:adjustRightInd/>
              <w:textAlignment w:val="auto"/>
            </w:pPr>
            <w:r w:rsidRPr="00E00C59">
              <w:t>https://20bn.com/datasets/jester</w:t>
            </w:r>
          </w:p>
        </w:tc>
      </w:tr>
      <w:tr w:rsidR="00E1042C" w:rsidRPr="00E00C59" w14:paraId="2B1FBC43" w14:textId="77777777" w:rsidTr="00611296">
        <w:tc>
          <w:tcPr>
            <w:tcW w:w="709" w:type="dxa"/>
          </w:tcPr>
          <w:p w14:paraId="4126AF9A" w14:textId="77777777" w:rsidR="00E1042C" w:rsidRDefault="00E1042C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[18]</w:t>
            </w:r>
          </w:p>
        </w:tc>
        <w:tc>
          <w:tcPr>
            <w:tcW w:w="6832" w:type="dxa"/>
          </w:tcPr>
          <w:p w14:paraId="072C804C" w14:textId="77777777" w:rsidR="00E1042C" w:rsidRPr="00E00C59" w:rsidRDefault="00E1042C" w:rsidP="00174E3D">
            <w:pPr>
              <w:overflowPunct/>
              <w:autoSpaceDE/>
              <w:autoSpaceDN/>
              <w:adjustRightInd/>
              <w:textAlignment w:val="auto"/>
            </w:pPr>
            <w:r w:rsidRPr="00043C9B">
              <w:rPr>
                <w:lang w:val="en-US"/>
              </w:rPr>
              <w:t xml:space="preserve">Stefan Braun. </w:t>
            </w:r>
            <w:r w:rsidRPr="00E1042C">
              <w:rPr>
                <w:lang w:val="en-US"/>
              </w:rPr>
              <w:t xml:space="preserve">LSTM Benchmarks for Deep Learning Frameworks. arXiv:1806.01818v1. </w:t>
            </w:r>
            <w:r>
              <w:rPr>
                <w:lang w:val="en-US"/>
              </w:rPr>
              <w:t xml:space="preserve">5 June 2018. </w:t>
            </w:r>
            <w:r>
              <w:t>Str. 7.</w:t>
            </w:r>
          </w:p>
        </w:tc>
      </w:tr>
      <w:tr w:rsidR="004B3ADE" w:rsidRPr="004B3ADE" w14:paraId="690ADFF6" w14:textId="77777777" w:rsidTr="00611296">
        <w:tc>
          <w:tcPr>
            <w:tcW w:w="709" w:type="dxa"/>
          </w:tcPr>
          <w:p w14:paraId="74B26955" w14:textId="77777777" w:rsidR="004B3ADE" w:rsidRDefault="004B3ADE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[19]</w:t>
            </w:r>
          </w:p>
        </w:tc>
        <w:tc>
          <w:tcPr>
            <w:tcW w:w="6832" w:type="dxa"/>
          </w:tcPr>
          <w:p w14:paraId="7E866E63" w14:textId="77777777" w:rsidR="004B3ADE" w:rsidRPr="004B3ADE" w:rsidRDefault="004B3ADE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4B3ADE">
              <w:rPr>
                <w:lang w:val="en-US"/>
              </w:rPr>
              <w:t xml:space="preserve">2017 Twenty Billion Neurons GmbH, Berlin, Germany. </w:t>
            </w:r>
            <w:hyperlink r:id="rId58" w:history="1">
              <w:r w:rsidRPr="00FA5470">
                <w:rPr>
                  <w:rStyle w:val="Hyperlink"/>
                  <w:lang w:val="en-US"/>
                </w:rPr>
                <w:t>https://github.com/TwentyBN/GulpIO-benchmarks</w:t>
              </w:r>
            </w:hyperlink>
            <w:r w:rsidRPr="004B3ADE">
              <w:rPr>
                <w:lang w:val="en-US"/>
              </w:rPr>
              <w:t>.</w:t>
            </w:r>
            <w:r>
              <w:rPr>
                <w:lang w:val="en-US"/>
              </w:rPr>
              <w:t xml:space="preserve"> Na </w:t>
            </w:r>
            <w:proofErr w:type="spellStart"/>
            <w:r>
              <w:rPr>
                <w:lang w:val="en-US"/>
              </w:rPr>
              <w:t>dzień</w:t>
            </w:r>
            <w:proofErr w:type="spellEnd"/>
            <w:r>
              <w:rPr>
                <w:lang w:val="en-US"/>
              </w:rPr>
              <w:t xml:space="preserve"> 08.12.2018</w:t>
            </w:r>
          </w:p>
        </w:tc>
      </w:tr>
      <w:tr w:rsidR="006F67BF" w:rsidRPr="006F67BF" w14:paraId="15149E32" w14:textId="77777777" w:rsidTr="00611296">
        <w:tc>
          <w:tcPr>
            <w:tcW w:w="709" w:type="dxa"/>
          </w:tcPr>
          <w:p w14:paraId="090B3E18" w14:textId="77777777" w:rsidR="006F67BF" w:rsidRDefault="006F67BF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[20]</w:t>
            </w:r>
          </w:p>
        </w:tc>
        <w:tc>
          <w:tcPr>
            <w:tcW w:w="6832" w:type="dxa"/>
          </w:tcPr>
          <w:p w14:paraId="4AD9627C" w14:textId="77777777" w:rsidR="006F67BF" w:rsidRDefault="006F67BF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6F67BF">
              <w:rPr>
                <w:lang w:val="en-US"/>
              </w:rPr>
              <w:t xml:space="preserve">Udacity. </w:t>
            </w:r>
            <w:hyperlink r:id="rId59" w:history="1">
              <w:r w:rsidRPr="00FA5470">
                <w:rPr>
                  <w:rStyle w:val="Hyperlink"/>
                  <w:lang w:val="en-US"/>
                </w:rPr>
                <w:t>https://github.com/udacity/CVND---Gesture-Recognition</w:t>
              </w:r>
            </w:hyperlink>
            <w:r>
              <w:rPr>
                <w:lang w:val="en-US"/>
              </w:rPr>
              <w:t>.</w:t>
            </w:r>
          </w:p>
          <w:p w14:paraId="04BA9DAA" w14:textId="77777777" w:rsidR="006F67BF" w:rsidRPr="006F67BF" w:rsidRDefault="006F67BF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  <w:proofErr w:type="spellStart"/>
            <w:r>
              <w:rPr>
                <w:lang w:val="en-US"/>
              </w:rPr>
              <w:t>dzien</w:t>
            </w:r>
            <w:proofErr w:type="spellEnd"/>
            <w:r>
              <w:rPr>
                <w:lang w:val="en-US"/>
              </w:rPr>
              <w:t xml:space="preserve"> 08.12.2018.</w:t>
            </w:r>
          </w:p>
        </w:tc>
      </w:tr>
      <w:tr w:rsidR="00F53405" w:rsidRPr="00F53405" w14:paraId="515E879F" w14:textId="77777777" w:rsidTr="00611296">
        <w:tc>
          <w:tcPr>
            <w:tcW w:w="709" w:type="dxa"/>
          </w:tcPr>
          <w:p w14:paraId="5AE7E69A" w14:textId="77777777" w:rsidR="00F53405" w:rsidRDefault="00F53405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[21]</w:t>
            </w:r>
          </w:p>
        </w:tc>
        <w:tc>
          <w:tcPr>
            <w:tcW w:w="6832" w:type="dxa"/>
          </w:tcPr>
          <w:p w14:paraId="33BF51B2" w14:textId="77777777" w:rsidR="00F53405" w:rsidRPr="006F67BF" w:rsidRDefault="00F53405" w:rsidP="00174E3D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 w:rsidRPr="00F53405">
              <w:rPr>
                <w:lang w:val="en-US"/>
              </w:rPr>
              <w:t>Clevert</w:t>
            </w:r>
            <w:proofErr w:type="spellEnd"/>
            <w:r w:rsidRPr="00F53405">
              <w:rPr>
                <w:lang w:val="en-US"/>
              </w:rPr>
              <w:t xml:space="preserve">, </w:t>
            </w:r>
            <w:proofErr w:type="spellStart"/>
            <w:r w:rsidRPr="00F53405">
              <w:rPr>
                <w:lang w:val="en-US"/>
              </w:rPr>
              <w:t>Djork-Arné</w:t>
            </w:r>
            <w:proofErr w:type="spellEnd"/>
            <w:r w:rsidRPr="00F53405">
              <w:rPr>
                <w:lang w:val="en-US"/>
              </w:rPr>
              <w:t xml:space="preserve">; </w:t>
            </w:r>
            <w:proofErr w:type="spellStart"/>
            <w:r w:rsidRPr="00F53405">
              <w:rPr>
                <w:lang w:val="en-US"/>
              </w:rPr>
              <w:t>Unterthiner</w:t>
            </w:r>
            <w:proofErr w:type="spellEnd"/>
            <w:r w:rsidRPr="00F53405">
              <w:rPr>
                <w:lang w:val="en-US"/>
              </w:rPr>
              <w:t xml:space="preserve">, Thomas; </w:t>
            </w:r>
            <w:proofErr w:type="spellStart"/>
            <w:r>
              <w:rPr>
                <w:lang w:val="en-US"/>
              </w:rPr>
              <w:t>Hochreiter</w:t>
            </w:r>
            <w:proofErr w:type="spellEnd"/>
            <w:r>
              <w:rPr>
                <w:lang w:val="en-US"/>
              </w:rPr>
              <w:t xml:space="preserve">, Sepp. </w:t>
            </w:r>
            <w:r w:rsidRPr="00F53405">
              <w:rPr>
                <w:lang w:val="en-US"/>
              </w:rPr>
              <w:t xml:space="preserve">Fast and Accurate Deep Network Learning by </w:t>
            </w:r>
            <w:r>
              <w:rPr>
                <w:lang w:val="en-US"/>
              </w:rPr>
              <w:t>Exponential Linear Units (ELUs)</w:t>
            </w:r>
            <w:r w:rsidRPr="00F53405">
              <w:rPr>
                <w:lang w:val="en-US"/>
              </w:rPr>
              <w:t>. arXiv:1511.07289</w:t>
            </w:r>
            <w:r>
              <w:rPr>
                <w:lang w:val="en-US"/>
              </w:rPr>
              <w:t>. 22 February 2016. Str. 5.</w:t>
            </w:r>
          </w:p>
        </w:tc>
      </w:tr>
    </w:tbl>
    <w:p w14:paraId="0C6C2CD5" w14:textId="77777777" w:rsidR="007907B7" w:rsidRPr="006F67BF" w:rsidRDefault="007907B7" w:rsidP="00DF76E0">
      <w:pPr>
        <w:overflowPunct/>
        <w:autoSpaceDE/>
        <w:autoSpaceDN/>
        <w:adjustRightInd/>
        <w:textAlignment w:val="auto"/>
        <w:rPr>
          <w:lang w:val="en-US"/>
        </w:rPr>
      </w:pPr>
    </w:p>
    <w:p w14:paraId="709E88E4" w14:textId="77777777" w:rsidR="00240636" w:rsidRPr="006F67BF" w:rsidRDefault="00240636" w:rsidP="00DF76E0">
      <w:pPr>
        <w:overflowPunct/>
        <w:autoSpaceDE/>
        <w:autoSpaceDN/>
        <w:adjustRightInd/>
        <w:textAlignment w:val="auto"/>
        <w:rPr>
          <w:lang w:val="en-US"/>
        </w:rPr>
      </w:pPr>
      <w:r w:rsidRPr="006F67BF">
        <w:rPr>
          <w:lang w:val="en-US"/>
        </w:rPr>
        <w:br w:type="page"/>
      </w:r>
    </w:p>
    <w:p w14:paraId="508C98E9" w14:textId="77777777" w:rsidR="007907B7" w:rsidRPr="006F67BF" w:rsidRDefault="007907B7" w:rsidP="007907B7">
      <w:pPr>
        <w:pStyle w:val="Tekstpods"/>
        <w:rPr>
          <w:lang w:val="en-US"/>
        </w:rPr>
      </w:pPr>
    </w:p>
    <w:p w14:paraId="3E8ABC0C" w14:textId="77777777" w:rsidR="007907B7" w:rsidRPr="00F53405" w:rsidRDefault="007907B7" w:rsidP="001F24F6">
      <w:pPr>
        <w:pStyle w:val="Heading1"/>
        <w:numPr>
          <w:ilvl w:val="0"/>
          <w:numId w:val="0"/>
        </w:numPr>
        <w:ind w:left="363"/>
        <w:rPr>
          <w:lang w:val="en-US"/>
        </w:rPr>
      </w:pPr>
      <w:bookmarkStart w:id="16" w:name="_Toc532559627"/>
      <w:proofErr w:type="spellStart"/>
      <w:r w:rsidRPr="00F53405">
        <w:rPr>
          <w:lang w:val="en-US"/>
        </w:rPr>
        <w:t>Spis</w:t>
      </w:r>
      <w:proofErr w:type="spellEnd"/>
      <w:r w:rsidRPr="00F53405">
        <w:rPr>
          <w:lang w:val="en-US"/>
        </w:rPr>
        <w:t xml:space="preserve"> </w:t>
      </w:r>
      <w:proofErr w:type="spellStart"/>
      <w:r w:rsidRPr="00F53405">
        <w:rPr>
          <w:lang w:val="en-US"/>
        </w:rPr>
        <w:t>skrótów</w:t>
      </w:r>
      <w:proofErr w:type="spellEnd"/>
      <w:r w:rsidRPr="00F53405">
        <w:rPr>
          <w:lang w:val="en-US"/>
        </w:rPr>
        <w:t xml:space="preserve"> </w:t>
      </w:r>
      <w:proofErr w:type="spellStart"/>
      <w:r w:rsidRPr="00F53405">
        <w:rPr>
          <w:lang w:val="en-US"/>
        </w:rPr>
        <w:t>i</w:t>
      </w:r>
      <w:proofErr w:type="spellEnd"/>
      <w:r w:rsidRPr="00F53405">
        <w:rPr>
          <w:lang w:val="en-US"/>
        </w:rPr>
        <w:t xml:space="preserve"> </w:t>
      </w:r>
      <w:proofErr w:type="spellStart"/>
      <w:r w:rsidRPr="00F53405">
        <w:rPr>
          <w:lang w:val="en-US"/>
        </w:rPr>
        <w:t>symboli</w:t>
      </w:r>
      <w:bookmarkEnd w:id="1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827"/>
      </w:tblGrid>
      <w:tr w:rsidR="00C1384C" w:rsidRPr="00BB2161" w14:paraId="1C9384BF" w14:textId="77777777" w:rsidTr="006F1223">
        <w:trPr>
          <w:cantSplit/>
          <w:trHeight w:val="227"/>
        </w:trPr>
        <w:tc>
          <w:tcPr>
            <w:tcW w:w="557" w:type="dxa"/>
          </w:tcPr>
          <w:p w14:paraId="45BE3DB6" w14:textId="77777777" w:rsidR="00C1384C" w:rsidRPr="00F53405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  <w:lang w:val="en-US"/>
              </w:rPr>
            </w:pPr>
            <w:r w:rsidRPr="00F53405">
              <w:rPr>
                <w:i/>
                <w:lang w:val="en-US"/>
              </w:rPr>
              <w:t>DNA</w:t>
            </w:r>
          </w:p>
        </w:tc>
        <w:tc>
          <w:tcPr>
            <w:tcW w:w="7098" w:type="dxa"/>
          </w:tcPr>
          <w:p w14:paraId="1B3A9862" w14:textId="77777777" w:rsidR="00C1384C" w:rsidRPr="00F53405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proofErr w:type="spellStart"/>
            <w:r w:rsidRPr="00F53405">
              <w:rPr>
                <w:lang w:val="en-US"/>
              </w:rPr>
              <w:t>kwas</w:t>
            </w:r>
            <w:proofErr w:type="spellEnd"/>
            <w:r w:rsidRPr="00F53405">
              <w:rPr>
                <w:lang w:val="en-US"/>
              </w:rPr>
              <w:t xml:space="preserve"> </w:t>
            </w:r>
            <w:proofErr w:type="spellStart"/>
            <w:r w:rsidRPr="00F53405">
              <w:rPr>
                <w:lang w:val="en-US"/>
              </w:rPr>
              <w:t>deoksyrybonukleinowy</w:t>
            </w:r>
            <w:proofErr w:type="spellEnd"/>
            <w:r w:rsidRPr="00F53405">
              <w:rPr>
                <w:lang w:val="en-US"/>
              </w:rPr>
              <w:t xml:space="preserve"> (ang. </w:t>
            </w:r>
            <w:r w:rsidRPr="00F53405">
              <w:rPr>
                <w:i/>
                <w:lang w:val="en-US"/>
              </w:rPr>
              <w:t>deoxyribonucleic acid</w:t>
            </w:r>
            <w:r w:rsidRPr="00F53405">
              <w:rPr>
                <w:lang w:val="en-US"/>
              </w:rPr>
              <w:t>)</w:t>
            </w:r>
          </w:p>
        </w:tc>
      </w:tr>
      <w:tr w:rsidR="00C1384C" w:rsidRPr="00BB2161" w14:paraId="340AFCAD" w14:textId="77777777" w:rsidTr="006F1223">
        <w:trPr>
          <w:cantSplit/>
          <w:trHeight w:val="227"/>
        </w:trPr>
        <w:tc>
          <w:tcPr>
            <w:tcW w:w="557" w:type="dxa"/>
          </w:tcPr>
          <w:p w14:paraId="31870F5E" w14:textId="77777777" w:rsidR="00C1384C" w:rsidRPr="00F53405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  <w:lang w:val="en-US"/>
              </w:rPr>
            </w:pPr>
            <w:r w:rsidRPr="00F53405">
              <w:rPr>
                <w:i/>
                <w:lang w:val="en-US"/>
              </w:rPr>
              <w:t>MVC</w:t>
            </w:r>
          </w:p>
        </w:tc>
        <w:tc>
          <w:tcPr>
            <w:tcW w:w="7098" w:type="dxa"/>
          </w:tcPr>
          <w:p w14:paraId="23FF1D3A" w14:textId="77777777" w:rsidR="00C1384C" w:rsidRPr="00C1384C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043C9B">
              <w:rPr>
                <w:lang w:val="en-US"/>
              </w:rPr>
              <w:t xml:space="preserve">model – </w:t>
            </w:r>
            <w:proofErr w:type="spellStart"/>
            <w:r w:rsidRPr="00043C9B">
              <w:rPr>
                <w:lang w:val="en-US"/>
              </w:rPr>
              <w:t>widok</w:t>
            </w:r>
            <w:proofErr w:type="spellEnd"/>
            <w:r w:rsidRPr="00043C9B">
              <w:rPr>
                <w:lang w:val="en-US"/>
              </w:rPr>
              <w:t xml:space="preserve"> – </w:t>
            </w:r>
            <w:proofErr w:type="spellStart"/>
            <w:r w:rsidRPr="00043C9B">
              <w:rPr>
                <w:lang w:val="en-US"/>
              </w:rPr>
              <w:t>kontroler</w:t>
            </w:r>
            <w:proofErr w:type="spellEnd"/>
            <w:r w:rsidRPr="00043C9B">
              <w:rPr>
                <w:lang w:val="en-US"/>
              </w:rPr>
              <w:t xml:space="preserve"> (ang. </w:t>
            </w:r>
            <w:r w:rsidRPr="00043C9B">
              <w:rPr>
                <w:i/>
                <w:lang w:val="en-US"/>
              </w:rPr>
              <w:t>mo</w:t>
            </w:r>
            <w:r w:rsidRPr="005959DF">
              <w:rPr>
                <w:i/>
                <w:lang w:val="en-US"/>
              </w:rPr>
              <w:t>d</w:t>
            </w:r>
            <w:r w:rsidRPr="00043C9B">
              <w:rPr>
                <w:i/>
                <w:lang w:val="en-US"/>
              </w:rPr>
              <w:t>e</w:t>
            </w:r>
            <w:r w:rsidRPr="00C1384C">
              <w:rPr>
                <w:i/>
                <w:lang w:val="en-US"/>
              </w:rPr>
              <w:t>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14:paraId="0F1782A3" w14:textId="77777777" w:rsidTr="006F1223">
        <w:trPr>
          <w:cantSplit/>
        </w:trPr>
        <w:tc>
          <w:tcPr>
            <w:tcW w:w="557" w:type="dxa"/>
          </w:tcPr>
          <w:p w14:paraId="350C21BE" w14:textId="77777777"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14:paraId="6CB7BDBF" w14:textId="77777777"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14:paraId="779F8E76" w14:textId="77777777"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818863E" w14:textId="77777777"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14:paraId="44F69B9A" w14:textId="77777777"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14:paraId="7C0E2E49" w14:textId="77777777" w:rsidR="00B97622" w:rsidRPr="005E07A9" w:rsidRDefault="00B97622" w:rsidP="001F24F6">
      <w:pPr>
        <w:pStyle w:val="Heading1"/>
        <w:numPr>
          <w:ilvl w:val="0"/>
          <w:numId w:val="0"/>
        </w:numPr>
        <w:ind w:left="363"/>
      </w:pPr>
      <w:bookmarkStart w:id="17" w:name="_Toc532559628"/>
      <w:r w:rsidRPr="005E07A9">
        <w:t xml:space="preserve">Zawartość </w:t>
      </w:r>
      <w:r>
        <w:t>dołączonej płyty</w:t>
      </w:r>
      <w:bookmarkEnd w:id="17"/>
    </w:p>
    <w:p w14:paraId="6CF6B771" w14:textId="77777777"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14:paraId="5014DE07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 w formacie pdf,</w:t>
      </w:r>
    </w:p>
    <w:p w14:paraId="40F1DF46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14:paraId="5BB1B072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 w eksperymentach.</w:t>
      </w:r>
    </w:p>
    <w:p w14:paraId="5F07D11E" w14:textId="77777777"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14:paraId="41508A3C" w14:textId="77777777" w:rsidR="004148FD" w:rsidRPr="00174E3D" w:rsidRDefault="004148FD" w:rsidP="004148FD">
      <w:pPr>
        <w:pStyle w:val="Tekstpods"/>
      </w:pPr>
    </w:p>
    <w:p w14:paraId="59302443" w14:textId="77777777" w:rsidR="00721100" w:rsidRPr="008F36EE" w:rsidRDefault="00721100" w:rsidP="001F24F6">
      <w:pPr>
        <w:pStyle w:val="Heading1"/>
        <w:numPr>
          <w:ilvl w:val="0"/>
          <w:numId w:val="0"/>
        </w:numPr>
        <w:ind w:left="363"/>
      </w:pPr>
      <w:bookmarkStart w:id="18" w:name="_Toc532559629"/>
      <w:r w:rsidRPr="008F36EE">
        <w:t>Spis rysunków</w:t>
      </w:r>
      <w:bookmarkEnd w:id="18"/>
    </w:p>
    <w:p w14:paraId="43D6B1D6" w14:textId="77777777"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14:paraId="17DBC151" w14:textId="77777777" w:rsidR="004148FD" w:rsidRPr="005E07A9" w:rsidRDefault="004148FD" w:rsidP="004148FD">
      <w:pPr>
        <w:pStyle w:val="Tekstpods"/>
      </w:pPr>
    </w:p>
    <w:p w14:paraId="09B4C959" w14:textId="77777777" w:rsidR="00721100" w:rsidRPr="008F36EE" w:rsidRDefault="00721100" w:rsidP="001F24F6">
      <w:pPr>
        <w:pStyle w:val="Heading1"/>
        <w:numPr>
          <w:ilvl w:val="0"/>
          <w:numId w:val="0"/>
        </w:numPr>
        <w:ind w:left="363"/>
      </w:pPr>
      <w:bookmarkStart w:id="19" w:name="_Toc532559630"/>
      <w:r w:rsidRPr="008F36EE">
        <w:t>Spis tabel</w:t>
      </w:r>
      <w:bookmarkEnd w:id="19"/>
    </w:p>
    <w:p w14:paraId="6F8BD81B" w14:textId="77777777" w:rsidR="004148FD" w:rsidRPr="004148FD" w:rsidRDefault="004148FD" w:rsidP="004148FD">
      <w:pPr>
        <w:pStyle w:val="Tekstpods"/>
      </w:pPr>
    </w:p>
    <w:sectPr w:rsidR="004148FD" w:rsidRPr="004148FD" w:rsidSect="00326F59">
      <w:footerReference w:type="even" r:id="rId60"/>
      <w:footnotePr>
        <w:numRestart w:val="eachPage"/>
      </w:footnotePr>
      <w:type w:val="oddPage"/>
      <w:pgSz w:w="11907" w:h="16840" w:code="9"/>
      <w:pgMar w:top="2155" w:right="2665" w:bottom="2778" w:left="1701" w:header="1814" w:footer="1814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B355" w14:textId="77777777" w:rsidR="00A16A02" w:rsidRDefault="00A16A02">
      <w:r>
        <w:separator/>
      </w:r>
    </w:p>
    <w:p w14:paraId="0D3885AB" w14:textId="77777777" w:rsidR="00A16A02" w:rsidRDefault="00A16A02"/>
  </w:endnote>
  <w:endnote w:type="continuationSeparator" w:id="0">
    <w:p w14:paraId="01B67372" w14:textId="77777777" w:rsidR="00A16A02" w:rsidRDefault="00A16A02">
      <w:r>
        <w:continuationSeparator/>
      </w:r>
    </w:p>
    <w:p w14:paraId="4F777F1B" w14:textId="77777777" w:rsidR="00A16A02" w:rsidRDefault="00A16A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0"/>
      <w:gridCol w:w="2760"/>
      <w:gridCol w:w="2760"/>
    </w:tblGrid>
    <w:tr w:rsidR="002F42BF" w14:paraId="14B1E159" w14:textId="77777777" w:rsidTr="496D967A">
      <w:tc>
        <w:tcPr>
          <w:tcW w:w="2760" w:type="dxa"/>
        </w:tcPr>
        <w:p w14:paraId="7D8ED13C" w14:textId="34964619" w:rsidR="002F42BF" w:rsidRDefault="002F42BF" w:rsidP="496D967A">
          <w:pPr>
            <w:pStyle w:val="Header"/>
            <w:ind w:left="-115"/>
          </w:pPr>
        </w:p>
      </w:tc>
      <w:tc>
        <w:tcPr>
          <w:tcW w:w="2760" w:type="dxa"/>
        </w:tcPr>
        <w:p w14:paraId="1E16FC5B" w14:textId="5E7DC57E" w:rsidR="002F42BF" w:rsidRDefault="002F42BF" w:rsidP="496D967A">
          <w:pPr>
            <w:pStyle w:val="Header"/>
            <w:jc w:val="center"/>
          </w:pPr>
        </w:p>
      </w:tc>
      <w:tc>
        <w:tcPr>
          <w:tcW w:w="2760" w:type="dxa"/>
        </w:tcPr>
        <w:p w14:paraId="01536C41" w14:textId="5BAAEB22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2259E166" w14:textId="08993B14" w:rsidR="002F42BF" w:rsidRDefault="002F42BF" w:rsidP="496D967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438"/>
      <w:gridCol w:w="2438"/>
      <w:gridCol w:w="2438"/>
    </w:tblGrid>
    <w:tr w:rsidR="002F42BF" w14:paraId="55B994AC" w14:textId="77777777" w:rsidTr="496D967A">
      <w:tc>
        <w:tcPr>
          <w:tcW w:w="2438" w:type="dxa"/>
        </w:tcPr>
        <w:p w14:paraId="411C2AD3" w14:textId="0170FEB1" w:rsidR="002F42BF" w:rsidRDefault="002F42BF" w:rsidP="496D967A">
          <w:pPr>
            <w:pStyle w:val="Header"/>
            <w:ind w:left="-115"/>
          </w:pPr>
        </w:p>
      </w:tc>
      <w:tc>
        <w:tcPr>
          <w:tcW w:w="2438" w:type="dxa"/>
        </w:tcPr>
        <w:p w14:paraId="66D4C52B" w14:textId="48E7FA6E" w:rsidR="002F42BF" w:rsidRDefault="002F42BF" w:rsidP="496D967A">
          <w:pPr>
            <w:pStyle w:val="Header"/>
            <w:jc w:val="center"/>
          </w:pPr>
        </w:p>
      </w:tc>
      <w:tc>
        <w:tcPr>
          <w:tcW w:w="2438" w:type="dxa"/>
        </w:tcPr>
        <w:p w14:paraId="1B4426F6" w14:textId="499D753D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7F16E380" w14:textId="397BA074" w:rsidR="002F42BF" w:rsidRDefault="002F42BF" w:rsidP="496D967A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14"/>
      <w:gridCol w:w="2514"/>
      <w:gridCol w:w="2514"/>
    </w:tblGrid>
    <w:tr w:rsidR="002F42BF" w14:paraId="5FADF293" w14:textId="77777777" w:rsidTr="496D967A">
      <w:tc>
        <w:tcPr>
          <w:tcW w:w="2514" w:type="dxa"/>
        </w:tcPr>
        <w:p w14:paraId="187AEC53" w14:textId="4D942A37" w:rsidR="002F42BF" w:rsidRDefault="002F42BF" w:rsidP="496D967A">
          <w:pPr>
            <w:pStyle w:val="Header"/>
            <w:ind w:left="-115"/>
          </w:pPr>
        </w:p>
      </w:tc>
      <w:tc>
        <w:tcPr>
          <w:tcW w:w="2514" w:type="dxa"/>
        </w:tcPr>
        <w:p w14:paraId="6273807F" w14:textId="374AC481" w:rsidR="002F42BF" w:rsidRDefault="002F42BF" w:rsidP="496D967A">
          <w:pPr>
            <w:pStyle w:val="Header"/>
            <w:jc w:val="center"/>
          </w:pPr>
        </w:p>
      </w:tc>
      <w:tc>
        <w:tcPr>
          <w:tcW w:w="2514" w:type="dxa"/>
        </w:tcPr>
        <w:p w14:paraId="5BFDB07D" w14:textId="02FE658B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0CC7055A" w14:textId="5CBCEA0E" w:rsidR="002F42BF" w:rsidRDefault="002F42BF" w:rsidP="496D967A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14"/>
      <w:gridCol w:w="2514"/>
      <w:gridCol w:w="2514"/>
    </w:tblGrid>
    <w:tr w:rsidR="002F42BF" w14:paraId="034B4EA8" w14:textId="77777777" w:rsidTr="496D967A">
      <w:tc>
        <w:tcPr>
          <w:tcW w:w="2514" w:type="dxa"/>
        </w:tcPr>
        <w:p w14:paraId="5F60C90F" w14:textId="1DF40485" w:rsidR="002F42BF" w:rsidRDefault="002F42BF" w:rsidP="496D967A">
          <w:pPr>
            <w:pStyle w:val="Header"/>
            <w:ind w:left="-115"/>
          </w:pPr>
        </w:p>
      </w:tc>
      <w:tc>
        <w:tcPr>
          <w:tcW w:w="2514" w:type="dxa"/>
        </w:tcPr>
        <w:p w14:paraId="6ADD7370" w14:textId="6CA8627D" w:rsidR="002F42BF" w:rsidRDefault="002F42BF" w:rsidP="496D967A">
          <w:pPr>
            <w:pStyle w:val="Header"/>
            <w:jc w:val="center"/>
          </w:pPr>
        </w:p>
      </w:tc>
      <w:tc>
        <w:tcPr>
          <w:tcW w:w="2514" w:type="dxa"/>
        </w:tcPr>
        <w:p w14:paraId="3F162A85" w14:textId="6061EDFB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417BEB12" w14:textId="161AEBAD" w:rsidR="002F42BF" w:rsidRDefault="002F42BF" w:rsidP="496D9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0"/>
      <w:gridCol w:w="2760"/>
      <w:gridCol w:w="2760"/>
    </w:tblGrid>
    <w:tr w:rsidR="002F42BF" w14:paraId="11C0B8FB" w14:textId="77777777" w:rsidTr="496D967A">
      <w:tc>
        <w:tcPr>
          <w:tcW w:w="2760" w:type="dxa"/>
        </w:tcPr>
        <w:p w14:paraId="2BC72C41" w14:textId="16633AF5" w:rsidR="002F42BF" w:rsidRDefault="002F42BF" w:rsidP="496D967A">
          <w:pPr>
            <w:pStyle w:val="Header"/>
            <w:ind w:left="-115"/>
          </w:pPr>
        </w:p>
      </w:tc>
      <w:tc>
        <w:tcPr>
          <w:tcW w:w="2760" w:type="dxa"/>
        </w:tcPr>
        <w:p w14:paraId="05E04FF1" w14:textId="31C0B03D" w:rsidR="002F42BF" w:rsidRDefault="002F42BF" w:rsidP="496D967A">
          <w:pPr>
            <w:pStyle w:val="Header"/>
            <w:jc w:val="center"/>
          </w:pPr>
        </w:p>
      </w:tc>
      <w:tc>
        <w:tcPr>
          <w:tcW w:w="2760" w:type="dxa"/>
        </w:tcPr>
        <w:p w14:paraId="72EBDF38" w14:textId="64EFC958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37E33AC6" w14:textId="187CF83E" w:rsidR="002F42BF" w:rsidRDefault="002F42BF" w:rsidP="496D9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51"/>
      <w:gridCol w:w="2551"/>
      <w:gridCol w:w="2551"/>
    </w:tblGrid>
    <w:tr w:rsidR="002F42BF" w14:paraId="1FE95A39" w14:textId="77777777" w:rsidTr="496D967A">
      <w:tc>
        <w:tcPr>
          <w:tcW w:w="2551" w:type="dxa"/>
        </w:tcPr>
        <w:p w14:paraId="3AD4A88D" w14:textId="6D307263" w:rsidR="002F42BF" w:rsidRDefault="002F42BF" w:rsidP="496D967A">
          <w:pPr>
            <w:pStyle w:val="Header"/>
            <w:ind w:left="-115"/>
          </w:pPr>
        </w:p>
      </w:tc>
      <w:tc>
        <w:tcPr>
          <w:tcW w:w="2551" w:type="dxa"/>
        </w:tcPr>
        <w:p w14:paraId="68205AD5" w14:textId="3BD55743" w:rsidR="002F42BF" w:rsidRDefault="002F42BF" w:rsidP="496D967A">
          <w:pPr>
            <w:pStyle w:val="Header"/>
            <w:jc w:val="center"/>
          </w:pPr>
        </w:p>
      </w:tc>
      <w:tc>
        <w:tcPr>
          <w:tcW w:w="2551" w:type="dxa"/>
        </w:tcPr>
        <w:p w14:paraId="67FBAAA5" w14:textId="1F76BCDD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03E5BF89" w14:textId="673EEB9C" w:rsidR="002F42BF" w:rsidRDefault="002F42BF" w:rsidP="496D967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51"/>
      <w:gridCol w:w="2551"/>
      <w:gridCol w:w="2551"/>
    </w:tblGrid>
    <w:tr w:rsidR="002F42BF" w14:paraId="0B2BAAB1" w14:textId="77777777" w:rsidTr="496D967A">
      <w:tc>
        <w:tcPr>
          <w:tcW w:w="2551" w:type="dxa"/>
        </w:tcPr>
        <w:p w14:paraId="244AD0A5" w14:textId="4BFE58A6" w:rsidR="002F42BF" w:rsidRDefault="002F42BF" w:rsidP="496D967A">
          <w:pPr>
            <w:pStyle w:val="Header"/>
            <w:ind w:left="-115"/>
          </w:pPr>
        </w:p>
      </w:tc>
      <w:tc>
        <w:tcPr>
          <w:tcW w:w="2551" w:type="dxa"/>
        </w:tcPr>
        <w:p w14:paraId="7DA1E278" w14:textId="20907BA5" w:rsidR="002F42BF" w:rsidRDefault="002F42BF" w:rsidP="496D967A">
          <w:pPr>
            <w:pStyle w:val="Header"/>
            <w:jc w:val="center"/>
          </w:pPr>
        </w:p>
      </w:tc>
      <w:tc>
        <w:tcPr>
          <w:tcW w:w="2551" w:type="dxa"/>
        </w:tcPr>
        <w:p w14:paraId="14243BD1" w14:textId="3CF86F10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7C540D36" w14:textId="2375FD78" w:rsidR="002F42BF" w:rsidRDefault="002F42BF" w:rsidP="496D967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51"/>
      <w:gridCol w:w="2551"/>
      <w:gridCol w:w="2551"/>
    </w:tblGrid>
    <w:tr w:rsidR="002F42BF" w14:paraId="029C3B28" w14:textId="77777777" w:rsidTr="496D967A">
      <w:tc>
        <w:tcPr>
          <w:tcW w:w="2551" w:type="dxa"/>
        </w:tcPr>
        <w:p w14:paraId="126AA047" w14:textId="1AC6D5ED" w:rsidR="002F42BF" w:rsidRDefault="002F42BF" w:rsidP="496D967A">
          <w:pPr>
            <w:pStyle w:val="Header"/>
            <w:ind w:left="-115"/>
          </w:pPr>
        </w:p>
      </w:tc>
      <w:tc>
        <w:tcPr>
          <w:tcW w:w="2551" w:type="dxa"/>
        </w:tcPr>
        <w:p w14:paraId="577B0703" w14:textId="57983F23" w:rsidR="002F42BF" w:rsidRDefault="002F42BF" w:rsidP="496D967A">
          <w:pPr>
            <w:pStyle w:val="Header"/>
            <w:jc w:val="center"/>
          </w:pPr>
        </w:p>
      </w:tc>
      <w:tc>
        <w:tcPr>
          <w:tcW w:w="2551" w:type="dxa"/>
        </w:tcPr>
        <w:p w14:paraId="72FD56D8" w14:textId="1AD23062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33067BB2" w14:textId="10FC018D" w:rsidR="002F42BF" w:rsidRDefault="002F42BF" w:rsidP="496D967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51"/>
      <w:gridCol w:w="2551"/>
      <w:gridCol w:w="2551"/>
    </w:tblGrid>
    <w:tr w:rsidR="002F42BF" w14:paraId="302FA349" w14:textId="77777777" w:rsidTr="496D967A">
      <w:tc>
        <w:tcPr>
          <w:tcW w:w="2551" w:type="dxa"/>
        </w:tcPr>
        <w:p w14:paraId="1CDDCAF5" w14:textId="52A0ADC8" w:rsidR="002F42BF" w:rsidRDefault="002F42BF" w:rsidP="496D967A">
          <w:pPr>
            <w:pStyle w:val="Header"/>
            <w:ind w:left="-115"/>
          </w:pPr>
        </w:p>
      </w:tc>
      <w:tc>
        <w:tcPr>
          <w:tcW w:w="2551" w:type="dxa"/>
        </w:tcPr>
        <w:p w14:paraId="535CDF52" w14:textId="3B8A6C75" w:rsidR="002F42BF" w:rsidRDefault="002F42BF" w:rsidP="496D967A">
          <w:pPr>
            <w:pStyle w:val="Header"/>
            <w:jc w:val="center"/>
          </w:pPr>
        </w:p>
      </w:tc>
      <w:tc>
        <w:tcPr>
          <w:tcW w:w="2551" w:type="dxa"/>
        </w:tcPr>
        <w:p w14:paraId="244C62E0" w14:textId="1C592B4E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4BE883BF" w14:textId="13DB41DD" w:rsidR="002F42BF" w:rsidRDefault="002F42BF" w:rsidP="496D967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14"/>
      <w:gridCol w:w="2514"/>
      <w:gridCol w:w="2514"/>
    </w:tblGrid>
    <w:tr w:rsidR="002F42BF" w14:paraId="31E41CCF" w14:textId="77777777" w:rsidTr="496D967A">
      <w:tc>
        <w:tcPr>
          <w:tcW w:w="2514" w:type="dxa"/>
        </w:tcPr>
        <w:p w14:paraId="145ED6DE" w14:textId="40E28B40" w:rsidR="002F42BF" w:rsidRDefault="002F42BF" w:rsidP="496D967A">
          <w:pPr>
            <w:pStyle w:val="Header"/>
            <w:ind w:left="-115"/>
          </w:pPr>
        </w:p>
      </w:tc>
      <w:tc>
        <w:tcPr>
          <w:tcW w:w="2514" w:type="dxa"/>
        </w:tcPr>
        <w:p w14:paraId="41EB22A0" w14:textId="0C22621B" w:rsidR="002F42BF" w:rsidRDefault="002F42BF" w:rsidP="496D967A">
          <w:pPr>
            <w:pStyle w:val="Header"/>
            <w:jc w:val="center"/>
          </w:pPr>
        </w:p>
      </w:tc>
      <w:tc>
        <w:tcPr>
          <w:tcW w:w="2514" w:type="dxa"/>
        </w:tcPr>
        <w:p w14:paraId="418755BC" w14:textId="1D9D2254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5887BA67" w14:textId="7D04512C" w:rsidR="002F42BF" w:rsidRDefault="002F42BF" w:rsidP="496D967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7B8A3" w14:textId="77777777" w:rsidR="002F42BF" w:rsidRDefault="002F42B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514"/>
      <w:gridCol w:w="2514"/>
      <w:gridCol w:w="2514"/>
    </w:tblGrid>
    <w:tr w:rsidR="002F42BF" w14:paraId="731DE740" w14:textId="77777777" w:rsidTr="496D967A">
      <w:tc>
        <w:tcPr>
          <w:tcW w:w="2514" w:type="dxa"/>
        </w:tcPr>
        <w:p w14:paraId="28ECD1A8" w14:textId="60FFF7C8" w:rsidR="002F42BF" w:rsidRDefault="002F42BF" w:rsidP="496D967A">
          <w:pPr>
            <w:pStyle w:val="Header"/>
            <w:ind w:left="-115"/>
          </w:pPr>
        </w:p>
      </w:tc>
      <w:tc>
        <w:tcPr>
          <w:tcW w:w="2514" w:type="dxa"/>
        </w:tcPr>
        <w:p w14:paraId="11D46420" w14:textId="1AC28DF8" w:rsidR="002F42BF" w:rsidRDefault="002F42BF" w:rsidP="496D967A">
          <w:pPr>
            <w:pStyle w:val="Header"/>
            <w:jc w:val="center"/>
          </w:pPr>
        </w:p>
      </w:tc>
      <w:tc>
        <w:tcPr>
          <w:tcW w:w="2514" w:type="dxa"/>
        </w:tcPr>
        <w:p w14:paraId="1D37F216" w14:textId="11D054C7" w:rsidR="002F42BF" w:rsidRDefault="002F42BF" w:rsidP="496D967A">
          <w:pPr>
            <w:pStyle w:val="Header"/>
            <w:ind w:right="-115"/>
            <w:jc w:val="right"/>
          </w:pPr>
        </w:p>
      </w:tc>
    </w:tr>
  </w:tbl>
  <w:p w14:paraId="4208764B" w14:textId="17EFFBF0" w:rsidR="002F42BF" w:rsidRDefault="002F42BF" w:rsidP="496D9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23534" w14:textId="77777777" w:rsidR="00A16A02" w:rsidRDefault="00A16A02">
      <w:r>
        <w:separator/>
      </w:r>
    </w:p>
    <w:p w14:paraId="6A0FCD73" w14:textId="77777777" w:rsidR="00A16A02" w:rsidRDefault="00A16A02"/>
  </w:footnote>
  <w:footnote w:type="continuationSeparator" w:id="0">
    <w:p w14:paraId="5551F71F" w14:textId="77777777" w:rsidR="00A16A02" w:rsidRDefault="00A16A02">
      <w:r>
        <w:continuationSeparator/>
      </w:r>
    </w:p>
    <w:p w14:paraId="44824EA2" w14:textId="77777777" w:rsidR="00A16A02" w:rsidRDefault="00A16A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E423" w14:textId="77777777" w:rsidR="002F42BF" w:rsidRPr="001D381A" w:rsidRDefault="002F42BF" w:rsidP="00E76F8C">
    <w:pPr>
      <w:pStyle w:val="Header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E6DD1" w14:textId="52AB8647" w:rsidR="002F42BF" w:rsidRDefault="002F42BF" w:rsidP="00A61F08">
    <w:pPr>
      <w:pStyle w:val="Header"/>
      <w:tabs>
        <w:tab w:val="left" w:pos="3075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161">
      <w:rPr>
        <w:rStyle w:val="PageNumber"/>
        <w:noProof/>
      </w:rPr>
      <w:t>8</w:t>
    </w:r>
    <w:r>
      <w:rPr>
        <w:rStyle w:val="PageNumber"/>
      </w:rPr>
      <w:fldChar w:fldCharType="end"/>
    </w:r>
    <w:r>
      <w:tab/>
    </w:r>
    <w:r>
      <w:tab/>
    </w:r>
    <w:r w:rsidR="00622CBA">
      <w:t>Wymagania i narzędzia</w:t>
    </w:r>
  </w:p>
  <w:p w14:paraId="271CA723" w14:textId="77777777" w:rsidR="002F42BF" w:rsidRDefault="002F42BF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82BB" w14:textId="39706034" w:rsidR="002F42BF" w:rsidRPr="00A61F08" w:rsidRDefault="00A16A02" w:rsidP="00165DA0">
    <w:pPr>
      <w:pStyle w:val="Header"/>
    </w:pPr>
    <w:sdt>
      <w:sdtPr>
        <w:rPr>
          <w:rStyle w:val="PageNumber"/>
        </w:rPr>
        <w:alias w:val="Autor"/>
        <w:tag w:val=""/>
        <w:id w:val="201139507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5E7C8E">
          <w:rPr>
            <w:rStyle w:val="PageNumber"/>
          </w:rPr>
          <w:t>Dominik Florencki</w:t>
        </w:r>
      </w:sdtContent>
    </w:sdt>
    <w:r w:rsidR="002F42BF">
      <w:rPr>
        <w:rStyle w:val="PageNumber"/>
      </w:rPr>
      <w:tab/>
    </w:r>
    <w:r w:rsidR="002F42BF">
      <w:rPr>
        <w:rStyle w:val="PageNumber"/>
      </w:rPr>
      <w:fldChar w:fldCharType="begin"/>
    </w:r>
    <w:r w:rsidR="002F42BF">
      <w:rPr>
        <w:rStyle w:val="PageNumber"/>
      </w:rPr>
      <w:instrText xml:space="preserve"> PAGE </w:instrText>
    </w:r>
    <w:r w:rsidR="002F42BF">
      <w:rPr>
        <w:rStyle w:val="PageNumber"/>
      </w:rPr>
      <w:fldChar w:fldCharType="separate"/>
    </w:r>
    <w:r w:rsidR="00BB2161">
      <w:rPr>
        <w:rStyle w:val="PageNumber"/>
        <w:noProof/>
      </w:rPr>
      <w:t>9</w:t>
    </w:r>
    <w:r w:rsidR="002F42BF"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4591B" w14:textId="4AF8CA45" w:rsidR="00BB2161" w:rsidRDefault="00BB2161" w:rsidP="00A61F08">
    <w:pPr>
      <w:pStyle w:val="Header"/>
      <w:tabs>
        <w:tab w:val="left" w:pos="3075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  <w:r>
      <w:tab/>
    </w:r>
    <w:r>
      <w:tab/>
      <w:t>Specyfikacja zewnętrzna</w:t>
    </w:r>
  </w:p>
  <w:p w14:paraId="264B4E6E" w14:textId="77777777" w:rsidR="00BB2161" w:rsidRDefault="00BB2161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BD649" w14:textId="36F1B9F3" w:rsidR="002F42BF" w:rsidRDefault="00A16A02" w:rsidP="00690286">
    <w:pPr>
      <w:pStyle w:val="Header"/>
    </w:pPr>
    <w:sdt>
      <w:sdtPr>
        <w:rPr>
          <w:rStyle w:val="PageNumber"/>
        </w:rPr>
        <w:alias w:val="Autor"/>
        <w:tag w:val=""/>
        <w:id w:val="1316912362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5E7C8E">
          <w:rPr>
            <w:rStyle w:val="PageNumber"/>
          </w:rPr>
          <w:t>Dominik Florencki</w:t>
        </w:r>
      </w:sdtContent>
    </w:sdt>
    <w:r w:rsidR="002F42BF">
      <w:rPr>
        <w:rStyle w:val="PageNumber"/>
      </w:rPr>
      <w:tab/>
    </w:r>
    <w:r w:rsidR="002F42BF">
      <w:rPr>
        <w:rStyle w:val="PageNumber"/>
      </w:rPr>
      <w:fldChar w:fldCharType="begin"/>
    </w:r>
    <w:r w:rsidR="002F42BF">
      <w:rPr>
        <w:rStyle w:val="PageNumber"/>
      </w:rPr>
      <w:instrText xml:space="preserve"> PAGE </w:instrText>
    </w:r>
    <w:r w:rsidR="002F42BF">
      <w:rPr>
        <w:rStyle w:val="PageNumber"/>
      </w:rPr>
      <w:fldChar w:fldCharType="separate"/>
    </w:r>
    <w:r w:rsidR="00BB2161">
      <w:rPr>
        <w:rStyle w:val="PageNumber"/>
        <w:noProof/>
      </w:rPr>
      <w:t>27</w:t>
    </w:r>
    <w:r w:rsidR="002F42BF"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24B82" w14:textId="2D7DE9C2" w:rsidR="00BB2161" w:rsidRDefault="00BB2161" w:rsidP="00A61F08">
    <w:pPr>
      <w:pStyle w:val="Header"/>
      <w:tabs>
        <w:tab w:val="left" w:pos="3075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  <w:r>
      <w:tab/>
    </w:r>
    <w:r>
      <w:tab/>
      <w:t>Specyfikacja wewnętrzna</w:t>
    </w:r>
  </w:p>
  <w:p w14:paraId="4C177B6A" w14:textId="77777777" w:rsidR="00BB2161" w:rsidRDefault="00BB21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FC42D" w14:textId="77777777" w:rsidR="002F42BF" w:rsidRDefault="002F42BF" w:rsidP="008F2D23">
    <w:pPr>
      <w:pStyle w:val="Header"/>
      <w:pBdr>
        <w:bottom w:val="none" w:sz="0" w:space="0" w:color="auto"/>
      </w:pBdr>
    </w:pPr>
    <w:r>
      <w:rPr>
        <w:rStyle w:val="PageNumbe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4E94" w14:textId="77777777" w:rsidR="002F42BF" w:rsidRPr="00BE2DBC" w:rsidRDefault="002F42BF" w:rsidP="00BE2DBC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483D" w14:textId="0AAAC9F6" w:rsidR="002F42BF" w:rsidRPr="001D381A" w:rsidRDefault="00890552" w:rsidP="00C62C00">
    <w:pPr>
      <w:pStyle w:val="Header"/>
    </w:pPr>
    <w:r>
      <w:rPr>
        <w:rStyle w:val="PageNumber"/>
      </w:rPr>
      <w:t>Dominik Florencki</w:t>
    </w:r>
    <w:r w:rsidR="002F42BF">
      <w:rPr>
        <w:rStyle w:val="PageNumber"/>
      </w:rPr>
      <w:tab/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3E9C1" w14:textId="77777777" w:rsidR="002F42BF" w:rsidRPr="008F2D23" w:rsidRDefault="002F42BF" w:rsidP="008F2D23">
    <w:pPr>
      <w:pStyle w:val="Header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19A94" w14:textId="77777777" w:rsidR="005E7C8E" w:rsidRPr="001D381A" w:rsidRDefault="005E7C8E" w:rsidP="00C62C00">
    <w:pPr>
      <w:pStyle w:val="Header"/>
    </w:pPr>
    <w:r>
      <w:rPr>
        <w:rStyle w:val="PageNumber"/>
      </w:rPr>
      <w:t>Dominik Florencki</w:t>
    </w:r>
    <w:r>
      <w:rPr>
        <w:rStyle w:val="PageNumber"/>
      </w:rPr>
      <w:tab/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664CC" w14:textId="730F8993" w:rsidR="002F42BF" w:rsidRDefault="00A16A02" w:rsidP="00D65389">
    <w:pPr>
      <w:pStyle w:val="Header"/>
      <w:ind w:left="360"/>
    </w:pPr>
    <w:sdt>
      <w:sdtPr>
        <w:rPr>
          <w:rStyle w:val="PageNumber"/>
        </w:rPr>
        <w:alias w:val="Autor"/>
        <w:tag w:val=""/>
        <w:id w:val="-1236939339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5E7C8E">
          <w:rPr>
            <w:rStyle w:val="PageNumber"/>
          </w:rPr>
          <w:t>Dominik Florencki</w:t>
        </w:r>
      </w:sdtContent>
    </w:sdt>
    <w:r w:rsidR="002F42BF">
      <w:rPr>
        <w:rStyle w:val="PageNumber"/>
      </w:rPr>
      <w:tab/>
    </w:r>
    <w:r w:rsidR="002F42BF">
      <w:rPr>
        <w:rStyle w:val="PageNumber"/>
      </w:rPr>
      <w:fldChar w:fldCharType="begin"/>
    </w:r>
    <w:r w:rsidR="002F42BF">
      <w:rPr>
        <w:rStyle w:val="PageNumber"/>
      </w:rPr>
      <w:instrText xml:space="preserve"> PAGE </w:instrText>
    </w:r>
    <w:r w:rsidR="002F42BF">
      <w:rPr>
        <w:rStyle w:val="PageNumber"/>
      </w:rPr>
      <w:fldChar w:fldCharType="separate"/>
    </w:r>
    <w:r w:rsidR="00890552">
      <w:rPr>
        <w:rStyle w:val="PageNumber"/>
        <w:noProof/>
      </w:rPr>
      <w:t>3</w:t>
    </w:r>
    <w:r w:rsidR="002F42BF">
      <w:rPr>
        <w:rStyle w:val="PageNumber"/>
      </w:rPr>
      <w:fldChar w:fldCharType="end"/>
    </w:r>
  </w:p>
  <w:p w14:paraId="2D3F0BEC" w14:textId="77777777" w:rsidR="002F42BF" w:rsidRDefault="002F42B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D01F0" w14:textId="502BFED5" w:rsidR="002F42BF" w:rsidRDefault="002F42B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B2161">
      <w:rPr>
        <w:rStyle w:val="PageNumber"/>
        <w:noProof/>
      </w:rPr>
      <w:t>6</w:t>
    </w:r>
    <w:r>
      <w:rPr>
        <w:rStyle w:val="PageNumber"/>
      </w:rPr>
      <w:fldChar w:fldCharType="end"/>
    </w:r>
    <w:r w:rsidR="005E7C8E">
      <w:tab/>
      <w:t>Analiza tematu</w:t>
    </w:r>
  </w:p>
  <w:p w14:paraId="3B88899E" w14:textId="77777777" w:rsidR="002F42BF" w:rsidRDefault="002F42BF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96899" w14:textId="666E7883" w:rsidR="002F42BF" w:rsidRDefault="00A16A02" w:rsidP="00D65389">
    <w:pPr>
      <w:pStyle w:val="Header"/>
      <w:ind w:left="360"/>
    </w:pPr>
    <w:sdt>
      <w:sdtPr>
        <w:rPr>
          <w:rStyle w:val="PageNumber"/>
        </w:rPr>
        <w:alias w:val="Autor"/>
        <w:tag w:val=""/>
        <w:id w:val="276222626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PageNumber"/>
        </w:rPr>
      </w:sdtEndPr>
      <w:sdtContent>
        <w:r w:rsidR="005E7C8E">
          <w:rPr>
            <w:rStyle w:val="PageNumber"/>
          </w:rPr>
          <w:t>Dominik Florencki</w:t>
        </w:r>
      </w:sdtContent>
    </w:sdt>
    <w:r w:rsidR="002F42BF">
      <w:rPr>
        <w:rStyle w:val="PageNumber"/>
      </w:rPr>
      <w:tab/>
    </w:r>
    <w:r w:rsidR="002F42BF">
      <w:rPr>
        <w:rStyle w:val="PageNumber"/>
      </w:rPr>
      <w:fldChar w:fldCharType="begin"/>
    </w:r>
    <w:r w:rsidR="002F42BF">
      <w:rPr>
        <w:rStyle w:val="PageNumber"/>
      </w:rPr>
      <w:instrText xml:space="preserve"> PAGE </w:instrText>
    </w:r>
    <w:r w:rsidR="002F42BF">
      <w:rPr>
        <w:rStyle w:val="PageNumber"/>
      </w:rPr>
      <w:fldChar w:fldCharType="separate"/>
    </w:r>
    <w:r w:rsidR="00BB2161">
      <w:rPr>
        <w:rStyle w:val="PageNumber"/>
        <w:noProof/>
      </w:rPr>
      <w:t>5</w:t>
    </w:r>
    <w:r w:rsidR="002F42BF">
      <w:rPr>
        <w:rStyle w:val="PageNumber"/>
      </w:rPr>
      <w:fldChar w:fldCharType="end"/>
    </w:r>
  </w:p>
  <w:p w14:paraId="75CF4315" w14:textId="77777777" w:rsidR="002F42BF" w:rsidRDefault="002F42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4E62B12"/>
    <w:lvl w:ilvl="0">
      <w:start w:val="1"/>
      <w:numFmt w:val="decimal"/>
      <w:pStyle w:val="Heading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74B8B"/>
    <w:multiLevelType w:val="hybridMultilevel"/>
    <w:tmpl w:val="BD2A871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0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1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C5948"/>
    <w:multiLevelType w:val="hybridMultilevel"/>
    <w:tmpl w:val="D310A6F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080E2A"/>
    <w:multiLevelType w:val="hybridMultilevel"/>
    <w:tmpl w:val="1D780B8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5570E4B"/>
    <w:multiLevelType w:val="hybridMultilevel"/>
    <w:tmpl w:val="1FB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E5385"/>
    <w:multiLevelType w:val="hybridMultilevel"/>
    <w:tmpl w:val="B9AA6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7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8" w15:restartNumberingAfterBreak="0">
    <w:nsid w:val="7B681A68"/>
    <w:multiLevelType w:val="hybridMultilevel"/>
    <w:tmpl w:val="E6CC9EA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7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10"/>
  </w:num>
  <w:num w:numId="6">
    <w:abstractNumId w:val="18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1"/>
  </w:num>
  <w:num w:numId="20">
    <w:abstractNumId w:val="0"/>
  </w:num>
  <w:num w:numId="21">
    <w:abstractNumId w:val="12"/>
  </w:num>
  <w:num w:numId="22">
    <w:abstractNumId w:val="0"/>
  </w:num>
  <w:num w:numId="23">
    <w:abstractNumId w:val="13"/>
  </w:num>
  <w:num w:numId="24">
    <w:abstractNumId w:val="6"/>
  </w:num>
  <w:num w:numId="25">
    <w:abstractNumId w:val="0"/>
  </w:num>
  <w:num w:numId="26">
    <w:abstractNumId w:val="0"/>
  </w:num>
  <w:num w:numId="27">
    <w:abstractNumId w:val="17"/>
  </w:num>
  <w:num w:numId="28">
    <w:abstractNumId w:val="14"/>
  </w:num>
  <w:num w:numId="29">
    <w:abstractNumId w:val="8"/>
  </w:num>
  <w:num w:numId="30">
    <w:abstractNumId w:val="5"/>
  </w:num>
  <w:num w:numId="31">
    <w:abstractNumId w:val="7"/>
  </w:num>
  <w:num w:numId="32">
    <w:abstractNumId w:val="16"/>
  </w:num>
  <w:num w:numId="33">
    <w:abstractNumId w:val="11"/>
  </w:num>
  <w:num w:numId="34">
    <w:abstractNumId w:val="26"/>
  </w:num>
  <w:num w:numId="35">
    <w:abstractNumId w:val="25"/>
  </w:num>
  <w:num w:numId="36">
    <w:abstractNumId w:val="9"/>
  </w:num>
  <w:num w:numId="37">
    <w:abstractNumId w:val="2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24"/>
  </w:num>
  <w:num w:numId="43">
    <w:abstractNumId w:val="22"/>
  </w:num>
  <w:num w:numId="44">
    <w:abstractNumId w:val="28"/>
  </w:num>
  <w:num w:numId="45">
    <w:abstractNumId w:val="19"/>
  </w:num>
  <w:num w:numId="46">
    <w:abstractNumId w:val="4"/>
  </w:num>
  <w:num w:numId="47">
    <w:abstractNumId w:val="15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36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2586D"/>
    <w:rsid w:val="000262D3"/>
    <w:rsid w:val="00032F31"/>
    <w:rsid w:val="000330A9"/>
    <w:rsid w:val="00043C9B"/>
    <w:rsid w:val="0004418F"/>
    <w:rsid w:val="000445E3"/>
    <w:rsid w:val="00050154"/>
    <w:rsid w:val="00061726"/>
    <w:rsid w:val="00064D1E"/>
    <w:rsid w:val="0007375E"/>
    <w:rsid w:val="00085B95"/>
    <w:rsid w:val="000A6BCB"/>
    <w:rsid w:val="000B42E6"/>
    <w:rsid w:val="000B5E7F"/>
    <w:rsid w:val="000B746B"/>
    <w:rsid w:val="000C4AC0"/>
    <w:rsid w:val="000C63FC"/>
    <w:rsid w:val="000D015A"/>
    <w:rsid w:val="000D443D"/>
    <w:rsid w:val="000E701A"/>
    <w:rsid w:val="000E70D9"/>
    <w:rsid w:val="000E7C91"/>
    <w:rsid w:val="000F445A"/>
    <w:rsid w:val="000F5D99"/>
    <w:rsid w:val="000F64A9"/>
    <w:rsid w:val="00134CD9"/>
    <w:rsid w:val="00136D9E"/>
    <w:rsid w:val="0014302B"/>
    <w:rsid w:val="001639B1"/>
    <w:rsid w:val="00165DA0"/>
    <w:rsid w:val="001706F4"/>
    <w:rsid w:val="00173B1C"/>
    <w:rsid w:val="00173F53"/>
    <w:rsid w:val="00174E3D"/>
    <w:rsid w:val="00184033"/>
    <w:rsid w:val="001A55FB"/>
    <w:rsid w:val="001A791D"/>
    <w:rsid w:val="001B2688"/>
    <w:rsid w:val="001B2DDA"/>
    <w:rsid w:val="001C7D45"/>
    <w:rsid w:val="001D0BC8"/>
    <w:rsid w:val="001D381A"/>
    <w:rsid w:val="001D6A39"/>
    <w:rsid w:val="001E2842"/>
    <w:rsid w:val="001E4890"/>
    <w:rsid w:val="001E541C"/>
    <w:rsid w:val="001F24F6"/>
    <w:rsid w:val="001F3252"/>
    <w:rsid w:val="0021065D"/>
    <w:rsid w:val="00240636"/>
    <w:rsid w:val="00267666"/>
    <w:rsid w:val="002677C2"/>
    <w:rsid w:val="00273B19"/>
    <w:rsid w:val="0027530F"/>
    <w:rsid w:val="00281DE8"/>
    <w:rsid w:val="002965CB"/>
    <w:rsid w:val="0029784E"/>
    <w:rsid w:val="002B09A5"/>
    <w:rsid w:val="002B4AD7"/>
    <w:rsid w:val="002C2558"/>
    <w:rsid w:val="002C2B69"/>
    <w:rsid w:val="002D22DC"/>
    <w:rsid w:val="002D4087"/>
    <w:rsid w:val="002D4E1B"/>
    <w:rsid w:val="002E2886"/>
    <w:rsid w:val="002E7BE5"/>
    <w:rsid w:val="002F1326"/>
    <w:rsid w:val="002F42BF"/>
    <w:rsid w:val="00306682"/>
    <w:rsid w:val="00317AC5"/>
    <w:rsid w:val="00320CC2"/>
    <w:rsid w:val="00326F59"/>
    <w:rsid w:val="00337CC0"/>
    <w:rsid w:val="003401CC"/>
    <w:rsid w:val="003454B4"/>
    <w:rsid w:val="003701E6"/>
    <w:rsid w:val="003773B8"/>
    <w:rsid w:val="00386B5E"/>
    <w:rsid w:val="00390834"/>
    <w:rsid w:val="00394A69"/>
    <w:rsid w:val="003C4136"/>
    <w:rsid w:val="003C473F"/>
    <w:rsid w:val="003D0CDB"/>
    <w:rsid w:val="003D35E2"/>
    <w:rsid w:val="003D465A"/>
    <w:rsid w:val="003E068B"/>
    <w:rsid w:val="003E0A13"/>
    <w:rsid w:val="003E2E5D"/>
    <w:rsid w:val="003E313B"/>
    <w:rsid w:val="003E69A8"/>
    <w:rsid w:val="003F5DCC"/>
    <w:rsid w:val="00402859"/>
    <w:rsid w:val="00410F5D"/>
    <w:rsid w:val="00412D54"/>
    <w:rsid w:val="0041326B"/>
    <w:rsid w:val="004148FD"/>
    <w:rsid w:val="00416587"/>
    <w:rsid w:val="00431125"/>
    <w:rsid w:val="0043387F"/>
    <w:rsid w:val="004375D0"/>
    <w:rsid w:val="004441D5"/>
    <w:rsid w:val="00452B64"/>
    <w:rsid w:val="004628E3"/>
    <w:rsid w:val="00464795"/>
    <w:rsid w:val="004830E3"/>
    <w:rsid w:val="00484934"/>
    <w:rsid w:val="004877BD"/>
    <w:rsid w:val="0049420C"/>
    <w:rsid w:val="0049627D"/>
    <w:rsid w:val="004B2852"/>
    <w:rsid w:val="004B3ADE"/>
    <w:rsid w:val="004B7FC0"/>
    <w:rsid w:val="004C32B2"/>
    <w:rsid w:val="004E621D"/>
    <w:rsid w:val="004E71D5"/>
    <w:rsid w:val="004F0AF3"/>
    <w:rsid w:val="0050451C"/>
    <w:rsid w:val="00515110"/>
    <w:rsid w:val="00517728"/>
    <w:rsid w:val="00523611"/>
    <w:rsid w:val="005458F4"/>
    <w:rsid w:val="00551EF2"/>
    <w:rsid w:val="00557C21"/>
    <w:rsid w:val="0056282F"/>
    <w:rsid w:val="00563199"/>
    <w:rsid w:val="00563F26"/>
    <w:rsid w:val="005675DC"/>
    <w:rsid w:val="005702C4"/>
    <w:rsid w:val="0057368E"/>
    <w:rsid w:val="005831FE"/>
    <w:rsid w:val="00590DB8"/>
    <w:rsid w:val="005959DF"/>
    <w:rsid w:val="005A01C9"/>
    <w:rsid w:val="005A6C23"/>
    <w:rsid w:val="005A77F5"/>
    <w:rsid w:val="005A7B4C"/>
    <w:rsid w:val="005B10D3"/>
    <w:rsid w:val="005B3A02"/>
    <w:rsid w:val="005B6E5D"/>
    <w:rsid w:val="005D30B5"/>
    <w:rsid w:val="005D6284"/>
    <w:rsid w:val="005E07A9"/>
    <w:rsid w:val="005E25E8"/>
    <w:rsid w:val="005E3BBC"/>
    <w:rsid w:val="005E7C8E"/>
    <w:rsid w:val="005F3B7A"/>
    <w:rsid w:val="005F4D71"/>
    <w:rsid w:val="00611296"/>
    <w:rsid w:val="00612C18"/>
    <w:rsid w:val="00612F54"/>
    <w:rsid w:val="00614F62"/>
    <w:rsid w:val="00622C41"/>
    <w:rsid w:val="00622CBA"/>
    <w:rsid w:val="006344B1"/>
    <w:rsid w:val="00651688"/>
    <w:rsid w:val="00660ABE"/>
    <w:rsid w:val="00663561"/>
    <w:rsid w:val="00673450"/>
    <w:rsid w:val="0068164F"/>
    <w:rsid w:val="006818F4"/>
    <w:rsid w:val="00690286"/>
    <w:rsid w:val="00692CEC"/>
    <w:rsid w:val="00694080"/>
    <w:rsid w:val="006A41EA"/>
    <w:rsid w:val="006A4266"/>
    <w:rsid w:val="006A45E4"/>
    <w:rsid w:val="006F1223"/>
    <w:rsid w:val="006F2CA8"/>
    <w:rsid w:val="006F3F66"/>
    <w:rsid w:val="006F67BF"/>
    <w:rsid w:val="00701D68"/>
    <w:rsid w:val="00705493"/>
    <w:rsid w:val="007125BF"/>
    <w:rsid w:val="007138F0"/>
    <w:rsid w:val="00716884"/>
    <w:rsid w:val="00721100"/>
    <w:rsid w:val="007255DF"/>
    <w:rsid w:val="00727581"/>
    <w:rsid w:val="00730CE3"/>
    <w:rsid w:val="0073128A"/>
    <w:rsid w:val="007362CB"/>
    <w:rsid w:val="00740F18"/>
    <w:rsid w:val="0074227B"/>
    <w:rsid w:val="007424F1"/>
    <w:rsid w:val="00756021"/>
    <w:rsid w:val="00756AB7"/>
    <w:rsid w:val="00757BFB"/>
    <w:rsid w:val="00764B77"/>
    <w:rsid w:val="00765CAC"/>
    <w:rsid w:val="00767540"/>
    <w:rsid w:val="00771981"/>
    <w:rsid w:val="00776BE9"/>
    <w:rsid w:val="00777AEC"/>
    <w:rsid w:val="00784EEF"/>
    <w:rsid w:val="007907B7"/>
    <w:rsid w:val="007A3A6C"/>
    <w:rsid w:val="007B026C"/>
    <w:rsid w:val="007B08B1"/>
    <w:rsid w:val="007E0E02"/>
    <w:rsid w:val="007E3935"/>
    <w:rsid w:val="007F493F"/>
    <w:rsid w:val="00816AF9"/>
    <w:rsid w:val="00831E51"/>
    <w:rsid w:val="00843794"/>
    <w:rsid w:val="0084491A"/>
    <w:rsid w:val="00845D2C"/>
    <w:rsid w:val="00850646"/>
    <w:rsid w:val="00850EB5"/>
    <w:rsid w:val="00854534"/>
    <w:rsid w:val="00857AC9"/>
    <w:rsid w:val="00867954"/>
    <w:rsid w:val="00870A55"/>
    <w:rsid w:val="00883768"/>
    <w:rsid w:val="00885BED"/>
    <w:rsid w:val="00890552"/>
    <w:rsid w:val="0089065D"/>
    <w:rsid w:val="00893AC7"/>
    <w:rsid w:val="008957FA"/>
    <w:rsid w:val="008A4152"/>
    <w:rsid w:val="008A6306"/>
    <w:rsid w:val="008C6824"/>
    <w:rsid w:val="008E0082"/>
    <w:rsid w:val="008E1D7E"/>
    <w:rsid w:val="008E35C5"/>
    <w:rsid w:val="008F2D23"/>
    <w:rsid w:val="008F36EE"/>
    <w:rsid w:val="00900058"/>
    <w:rsid w:val="00911122"/>
    <w:rsid w:val="009152FC"/>
    <w:rsid w:val="00916256"/>
    <w:rsid w:val="0092627D"/>
    <w:rsid w:val="0093471E"/>
    <w:rsid w:val="00934D47"/>
    <w:rsid w:val="0094207D"/>
    <w:rsid w:val="00942C8B"/>
    <w:rsid w:val="00943C22"/>
    <w:rsid w:val="009510EA"/>
    <w:rsid w:val="00964566"/>
    <w:rsid w:val="00965955"/>
    <w:rsid w:val="00970A5D"/>
    <w:rsid w:val="00985857"/>
    <w:rsid w:val="009A24F3"/>
    <w:rsid w:val="009A5626"/>
    <w:rsid w:val="009A77DD"/>
    <w:rsid w:val="009B145E"/>
    <w:rsid w:val="009D1D76"/>
    <w:rsid w:val="009E1C14"/>
    <w:rsid w:val="009F5619"/>
    <w:rsid w:val="009F666D"/>
    <w:rsid w:val="00A1422F"/>
    <w:rsid w:val="00A16A02"/>
    <w:rsid w:val="00A31A99"/>
    <w:rsid w:val="00A43AF3"/>
    <w:rsid w:val="00A44F6A"/>
    <w:rsid w:val="00A450DA"/>
    <w:rsid w:val="00A55AD2"/>
    <w:rsid w:val="00A57457"/>
    <w:rsid w:val="00A61F08"/>
    <w:rsid w:val="00A70EA3"/>
    <w:rsid w:val="00AA487D"/>
    <w:rsid w:val="00AB20D1"/>
    <w:rsid w:val="00AC74B1"/>
    <w:rsid w:val="00AD1FDF"/>
    <w:rsid w:val="00AD56D9"/>
    <w:rsid w:val="00AF26E0"/>
    <w:rsid w:val="00AF5495"/>
    <w:rsid w:val="00B2284A"/>
    <w:rsid w:val="00B24E03"/>
    <w:rsid w:val="00B530E3"/>
    <w:rsid w:val="00B60FE2"/>
    <w:rsid w:val="00B6774B"/>
    <w:rsid w:val="00B70B0F"/>
    <w:rsid w:val="00B80974"/>
    <w:rsid w:val="00B82384"/>
    <w:rsid w:val="00B860E0"/>
    <w:rsid w:val="00B86B94"/>
    <w:rsid w:val="00B97622"/>
    <w:rsid w:val="00BB2161"/>
    <w:rsid w:val="00BB6C72"/>
    <w:rsid w:val="00BB7A06"/>
    <w:rsid w:val="00BC15C9"/>
    <w:rsid w:val="00BC4BC8"/>
    <w:rsid w:val="00BD053F"/>
    <w:rsid w:val="00BE2DBC"/>
    <w:rsid w:val="00BF065F"/>
    <w:rsid w:val="00BF2F14"/>
    <w:rsid w:val="00BF3581"/>
    <w:rsid w:val="00C00510"/>
    <w:rsid w:val="00C04028"/>
    <w:rsid w:val="00C04458"/>
    <w:rsid w:val="00C05998"/>
    <w:rsid w:val="00C12785"/>
    <w:rsid w:val="00C1384C"/>
    <w:rsid w:val="00C145CF"/>
    <w:rsid w:val="00C228EF"/>
    <w:rsid w:val="00C3324F"/>
    <w:rsid w:val="00C3719A"/>
    <w:rsid w:val="00C504B7"/>
    <w:rsid w:val="00C50636"/>
    <w:rsid w:val="00C51EA6"/>
    <w:rsid w:val="00C55252"/>
    <w:rsid w:val="00C60B2E"/>
    <w:rsid w:val="00C62C00"/>
    <w:rsid w:val="00C72154"/>
    <w:rsid w:val="00C82D59"/>
    <w:rsid w:val="00C8654E"/>
    <w:rsid w:val="00C868F9"/>
    <w:rsid w:val="00C90034"/>
    <w:rsid w:val="00C93F01"/>
    <w:rsid w:val="00CA19C5"/>
    <w:rsid w:val="00CB23B7"/>
    <w:rsid w:val="00CB333C"/>
    <w:rsid w:val="00CB64C4"/>
    <w:rsid w:val="00CC0217"/>
    <w:rsid w:val="00CC545E"/>
    <w:rsid w:val="00CD0E7B"/>
    <w:rsid w:val="00CD2BFE"/>
    <w:rsid w:val="00CE034E"/>
    <w:rsid w:val="00CE4A48"/>
    <w:rsid w:val="00CE4BC9"/>
    <w:rsid w:val="00CE7E65"/>
    <w:rsid w:val="00CF4318"/>
    <w:rsid w:val="00CF5375"/>
    <w:rsid w:val="00D00EEA"/>
    <w:rsid w:val="00D03A8F"/>
    <w:rsid w:val="00D1716A"/>
    <w:rsid w:val="00D233FE"/>
    <w:rsid w:val="00D26514"/>
    <w:rsid w:val="00D328B5"/>
    <w:rsid w:val="00D33C67"/>
    <w:rsid w:val="00D4483F"/>
    <w:rsid w:val="00D53FCD"/>
    <w:rsid w:val="00D5777B"/>
    <w:rsid w:val="00D62C67"/>
    <w:rsid w:val="00D65389"/>
    <w:rsid w:val="00D70150"/>
    <w:rsid w:val="00D765FF"/>
    <w:rsid w:val="00D82AA2"/>
    <w:rsid w:val="00D85959"/>
    <w:rsid w:val="00D85CB5"/>
    <w:rsid w:val="00D90462"/>
    <w:rsid w:val="00DA0ACD"/>
    <w:rsid w:val="00DA5832"/>
    <w:rsid w:val="00DA68ED"/>
    <w:rsid w:val="00DB53A2"/>
    <w:rsid w:val="00DB599A"/>
    <w:rsid w:val="00DB676E"/>
    <w:rsid w:val="00DD1A70"/>
    <w:rsid w:val="00DD411C"/>
    <w:rsid w:val="00DD6EEE"/>
    <w:rsid w:val="00DE5BDB"/>
    <w:rsid w:val="00DF76E0"/>
    <w:rsid w:val="00E00C59"/>
    <w:rsid w:val="00E06C4A"/>
    <w:rsid w:val="00E1042C"/>
    <w:rsid w:val="00E130EC"/>
    <w:rsid w:val="00E16A0C"/>
    <w:rsid w:val="00E202AF"/>
    <w:rsid w:val="00E2051A"/>
    <w:rsid w:val="00E224F7"/>
    <w:rsid w:val="00E40D7B"/>
    <w:rsid w:val="00E45A30"/>
    <w:rsid w:val="00E5258D"/>
    <w:rsid w:val="00E65327"/>
    <w:rsid w:val="00E76F8C"/>
    <w:rsid w:val="00E81152"/>
    <w:rsid w:val="00E817A7"/>
    <w:rsid w:val="00EA68FF"/>
    <w:rsid w:val="00EB0ED5"/>
    <w:rsid w:val="00EC0C73"/>
    <w:rsid w:val="00EC1872"/>
    <w:rsid w:val="00EC2030"/>
    <w:rsid w:val="00EC6302"/>
    <w:rsid w:val="00ED1147"/>
    <w:rsid w:val="00ED2E4D"/>
    <w:rsid w:val="00EE2023"/>
    <w:rsid w:val="00EE59B6"/>
    <w:rsid w:val="00EE6A4B"/>
    <w:rsid w:val="00EF09F2"/>
    <w:rsid w:val="00EF509A"/>
    <w:rsid w:val="00F02830"/>
    <w:rsid w:val="00F077A9"/>
    <w:rsid w:val="00F10D6D"/>
    <w:rsid w:val="00F16741"/>
    <w:rsid w:val="00F26D33"/>
    <w:rsid w:val="00F40612"/>
    <w:rsid w:val="00F420CE"/>
    <w:rsid w:val="00F4532C"/>
    <w:rsid w:val="00F53405"/>
    <w:rsid w:val="00F56B92"/>
    <w:rsid w:val="00F702CE"/>
    <w:rsid w:val="00F7068F"/>
    <w:rsid w:val="00F766B6"/>
    <w:rsid w:val="00F774B4"/>
    <w:rsid w:val="00F77B2A"/>
    <w:rsid w:val="00F8246E"/>
    <w:rsid w:val="00F873C8"/>
    <w:rsid w:val="00FA5148"/>
    <w:rsid w:val="00FB07F8"/>
    <w:rsid w:val="00FB75BC"/>
    <w:rsid w:val="00FF7DF2"/>
    <w:rsid w:val="0B17F89F"/>
    <w:rsid w:val="496D9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C1E670"/>
  <w14:defaultImageDpi w14:val="96"/>
  <w15:chartTrackingRefBased/>
  <w15:docId w15:val="{EB8C54C7-2748-49DE-90D4-56162B1B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Tekstpods"/>
    <w:link w:val="Heading1Char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Heading2">
    <w:name w:val="heading 2"/>
    <w:basedOn w:val="Normal"/>
    <w:next w:val="Tekstpods"/>
    <w:link w:val="Heading2Char"/>
    <w:autoRedefine/>
    <w:uiPriority w:val="9"/>
    <w:qFormat/>
    <w:rsid w:val="005E7C8E"/>
    <w:pPr>
      <w:keepNext/>
      <w:numPr>
        <w:ilvl w:val="1"/>
        <w:numId w:val="1"/>
      </w:numPr>
      <w:spacing w:before="120" w:after="240"/>
      <w:ind w:left="828" w:hanging="465"/>
      <w:outlineLvl w:val="1"/>
    </w:pPr>
    <w:rPr>
      <w:b/>
      <w:sz w:val="28"/>
      <w:szCs w:val="40"/>
    </w:rPr>
  </w:style>
  <w:style w:type="paragraph" w:styleId="Heading3">
    <w:name w:val="heading 3"/>
    <w:basedOn w:val="Normal"/>
    <w:next w:val="Tekstpods"/>
    <w:link w:val="Heading3Char"/>
    <w:uiPriority w:val="9"/>
    <w:qFormat/>
    <w:rsid w:val="00557C21"/>
    <w:pPr>
      <w:keepNext/>
      <w:numPr>
        <w:ilvl w:val="2"/>
        <w:numId w:val="1"/>
      </w:numPr>
      <w:spacing w:before="120" w:after="120"/>
      <w:ind w:left="1043" w:hanging="6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24F6"/>
    <w:rPr>
      <w:b/>
      <w:kern w:val="28"/>
      <w:sz w:val="48"/>
      <w:szCs w:val="48"/>
    </w:rPr>
  </w:style>
  <w:style w:type="character" w:customStyle="1" w:styleId="Heading2Char">
    <w:name w:val="Heading 2 Char"/>
    <w:link w:val="Heading2"/>
    <w:uiPriority w:val="9"/>
    <w:rsid w:val="005E7C8E"/>
    <w:rPr>
      <w:b/>
      <w:sz w:val="28"/>
      <w:szCs w:val="40"/>
    </w:rPr>
  </w:style>
  <w:style w:type="character" w:customStyle="1" w:styleId="Heading3Char">
    <w:name w:val="Heading 3 Char"/>
    <w:link w:val="Heading3"/>
    <w:uiPriority w:val="9"/>
    <w:rsid w:val="00557C21"/>
    <w:rPr>
      <w:b/>
      <w:sz w:val="24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HeaderChar">
    <w:name w:val="Header Char"/>
    <w:link w:val="Header"/>
    <w:uiPriority w:val="99"/>
    <w:rPr>
      <w:sz w:val="24"/>
    </w:rPr>
  </w:style>
  <w:style w:type="paragraph" w:styleId="Caption">
    <w:name w:val="caption"/>
    <w:basedOn w:val="Normal"/>
    <w:next w:val="Normal"/>
    <w:uiPriority w:val="35"/>
    <w:qFormat/>
  </w:style>
  <w:style w:type="paragraph" w:styleId="FootnoteText">
    <w:name w:val="footnote text"/>
    <w:basedOn w:val="Normal"/>
    <w:link w:val="FootnoteTextChar"/>
    <w:uiPriority w:val="99"/>
    <w:semiHidden/>
    <w:pPr>
      <w:ind w:firstLine="363"/>
      <w:jc w:val="both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</w:style>
  <w:style w:type="paragraph" w:customStyle="1" w:styleId="Podpispodrysunkiem">
    <w:name w:val="Podpis pod rysunkiem"/>
    <w:basedOn w:val="Normal"/>
    <w:rPr>
      <w:sz w:val="22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character" w:styleId="PageNumber">
    <w:name w:val="page number"/>
    <w:uiPriority w:val="99"/>
    <w:semiHidden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Pr>
      <w:sz w:val="24"/>
    </w:rPr>
  </w:style>
  <w:style w:type="paragraph" w:styleId="DocumentMap">
    <w:name w:val="Document Map"/>
    <w:basedOn w:val="Normal"/>
    <w:link w:val="DocumentMapChar"/>
    <w:uiPriority w:val="99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"/>
    <w:next w:val="Nazwainstyt"/>
  </w:style>
  <w:style w:type="paragraph" w:customStyle="1" w:styleId="Informdata">
    <w:name w:val="Inform_data"/>
    <w:basedOn w:val="Normal"/>
    <w:next w:val="Normal"/>
    <w:pPr>
      <w:spacing w:before="113" w:line="312" w:lineRule="auto"/>
      <w:jc w:val="both"/>
    </w:pPr>
  </w:style>
  <w:style w:type="paragraph" w:customStyle="1" w:styleId="Informrecenz">
    <w:name w:val="Inform_recenz"/>
    <w:basedOn w:val="Normal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"/>
    <w:next w:val="Normal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"/>
    <w:next w:val="Tytulart"/>
    <w:pPr>
      <w:spacing w:after="68"/>
    </w:pPr>
  </w:style>
  <w:style w:type="paragraph" w:customStyle="1" w:styleId="Program">
    <w:name w:val="Program"/>
    <w:basedOn w:val="Normal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Web">
    <w:name w:val="Normal (Web)"/>
    <w:basedOn w:val="Normal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1">
    <w:name w:val="toc 1"/>
    <w:basedOn w:val="Bibliography"/>
    <w:next w:val="Normal"/>
    <w:autoRedefine/>
    <w:uiPriority w:val="39"/>
    <w:unhideWhenUsed/>
    <w:qFormat/>
    <w:rsid w:val="00C93F01"/>
    <w:rPr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005B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005BB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BodyTextIndentChar">
    <w:name w:val="Body Text Indent Char"/>
    <w:link w:val="BodyTextIndent"/>
    <w:rsid w:val="003C473F"/>
    <w:rPr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E2051A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628E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85959"/>
  </w:style>
  <w:style w:type="paragraph" w:styleId="ListParagraph">
    <w:name w:val="List Paragraph"/>
    <w:basedOn w:val="Normal"/>
    <w:uiPriority w:val="34"/>
    <w:qFormat/>
    <w:rsid w:val="002E7BE5"/>
    <w:pPr>
      <w:ind w:left="720"/>
      <w:contextualSpacing/>
    </w:pPr>
  </w:style>
  <w:style w:type="table" w:styleId="TableGrid">
    <w:name w:val="Table Grid"/>
    <w:basedOn w:val="TableNormal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296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6112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3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F5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F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9" Type="http://schemas.openxmlformats.org/officeDocument/2006/relationships/image" Target="media/image9.jpeg"/><Relationship Id="rId21" Type="http://schemas.openxmlformats.org/officeDocument/2006/relationships/footer" Target="footer6.xml"/><Relationship Id="rId34" Type="http://schemas.openxmlformats.org/officeDocument/2006/relationships/header" Target="header12.xml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footer" Target="footer11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9" Type="http://schemas.openxmlformats.org/officeDocument/2006/relationships/footer" Target="footer9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32" Type="http://schemas.openxmlformats.org/officeDocument/2006/relationships/image" Target="media/image5.png"/><Relationship Id="rId37" Type="http://schemas.openxmlformats.org/officeDocument/2006/relationships/image" Target="media/image7.jpeg"/><Relationship Id="rId40" Type="http://schemas.openxmlformats.org/officeDocument/2006/relationships/image" Target="media/image10.jpeg"/><Relationship Id="rId45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hyperlink" Target="https://github.com/TwentyBN/GulpIO-benchmarks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eader" Target="header7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header" Target="header10.xml"/><Relationship Id="rId30" Type="http://schemas.openxmlformats.org/officeDocument/2006/relationships/image" Target="media/image3.png"/><Relationship Id="rId35" Type="http://schemas.openxmlformats.org/officeDocument/2006/relationships/header" Target="header13.xml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hyperlink" Target="http://www.neurosoft.edu.pl/media/pdf/jbartman/sztuczna_inteligencja/NTI9.pdf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image" Target="media/image6.png"/><Relationship Id="rId38" Type="http://schemas.openxmlformats.org/officeDocument/2006/relationships/image" Target="media/image8.jpeg"/><Relationship Id="rId46" Type="http://schemas.openxmlformats.org/officeDocument/2006/relationships/image" Target="media/image16.png"/><Relationship Id="rId59" Type="http://schemas.openxmlformats.org/officeDocument/2006/relationships/hyperlink" Target="https://github.com/udacity/CVND---Gesture-Recognition" TargetMode="External"/><Relationship Id="rId20" Type="http://schemas.openxmlformats.org/officeDocument/2006/relationships/footer" Target="footer5.xml"/><Relationship Id="rId41" Type="http://schemas.openxmlformats.org/officeDocument/2006/relationships/image" Target="media/image11.png"/><Relationship Id="rId54" Type="http://schemas.openxmlformats.org/officeDocument/2006/relationships/header" Target="header14.xml"/><Relationship Id="rId62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footer" Target="footer10.xml"/><Relationship Id="rId49" Type="http://schemas.openxmlformats.org/officeDocument/2006/relationships/image" Target="media/image19.png"/><Relationship Id="rId57" Type="http://schemas.openxmlformats.org/officeDocument/2006/relationships/hyperlink" Target="https://trends.google.pl/trends/explore?date=all&amp;q=deep%20learning" TargetMode="External"/><Relationship Id="rId10" Type="http://schemas.openxmlformats.org/officeDocument/2006/relationships/header" Target="header2.xml"/><Relationship Id="rId31" Type="http://schemas.openxmlformats.org/officeDocument/2006/relationships/image" Target="media/image4.png"/><Relationship Id="rId44" Type="http://schemas.openxmlformats.org/officeDocument/2006/relationships/image" Target="media/image14.png"/><Relationship Id="rId52" Type="http://schemas.openxmlformats.org/officeDocument/2006/relationships/image" Target="media/image22.png"/><Relationship Id="rId60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A460E8E1734C44B6F55FA345F289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6522F7-5D00-4698-B6E9-FB5F76096F20}"/>
      </w:docPartPr>
      <w:docPartBody>
        <w:p w:rsidR="009A67B1" w:rsidRDefault="00AC714C">
          <w:r w:rsidRPr="004C4078">
            <w:rPr>
              <w:rStyle w:val="PlaceholderText"/>
            </w:rPr>
            <w:t>[Tytuł]</w:t>
          </w:r>
        </w:p>
      </w:docPartBody>
    </w:docPart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PlaceholderText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C4"/>
    <w:rsid w:val="00107CB6"/>
    <w:rsid w:val="002B0504"/>
    <w:rsid w:val="003A48C4"/>
    <w:rsid w:val="00462442"/>
    <w:rsid w:val="0053516E"/>
    <w:rsid w:val="00570B4E"/>
    <w:rsid w:val="00627A3F"/>
    <w:rsid w:val="00632E95"/>
    <w:rsid w:val="006D4613"/>
    <w:rsid w:val="006E6C85"/>
    <w:rsid w:val="008D3D45"/>
    <w:rsid w:val="00973A9D"/>
    <w:rsid w:val="009A67B1"/>
    <w:rsid w:val="00A03F17"/>
    <w:rsid w:val="00A0652B"/>
    <w:rsid w:val="00A212BD"/>
    <w:rsid w:val="00AC2EB7"/>
    <w:rsid w:val="00AC714C"/>
    <w:rsid w:val="00B00EDB"/>
    <w:rsid w:val="00BE2049"/>
    <w:rsid w:val="00C1454A"/>
    <w:rsid w:val="00C94562"/>
    <w:rsid w:val="00CD644C"/>
    <w:rsid w:val="00D0419D"/>
    <w:rsid w:val="00D22233"/>
    <w:rsid w:val="00D24176"/>
    <w:rsid w:val="00E103A7"/>
    <w:rsid w:val="00E5726C"/>
    <w:rsid w:val="00EE72F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4613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  <w:style w:type="paragraph" w:customStyle="1" w:styleId="951313D8135D4ADAA696F6C1F410197A">
    <w:name w:val="951313D8135D4ADAA696F6C1F410197A"/>
    <w:rsid w:val="00FE44C0"/>
    <w:rPr>
      <w:lang w:val="en-US" w:eastAsia="en-US"/>
    </w:rPr>
  </w:style>
  <w:style w:type="paragraph" w:customStyle="1" w:styleId="5E0D4C2D61534263B6127FB7CDD67907">
    <w:name w:val="5E0D4C2D61534263B6127FB7CDD67907"/>
    <w:rsid w:val="00973A9D"/>
    <w:rPr>
      <w:lang w:val="en-US" w:eastAsia="en-US"/>
    </w:rPr>
  </w:style>
  <w:style w:type="paragraph" w:customStyle="1" w:styleId="71665ECE681B4A1CA607836A18ECF7D8">
    <w:name w:val="71665ECE681B4A1CA607836A18ECF7D8"/>
    <w:rsid w:val="00973A9D"/>
    <w:rPr>
      <w:lang w:val="en-US" w:eastAsia="en-US"/>
    </w:rPr>
  </w:style>
  <w:style w:type="paragraph" w:customStyle="1" w:styleId="40C92C60DDFC450EB600B4FAF225E209">
    <w:name w:val="40C92C60DDFC450EB600B4FAF225E209"/>
    <w:rsid w:val="00973A9D"/>
    <w:rPr>
      <w:lang w:val="en-US" w:eastAsia="en-US"/>
    </w:rPr>
  </w:style>
  <w:style w:type="paragraph" w:customStyle="1" w:styleId="8C5A11D425D543C89087818903FEFC15">
    <w:name w:val="8C5A11D425D543C89087818903FEFC15"/>
    <w:rsid w:val="00973A9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2B49584D-3706-4BB8-8A9A-A235A861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342</TotalTime>
  <Pages>44</Pages>
  <Words>5370</Words>
  <Characters>30612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Tytuł pracy dyplomowej inżynierskiej</vt:lpstr>
    </vt:vector>
  </TitlesOfParts>
  <Company>zTiPSK - IInf, GLIWICE</Company>
  <LinksUpToDate>false</LinksUpToDate>
  <CharactersWithSpaces>35911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inżynierskiej</dc:title>
  <dc:subject/>
  <dc:creator>Dominik Florencki</dc:creator>
  <cp:keywords/>
  <dc:description/>
  <cp:lastModifiedBy>Leopold</cp:lastModifiedBy>
  <cp:revision>25</cp:revision>
  <cp:lastPrinted>2018-12-14T16:01:00Z</cp:lastPrinted>
  <dcterms:created xsi:type="dcterms:W3CDTF">2018-12-06T16:53:00Z</dcterms:created>
  <dcterms:modified xsi:type="dcterms:W3CDTF">2018-12-14T20:32:00Z</dcterms:modified>
  <cp:contentStatus>wersja 1.0</cp:contentStatus>
</cp:coreProperties>
</file>